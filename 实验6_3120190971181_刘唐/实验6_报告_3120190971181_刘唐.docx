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DB8D3" w14:textId="77777777" w:rsidR="00782F93" w:rsidRDefault="00782F93" w:rsidP="00782F93">
      <w:r>
        <w:object w:dxaOrig="2325" w:dyaOrig="2175" w14:anchorId="2CB36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49.5pt;mso-position-horizontal:right" o:ole="">
            <v:imagedata r:id="rId7" o:title=""/>
          </v:shape>
          <o:OLEObject Type="Embed" ProgID="PBrush" ShapeID="_x0000_i1025" DrawAspect="Content" ObjectID="_1653212796" r:id="rId8"/>
        </w:object>
      </w:r>
      <w:r>
        <w:rPr>
          <w:rFonts w:hint="eastAsia"/>
        </w:rPr>
        <w:t xml:space="preserve">              </w:t>
      </w:r>
    </w:p>
    <w:p w14:paraId="1B887210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78EF7C7F" wp14:editId="16881039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8995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1686F4B2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526602CA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2E85ED14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62E4EF1B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03B5CCA8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4A652CFB" w14:textId="77777777" w:rsidTr="00057C45">
        <w:trPr>
          <w:jc w:val="center"/>
        </w:trPr>
        <w:tc>
          <w:tcPr>
            <w:tcW w:w="1523" w:type="dxa"/>
          </w:tcPr>
          <w:p w14:paraId="70790772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6E1F8604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31C1C397" w14:textId="77777777" w:rsidTr="00057C45">
        <w:trPr>
          <w:jc w:val="center"/>
        </w:trPr>
        <w:tc>
          <w:tcPr>
            <w:tcW w:w="1523" w:type="dxa"/>
          </w:tcPr>
          <w:p w14:paraId="267B77D2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69B07693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73C293A5" w14:textId="77777777" w:rsidTr="00057C45">
        <w:trPr>
          <w:jc w:val="center"/>
        </w:trPr>
        <w:tc>
          <w:tcPr>
            <w:tcW w:w="1523" w:type="dxa"/>
          </w:tcPr>
          <w:p w14:paraId="717937B1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525A7836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04D94E02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0AA70D97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45C11C04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  <w:proofErr w:type="gramEnd"/>
          </w:p>
        </w:tc>
        <w:tc>
          <w:tcPr>
            <w:tcW w:w="857" w:type="dxa"/>
            <w:noWrap/>
          </w:tcPr>
          <w:p w14:paraId="1C5CAE35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2A93D82F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4460CF41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1F92486B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49F0F25C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3B8E83D2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6563E54E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144701D3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50FBDC5C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694196E7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031DB055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25025498" w14:textId="77777777" w:rsidR="00BD335D" w:rsidRDefault="00BD335D">
      <w:r>
        <w:br w:type="page"/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2005"/>
        <w:gridCol w:w="1363"/>
        <w:gridCol w:w="1260"/>
        <w:gridCol w:w="1440"/>
        <w:gridCol w:w="1672"/>
      </w:tblGrid>
      <w:tr w:rsidR="00A93848" w14:paraId="05F92331" w14:textId="77777777" w:rsidTr="00457DA6">
        <w:trPr>
          <w:jc w:val="center"/>
        </w:trPr>
        <w:tc>
          <w:tcPr>
            <w:tcW w:w="1551" w:type="dxa"/>
          </w:tcPr>
          <w:p w14:paraId="65740909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2F8B897E" w14:textId="5EFAC6DE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A93848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6：</w:t>
            </w:r>
            <w:r w:rsidR="00A93848" w:rsidRPr="00A93848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虚函数与抽象类</w:t>
            </w:r>
          </w:p>
        </w:tc>
        <w:tc>
          <w:tcPr>
            <w:tcW w:w="1440" w:type="dxa"/>
          </w:tcPr>
          <w:p w14:paraId="17267DD8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3AB67D7E" w14:textId="37D56534" w:rsidR="00D6680F" w:rsidRPr="00457DA6" w:rsidRDefault="00A93848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Home</w: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51"/>
              </w:rPr>
              <mc:AlternateContent>
                <mc:Choice Requires="w16se">
                  <w16se:symEx w16se:font="Segoe UI Emoji" w16se:char="1F30F"/>
                </mc:Choice>
                <mc:Fallback>
                  <w:t>🌏</w:t>
                </mc:Fallback>
              </mc:AlternateContent>
            </w:r>
          </w:p>
        </w:tc>
      </w:tr>
      <w:tr w:rsidR="00A93848" w14:paraId="1B02CBC0" w14:textId="77777777" w:rsidTr="00457DA6">
        <w:trPr>
          <w:jc w:val="center"/>
        </w:trPr>
        <w:tc>
          <w:tcPr>
            <w:tcW w:w="1551" w:type="dxa"/>
          </w:tcPr>
          <w:p w14:paraId="41C7CF2A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29635939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3" w:type="dxa"/>
          </w:tcPr>
          <w:p w14:paraId="6362A6D0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5AA661DD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3C052F21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2DEDE8A5" w14:textId="6407CD4F" w:rsidR="00D6680F" w:rsidRPr="00457DA6" w:rsidRDefault="00A93848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/>
                <w:color w:val="000000"/>
                <w:sz w:val="24"/>
                <w:szCs w:val="51"/>
              </w:rPr>
              <w:t>2020/6/5</w:t>
            </w:r>
          </w:p>
        </w:tc>
      </w:tr>
      <w:tr w:rsidR="00D6680F" w14:paraId="5AB1404D" w14:textId="77777777" w:rsidTr="009A722D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554F3501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1CDC5F2F" w14:textId="77777777" w:rsidTr="005128E8">
        <w:trPr>
          <w:trHeight w:val="1644"/>
          <w:jc w:val="center"/>
        </w:trPr>
        <w:tc>
          <w:tcPr>
            <w:tcW w:w="9291" w:type="dxa"/>
            <w:gridSpan w:val="6"/>
          </w:tcPr>
          <w:p w14:paraId="5CFCBB1D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66A32C03" w14:textId="256462B0" w:rsidR="00B60E50" w:rsidRPr="000B154A" w:rsidRDefault="00A93848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A93848">
              <w:rPr>
                <w:rFonts w:ascii="宋体" w:hAnsi="宋体" w:hint="eastAsia"/>
                <w:color w:val="000000"/>
                <w:szCs w:val="51"/>
              </w:rPr>
              <w:t>掌握虚函数、抽象类的定义与使用。</w:t>
            </w:r>
          </w:p>
        </w:tc>
      </w:tr>
      <w:tr w:rsidR="006A7226" w14:paraId="67E4A27E" w14:textId="77777777" w:rsidTr="005128E8">
        <w:trPr>
          <w:trHeight w:val="924"/>
          <w:jc w:val="center"/>
        </w:trPr>
        <w:tc>
          <w:tcPr>
            <w:tcW w:w="9291" w:type="dxa"/>
            <w:gridSpan w:val="6"/>
          </w:tcPr>
          <w:p w14:paraId="4D3C5DB9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1FE45F45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022ABD12" w14:textId="77777777" w:rsidR="00BA7180" w:rsidRDefault="00BA7180" w:rsidP="002175FC">
            <w:pPr>
              <w:pStyle w:val="a9"/>
              <w:snapToGrid/>
              <w:spacing w:line="276" w:lineRule="auto"/>
              <w:ind w:left="785" w:firstLine="0"/>
            </w:pPr>
            <w:r>
              <w:rPr>
                <w:rFonts w:hint="eastAsia"/>
              </w:rPr>
              <w:t>写一个接口类（全是虚函数的基类）</w:t>
            </w:r>
          </w:p>
          <w:p w14:paraId="79EA0044" w14:textId="0A7CB3FB" w:rsidR="00BA7180" w:rsidRPr="00BA7180" w:rsidRDefault="00BA7180" w:rsidP="00BA7180">
            <w:pPr>
              <w:pStyle w:val="a9"/>
              <w:snapToGrid/>
              <w:spacing w:line="276" w:lineRule="auto"/>
              <w:ind w:left="785" w:firstLine="0"/>
            </w:pPr>
            <w:r>
              <w:rPr>
                <w:rFonts w:hint="eastAsia"/>
              </w:rPr>
              <w:t>实现派生出求圆形和矩形的周长和面积并输出到屏幕</w:t>
            </w:r>
          </w:p>
          <w:p w14:paraId="66DD7798" w14:textId="77777777" w:rsidR="002175FC" w:rsidRPr="009B1E09" w:rsidRDefault="002175FC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5941E08D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4F50755C" w14:textId="78992ACB" w:rsidR="002175FC" w:rsidRDefault="00BA7180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三个大于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型整数</w:t>
            </w:r>
          </w:p>
          <w:p w14:paraId="5CB33917" w14:textId="128E1942" w:rsidR="000A56D7" w:rsidRPr="00DF20BF" w:rsidRDefault="00BA7180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键盘输入</w:t>
            </w:r>
          </w:p>
          <w:p w14:paraId="62A20C0F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7DB57A15" w14:textId="0735982C" w:rsidR="002175FC" w:rsidRDefault="00BA7180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三个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型变量</w:t>
            </w:r>
          </w:p>
          <w:p w14:paraId="36196147" w14:textId="77777777" w:rsidR="000A56D7" w:rsidRPr="00F159BB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06B5BF22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057222C5" w14:textId="42CDF07A" w:rsidR="002175FC" w:rsidRDefault="00BA7180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用类的成员函数计算周长并输出，计算面积并输出。</w:t>
            </w:r>
          </w:p>
          <w:p w14:paraId="06AC8183" w14:textId="77777777" w:rsidR="000A56D7" w:rsidRPr="009614B4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22F13CEF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1BBB5519" w14:textId="7A0FF034" w:rsidR="006A7226" w:rsidRDefault="00BA7180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BA7180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0914EB08" wp14:editId="02894550">
                  <wp:extent cx="4501361" cy="179074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361" cy="1790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A7180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507EEE81" wp14:editId="3090AF32">
                  <wp:extent cx="3080738" cy="1241004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738" cy="12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C635D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623CEB55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561D0228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实验任务2</w:t>
            </w:r>
          </w:p>
          <w:p w14:paraId="6139C706" w14:textId="60A240A4" w:rsidR="008D6A6A" w:rsidRDefault="008D6A6A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人类的本质：</w:t>
            </w:r>
          </w:p>
          <w:p w14:paraId="31E8900C" w14:textId="3B7A6321" w:rsidR="000A56D7" w:rsidRDefault="00A04E21" w:rsidP="002175FC">
            <w:pPr>
              <w:pStyle w:val="a9"/>
              <w:snapToGrid/>
              <w:spacing w:line="276" w:lineRule="auto"/>
              <w:ind w:left="854" w:firstLine="0"/>
            </w:pPr>
            <w:r>
              <w:t>设计人类、英语学生类和复读机类三个类。</w:t>
            </w:r>
          </w:p>
          <w:p w14:paraId="24C99FAF" w14:textId="77777777" w:rsidR="00A04E21" w:rsidRPr="00A04E21" w:rsidRDefault="00A04E21" w:rsidP="00A04E21">
            <w:pPr>
              <w:pStyle w:val="a9"/>
              <w:spacing w:line="276" w:lineRule="auto"/>
              <w:ind w:left="854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具体要求如下：</w:t>
            </w:r>
          </w:p>
          <w:p w14:paraId="65FFC2C8" w14:textId="77777777" w:rsidR="00A04E21" w:rsidRPr="00A04E21" w:rsidRDefault="00A04E21" w:rsidP="00A04E21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人类（ Chinese ）</w:t>
            </w:r>
          </w:p>
          <w:p w14:paraId="1FE05411" w14:textId="77777777" w:rsidR="00A04E21" w:rsidRPr="00A04E21" w:rsidRDefault="00A04E21" w:rsidP="00A04E21">
            <w:pPr>
              <w:pStyle w:val="a9"/>
              <w:numPr>
                <w:ilvl w:val="1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它有一个虚函数 greet，函数输出中文问候，即你好。</w:t>
            </w:r>
          </w:p>
          <w:p w14:paraId="7C05C8BE" w14:textId="77777777" w:rsidR="00A04E21" w:rsidRPr="00A04E21" w:rsidRDefault="00A04E21" w:rsidP="00A04E21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英语学生类（ EnglishLearner ）</w:t>
            </w:r>
          </w:p>
          <w:p w14:paraId="04F3268D" w14:textId="77777777" w:rsidR="00A04E21" w:rsidRPr="00A04E21" w:rsidRDefault="00A04E21" w:rsidP="00A04E21">
            <w:pPr>
              <w:pStyle w:val="a9"/>
              <w:numPr>
                <w:ilvl w:val="1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继承 Chinese 类，重写 greet 函数，访问性为 public，输出英文问候，即Hello。</w:t>
            </w:r>
          </w:p>
          <w:p w14:paraId="7F1A96B5" w14:textId="77777777" w:rsidR="00A04E21" w:rsidRPr="00A04E21" w:rsidRDefault="00A04E21" w:rsidP="00A04E21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复读机类（ Repeater ）</w:t>
            </w:r>
          </w:p>
          <w:p w14:paraId="3A149364" w14:textId="77777777" w:rsidR="00A04E21" w:rsidRPr="00A04E21" w:rsidRDefault="00A04E21" w:rsidP="00A04E21">
            <w:pPr>
              <w:pStyle w:val="a9"/>
              <w:numPr>
                <w:ilvl w:val="1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继承 Chinese 类，以 public 访问性重写 greet 函数，函数调用 Chinese 类的 greet 函数。</w:t>
            </w:r>
          </w:p>
          <w:p w14:paraId="2C09A61B" w14:textId="77777777" w:rsidR="00A04E21" w:rsidRDefault="00A04E21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41EAFC31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6ED9C9DA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3421992C" w14:textId="12593189" w:rsidR="000A56D7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07FDF2E5" w14:textId="77777777" w:rsidR="000A56D7" w:rsidRPr="00DF20BF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345C00BA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4894A8A0" w14:textId="69B938B3" w:rsidR="000A56D7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0A15DFCA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0436FDD0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4CB3B53B" w14:textId="613D8736" w:rsidR="000A56D7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调用三个对象的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函数。</w:t>
            </w:r>
          </w:p>
          <w:p w14:paraId="6AAA6ED3" w14:textId="77777777" w:rsidR="00A04E21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三个类中，</w:t>
            </w:r>
          </w:p>
          <w:p w14:paraId="253C79C4" w14:textId="6A12DB2C" w:rsidR="000A56D7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一个是基类，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虚函数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输出“你好”</w:t>
            </w:r>
          </w:p>
          <w:p w14:paraId="50650ADA" w14:textId="1B44AAB2" w:rsidR="00A04E21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另外两个分别公有继承基类</w:t>
            </w:r>
          </w:p>
          <w:p w14:paraId="3455260A" w14:textId="08ADC0E5" w:rsidR="00A04E21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对虚函数的操作：一个重载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函数：输出“</w:t>
            </w:r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”</w:t>
            </w:r>
          </w:p>
          <w:p w14:paraId="39A43559" w14:textId="4A6F4347" w:rsidR="00A04E21" w:rsidRPr="00A04E21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rFonts w:hint="eastAsia"/>
              </w:rPr>
              <w:t>另一个重载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函数：调用基函数的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函数</w:t>
            </w:r>
          </w:p>
          <w:p w14:paraId="1C182C2C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0B237B3F" w14:textId="4B96C252" w:rsidR="000A56D7" w:rsidRDefault="00A04E21" w:rsidP="00A04E21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4BF2E938" wp14:editId="40E9DBB1">
                  <wp:extent cx="2618083" cy="1954037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083" cy="195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9AF75" w14:textId="77777777" w:rsidR="008D6A6A" w:rsidRDefault="008D6A6A" w:rsidP="00A04E21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6B3BE4BE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73C34A73" w14:textId="28850C15" w:rsidR="000A56D7" w:rsidRDefault="00FA6C13" w:rsidP="000A56D7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2D870F0C" wp14:editId="66B0D26A">
                  <wp:extent cx="5053965" cy="817245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965" cy="817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0C20AE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3A4E7346" w14:textId="79F18F6E" w:rsidR="000A56D7" w:rsidRPr="00F40EDF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43185C22" w14:textId="163B5738" w:rsidR="00F40EDF" w:rsidRPr="00F40EDF" w:rsidRDefault="00F40EDF" w:rsidP="00F40EDF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  <w:r w:rsidRPr="00F40EDF">
              <w:rPr>
                <w:rFonts w:hint="eastAsia"/>
                <w:b/>
              </w:rPr>
              <w:t>程序内执行</w:t>
            </w:r>
            <w:r>
              <w:rPr>
                <w:rFonts w:hint="eastAsia"/>
                <w:b/>
              </w:rPr>
              <w:t>输入</w:t>
            </w:r>
            <w:r w:rsidRPr="00F40EDF">
              <w:rPr>
                <w:rFonts w:hint="eastAsia"/>
                <w:b/>
              </w:rPr>
              <w:t>，每个数字都是</w:t>
            </w:r>
            <w:r w:rsidRPr="00F40EDF">
              <w:rPr>
                <w:rFonts w:hint="eastAsia"/>
                <w:b/>
              </w:rPr>
              <w:t>double</w:t>
            </w:r>
            <w:r w:rsidRPr="00F40EDF">
              <w:rPr>
                <w:rFonts w:hint="eastAsia"/>
                <w:b/>
              </w:rPr>
              <w:t>型</w:t>
            </w:r>
          </w:p>
          <w:p w14:paraId="715D6CDA" w14:textId="77777777" w:rsid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circle(1);</w:t>
            </w:r>
          </w:p>
          <w:p w14:paraId="2825ED8B" w14:textId="77777777" w:rsid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Square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square(1);</w:t>
            </w:r>
          </w:p>
          <w:p w14:paraId="5216BB32" w14:textId="77777777" w:rsid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rectangle(1, 1);</w:t>
            </w:r>
          </w:p>
          <w:p w14:paraId="4D1854DD" w14:textId="4F08606A" w:rsid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Trapezoid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trapezoid(1, 1, 1);</w:t>
            </w:r>
          </w:p>
          <w:p w14:paraId="6AB89AB1" w14:textId="2470516C" w:rsidR="000A56D7" w:rsidRP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triangle(1, 1);</w:t>
            </w:r>
          </w:p>
          <w:p w14:paraId="47135F2D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4D372A3F" w14:textId="0F022CCB" w:rsidR="000A56D7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每一个类只定义了一个对象</w:t>
            </w:r>
          </w:p>
          <w:p w14:paraId="617D1A79" w14:textId="4FBC656C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所以各个对象只接收相对应的数字</w:t>
            </w:r>
          </w:p>
          <w:p w14:paraId="098BB249" w14:textId="38E5A8DF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每个数字都以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型存储</w:t>
            </w:r>
          </w:p>
          <w:p w14:paraId="5D8C56E4" w14:textId="1DC0228A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实际存储要素如下：</w:t>
            </w:r>
          </w:p>
          <w:p w14:paraId="6EF9D8C1" w14:textId="77777777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3F5D4C5F" w14:textId="60538E82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圆形：半径</w:t>
            </w:r>
          </w:p>
          <w:p w14:paraId="008EFE2D" w14:textId="3832C753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方形：边长</w:t>
            </w:r>
          </w:p>
          <w:p w14:paraId="0F159E49" w14:textId="4BE26BC8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矩形：长和宽</w:t>
            </w:r>
          </w:p>
          <w:p w14:paraId="484DB0E5" w14:textId="4637FCC0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梯形：上底下底，高</w:t>
            </w:r>
          </w:p>
          <w:p w14:paraId="6CE833AE" w14:textId="2A0FBD80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三角形：底和高</w:t>
            </w:r>
          </w:p>
          <w:p w14:paraId="585C981D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73447995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24F93C4C" w14:textId="2531700A" w:rsidR="000A56D7" w:rsidRDefault="00A31390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每个派生类中用虚函数返回该图形面积</w:t>
            </w:r>
          </w:p>
          <w:p w14:paraId="088AEA22" w14:textId="77777777" w:rsidR="000A56D7" w:rsidRPr="009614B4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444C882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6DCCF8DE" w14:textId="7F5BE209" w:rsidR="000A56D7" w:rsidRDefault="00F40EDF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F40EDF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02FB7918" wp14:editId="04615115">
                  <wp:extent cx="2618083" cy="1954037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083" cy="195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44E16" w14:textId="77777777" w:rsidR="000A56D7" w:rsidRP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6680F" w14:paraId="0B58B84B" w14:textId="77777777" w:rsidTr="005128E8">
        <w:trPr>
          <w:trHeight w:val="1795"/>
          <w:jc w:val="center"/>
        </w:trPr>
        <w:tc>
          <w:tcPr>
            <w:tcW w:w="9291" w:type="dxa"/>
            <w:gridSpan w:val="6"/>
          </w:tcPr>
          <w:p w14:paraId="493AA965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实验环境</w:t>
            </w:r>
          </w:p>
          <w:p w14:paraId="6A815790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7F092146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：visual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studio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1C4E8533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10814ECB" w14:textId="77777777" w:rsidTr="002D5254">
        <w:trPr>
          <w:trHeight w:val="1499"/>
          <w:jc w:val="center"/>
        </w:trPr>
        <w:tc>
          <w:tcPr>
            <w:tcW w:w="9291" w:type="dxa"/>
            <w:gridSpan w:val="6"/>
          </w:tcPr>
          <w:p w14:paraId="65A2C2A7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30125D5B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4B9439FC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1E5B25CE" w14:textId="77777777" w:rsidTr="005128E8">
        <w:trPr>
          <w:trHeight w:val="1637"/>
          <w:jc w:val="center"/>
        </w:trPr>
        <w:tc>
          <w:tcPr>
            <w:tcW w:w="9291" w:type="dxa"/>
            <w:gridSpan w:val="6"/>
          </w:tcPr>
          <w:p w14:paraId="4BB877D8" w14:textId="15BD1C62" w:rsidR="00AB4A16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12F69F44" w14:textId="66C3C586" w:rsidR="008D6A6A" w:rsidRDefault="00BA7180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BA7180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实验</w:t>
            </w:r>
            <w:proofErr w:type="gramStart"/>
            <w:r w:rsidRPr="00BA7180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一</w:t>
            </w:r>
            <w:proofErr w:type="gramEnd"/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--------------------------------------------------</w:t>
            </w:r>
            <w:r w:rsidRPr="00BA7180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：</w:t>
            </w:r>
          </w:p>
          <w:p w14:paraId="1FAAC72A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5A759EA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0316709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24A9603" w14:textId="5FC7BD2E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接口类//虚的一批</w:t>
            </w:r>
          </w:p>
          <w:p w14:paraId="3269F7D0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654B0D1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A101BFE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Perimeter() = 0;</w:t>
            </w:r>
          </w:p>
          <w:p w14:paraId="770E9F7C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= 0;</w:t>
            </w:r>
          </w:p>
          <w:p w14:paraId="07094B71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A9FD70A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1095BD2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</w:p>
          <w:p w14:paraId="4F14622D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C073ED9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r;</w:t>
            </w:r>
          </w:p>
          <w:p w14:paraId="1D02F741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5D44C16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r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0C77A8CF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Perimeter() </w:t>
            </w:r>
          </w:p>
          <w:p w14:paraId="6593C53E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102D6A1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 * 3.14 * r;</w:t>
            </w:r>
          </w:p>
          <w:p w14:paraId="14F0C90A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45D437F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F34830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</w:t>
            </w:r>
          </w:p>
          <w:p w14:paraId="68252663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43E92B5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3.14 * r * r;</w:t>
            </w:r>
          </w:p>
          <w:p w14:paraId="1F8F156E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F35D12F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A6E911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44807B8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Squre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A5CEFD1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A68F3D2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l, h;</w:t>
            </w:r>
          </w:p>
          <w:p w14:paraId="275EC9C2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A6EE4B9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Squre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l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h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0B4997D4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Perimeter()</w:t>
            </w:r>
          </w:p>
          <w:p w14:paraId="215254FE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E9357DB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 * (l + h);</w:t>
            </w:r>
          </w:p>
          <w:p w14:paraId="259E669E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8D39131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75DDD0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</w:t>
            </w:r>
          </w:p>
          <w:p w14:paraId="7FCB6CAB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A14E2EB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 * h;</w:t>
            </w:r>
          </w:p>
          <w:p w14:paraId="4E522285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003174B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A15CF4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677EC23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1AAB8FB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7D874CD9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A9C0E9A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a, b, d;</w:t>
            </w:r>
          </w:p>
          <w:p w14:paraId="5FE907D4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请输入圆形的半径，矩形的底和高！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9DE40B6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d;</w:t>
            </w:r>
          </w:p>
          <w:p w14:paraId="2E6540CA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*p ;</w:t>
            </w:r>
          </w:p>
          <w:p w14:paraId="7D734179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c(a);</w:t>
            </w:r>
          </w:p>
          <w:p w14:paraId="49A3B2B9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Squre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b,d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80C2F1C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 = &amp;c;</w:t>
            </w:r>
          </w:p>
          <w:p w14:paraId="76781F15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圆的周长：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94D67A1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p-&gt;Perimeter();</w:t>
            </w:r>
          </w:p>
          <w:p w14:paraId="298D8732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圆的面积：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5885ECF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p-&gt;Area();</w:t>
            </w:r>
          </w:p>
          <w:p w14:paraId="4BA9F647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矩形的周长：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259DBC8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 = &amp;s;</w:t>
            </w:r>
          </w:p>
          <w:p w14:paraId="5C516743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p-&gt;Perimeter();</w:t>
            </w:r>
          </w:p>
          <w:p w14:paraId="39F36CDA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矩形的面积：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AA3B62B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p-&gt;Area();</w:t>
            </w:r>
          </w:p>
          <w:p w14:paraId="05907AB3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2BFC7CC" w14:textId="77777777" w:rsidR="00BA7180" w:rsidRDefault="00BA7180" w:rsidP="00BA71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5D7E8FB" w14:textId="62609B5F" w:rsidR="00BA7180" w:rsidRDefault="00BA7180" w:rsidP="00BA7180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5CFB787" w14:textId="3CC0A935" w:rsidR="002F4FAF" w:rsidRDefault="002F4FAF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</w:p>
          <w:p w14:paraId="46283723" w14:textId="77777777" w:rsidR="002F4FAF" w:rsidRDefault="002F4FAF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</w:p>
          <w:p w14:paraId="7061FFF5" w14:textId="5E973A7C" w:rsid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2F4FAF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实验</w:t>
            </w:r>
            <w:r w:rsidR="00C0503F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二--------------------------------------------</w:t>
            </w:r>
            <w:r w:rsidR="002F4FAF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==========</w:t>
            </w:r>
          </w:p>
          <w:p w14:paraId="3365E1BB" w14:textId="1D13CDAE" w:rsid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EC1D44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lightGray"/>
              </w:rPr>
              <w:t>说明：以下代码为头文件，名为“人类的本质.</w:t>
            </w:r>
            <w:r w:rsidRPr="00EC1D44">
              <w:rPr>
                <w:rFonts w:ascii="黑体" w:eastAsia="黑体" w:hAnsi="黑体"/>
                <w:bCs/>
                <w:color w:val="000000"/>
                <w:sz w:val="28"/>
                <w:szCs w:val="51"/>
                <w:highlight w:val="lightGray"/>
              </w:rPr>
              <w:t>h</w:t>
            </w:r>
            <w:r w:rsidRPr="00EC1D44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lightGray"/>
              </w:rPr>
              <w:t>”</w:t>
            </w:r>
          </w:p>
          <w:p w14:paraId="3AEA68BC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DC0B81B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563CC68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0A5A181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人类</w:t>
            </w:r>
          </w:p>
          <w:p w14:paraId="3D317EBF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 </w:t>
            </w:r>
          </w:p>
          <w:p w14:paraId="2ED837A9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7DC12C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greet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</w:p>
          <w:p w14:paraId="10CA3C76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97E2341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你好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1B4AC8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D10B027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442854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70109E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EnglishLearner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英语学生类</w:t>
            </w:r>
          </w:p>
          <w:p w14:paraId="3DE6CE65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A88D7D9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ECD93E5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greet()</w:t>
            </w:r>
          </w:p>
          <w:p w14:paraId="3FAF9FE4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F95D6A7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"Hello"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258A2E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D6F4B44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1A7627F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D7A601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Repeater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复读机类</w:t>
            </w:r>
          </w:p>
          <w:p w14:paraId="3AC5A79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BBB96D6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6966C0D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greet()</w:t>
            </w:r>
          </w:p>
          <w:p w14:paraId="03BC2689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41F1A54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::greet();</w:t>
            </w:r>
          </w:p>
          <w:p w14:paraId="1841EA13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84E8FFA" w14:textId="1D158B01" w:rsidR="008D6A6A" w:rsidRDefault="008D6A6A" w:rsidP="008D6A6A">
            <w:pPr>
              <w:ind w:left="57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5E827503" w14:textId="6A0B8574" w:rsidR="008D6A6A" w:rsidRDefault="008D6A6A" w:rsidP="008D6A6A">
            <w:pPr>
              <w:ind w:left="57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/*-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------------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头文件结束-------------*/</w:t>
            </w:r>
          </w:p>
          <w:p w14:paraId="50C2246B" w14:textId="77777777" w:rsid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</w:p>
          <w:p w14:paraId="56E2865B" w14:textId="66E27D58" w:rsidR="008D6A6A" w:rsidRPr="00EC1D44" w:rsidRDefault="008D6A6A" w:rsidP="008D6A6A">
            <w:pPr>
              <w:ind w:left="570"/>
              <w:rPr>
                <w:rFonts w:ascii="黑体" w:eastAsia="黑体" w:hAnsi="黑体"/>
                <w:bCs/>
                <w:color w:val="000000" w:themeColor="text1"/>
                <w:sz w:val="28"/>
                <w:szCs w:val="51"/>
              </w:rPr>
            </w:pPr>
            <w:r w:rsidRPr="00EC1D44">
              <w:rPr>
                <w:rFonts w:ascii="黑体" w:eastAsia="黑体" w:hAnsi="黑体" w:hint="eastAsia"/>
                <w:bCs/>
                <w:color w:val="000000" w:themeColor="text1"/>
                <w:sz w:val="28"/>
                <w:szCs w:val="51"/>
                <w:highlight w:val="lightGray"/>
              </w:rPr>
              <w:t>以下代码为主函数文件：“main.</w:t>
            </w:r>
            <w:r w:rsidRPr="00EC1D44">
              <w:rPr>
                <w:rFonts w:ascii="黑体" w:eastAsia="黑体" w:hAnsi="黑体"/>
                <w:bCs/>
                <w:color w:val="000000" w:themeColor="text1"/>
                <w:sz w:val="28"/>
                <w:szCs w:val="51"/>
                <w:highlight w:val="lightGray"/>
              </w:rPr>
              <w:t>cpp”</w:t>
            </w:r>
          </w:p>
          <w:p w14:paraId="4086FA6C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主函数不输入输出居然就不用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io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流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诶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！</w:t>
            </w:r>
          </w:p>
          <w:p w14:paraId="1541E378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人类的本质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.h"</w:t>
            </w:r>
          </w:p>
          <w:p w14:paraId="1BC02B18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641E98C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9A971AF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47B078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EDCFF1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EnglishLearner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0F33EE67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Repeater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ii;</w:t>
            </w:r>
          </w:p>
          <w:p w14:paraId="564DAA5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i.greet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C8D1CB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e.greet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C940A33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ii.greet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9EF9820" w14:textId="6202C3B2" w:rsidR="008D6A6A" w:rsidRDefault="008D6A6A" w:rsidP="008D6A6A">
            <w:pPr>
              <w:ind w:left="57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F1A7808" w14:textId="2C562BDF" w:rsidR="008D6A6A" w:rsidRP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Cs w:val="40"/>
              </w:rPr>
            </w:pPr>
            <w:r>
              <w:rPr>
                <w:rFonts w:ascii="黑体" w:eastAsia="黑体" w:hAnsi="黑体" w:hint="eastAsia"/>
                <w:bCs/>
                <w:color w:val="000000"/>
                <w:szCs w:val="40"/>
              </w:rPr>
              <w:t>/*</w:t>
            </w:r>
            <w:r w:rsidRPr="008D6A6A">
              <w:rPr>
                <w:rFonts w:ascii="黑体" w:eastAsia="黑体" w:hAnsi="黑体" w:hint="eastAsia"/>
                <w:bCs/>
                <w:color w:val="000000"/>
                <w:szCs w:val="40"/>
              </w:rPr>
              <w:t>-------------主文件结束------------</w:t>
            </w:r>
            <w:r>
              <w:rPr>
                <w:rFonts w:ascii="黑体" w:eastAsia="黑体" w:hAnsi="黑体" w:hint="eastAsia"/>
                <w:bCs/>
                <w:color w:val="000000"/>
                <w:szCs w:val="40"/>
              </w:rPr>
              <w:t>*/</w:t>
            </w:r>
          </w:p>
          <w:p w14:paraId="51A92398" w14:textId="60C77102" w:rsid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</w:p>
          <w:p w14:paraId="5E473E0E" w14:textId="6E24813D" w:rsid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</w:p>
          <w:p w14:paraId="097EFF6B" w14:textId="77777777" w:rsidR="008D6A6A" w:rsidRPr="008C0299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</w:p>
          <w:p w14:paraId="10D03CEA" w14:textId="46B689A1" w:rsidR="005F5F24" w:rsidRDefault="00FA6C13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8D6A6A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实验三：</w:t>
            </w:r>
            <w:r w:rsidR="002F4FAF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-----------------------------------------------------------------------</w:t>
            </w:r>
          </w:p>
          <w:p w14:paraId="77AEFE67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F62BCF7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9F819D5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E03F2DF" w14:textId="48CFB5FA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="002F4FAF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抽象形状类</w:t>
            </w:r>
          </w:p>
          <w:p w14:paraId="18891D78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F3C50DF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7F75168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Shape() {}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构造函数，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本基类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无任何数据成员</w:t>
            </w:r>
          </w:p>
          <w:p w14:paraId="55FAC6D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~Shape() {}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虚析构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函数，只须派生类收尾</w:t>
            </w:r>
          </w:p>
          <w:p w14:paraId="10AA1712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43CA87" w14:textId="082C7412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 }//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到时候用输出流来show，这里就不show了</w:t>
            </w:r>
          </w:p>
          <w:p w14:paraId="0BBD97B4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= 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名有点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长，主要是因为之前一直遵循“输出最好不要再函数内实现，所以加了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show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的单词。</w:t>
            </w:r>
          </w:p>
          <w:p w14:paraId="03719522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772EA6E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E9856D3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圆形</w:t>
            </w:r>
          </w:p>
          <w:p w14:paraId="4547C6D3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DA37540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radius;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圆形只有周长属性（只用求面积嘛）</w:t>
            </w:r>
          </w:p>
          <w:p w14:paraId="32D607F8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7FC8857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radius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圆构造函数接收半径</w:t>
            </w:r>
          </w:p>
          <w:p w14:paraId="0E0743E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~Circle() {}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圆析构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函数不用做事</w:t>
            </w:r>
          </w:p>
          <w:p w14:paraId="47C3D326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3.14159 * radius * radius; }</w:t>
            </w:r>
          </w:p>
          <w:p w14:paraId="3E882C6D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圆形的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091D205A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D6ECC80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Square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正方形</w:t>
            </w:r>
          </w:p>
          <w:p w14:paraId="5EA81FFE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2E036C7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边长</w:t>
            </w:r>
          </w:p>
          <w:p w14:paraId="1EA25287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444BD9D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Square(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边长属性初始化</w:t>
            </w:r>
          </w:p>
          <w:p w14:paraId="6C2B0F3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~Square() {}</w:t>
            </w:r>
          </w:p>
          <w:p w14:paraId="4AF2BEDD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* x; }</w:t>
            </w:r>
          </w:p>
          <w:p w14:paraId="5D910C0F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正方形的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20888B3F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152A3AA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矩形</w:t>
            </w:r>
          </w:p>
          <w:p w14:paraId="4A5D77F0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ECF2174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长，宽</w:t>
            </w:r>
          </w:p>
          <w:p w14:paraId="6B43553A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129761A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Rectangle(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收入边长属性</w:t>
            </w:r>
          </w:p>
          <w:p w14:paraId="7EA489CD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~Rectangle() {}</w:t>
            </w:r>
          </w:p>
          <w:p w14:paraId="09476CD2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* y; }</w:t>
            </w:r>
          </w:p>
          <w:p w14:paraId="142664C5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矩形的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1FF4A10D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6D32E24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Trapezoid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梯形</w:t>
            </w:r>
          </w:p>
          <w:p w14:paraId="6E9DDA5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8CD3AF4" w14:textId="638508AB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y, z;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上底，下底，高</w:t>
            </w:r>
          </w:p>
          <w:p w14:paraId="345B8147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57B4414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Trapezoid(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z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收入三要素属性</w:t>
            </w:r>
          </w:p>
          <w:p w14:paraId="54EF9173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~Trapezoid() {}</w:t>
            </w:r>
          </w:p>
          <w:p w14:paraId="05ABCEFC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 + y) * z) / 2; }</w:t>
            </w:r>
          </w:p>
          <w:p w14:paraId="2B3043BC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梯形的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75A340E3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2FD2A25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三角形</w:t>
            </w:r>
          </w:p>
          <w:p w14:paraId="154693A7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F9B28B6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底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，高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高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，底</w:t>
            </w:r>
          </w:p>
          <w:p w14:paraId="0E75AD0E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37CAAE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Triangle(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收入底，高</w:t>
            </w:r>
          </w:p>
          <w:p w14:paraId="70B46DCD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~Triangle() {}</w:t>
            </w:r>
          </w:p>
          <w:p w14:paraId="54E5392C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* y) / 2; }</w:t>
            </w:r>
          </w:p>
          <w:p w14:paraId="78CF35CE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三角形的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40502476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5D9389D3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1B3E05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026FB8B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28CC00A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circle(1);</w:t>
            </w:r>
          </w:p>
          <w:p w14:paraId="4CB01EDE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Square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square(1);</w:t>
            </w:r>
          </w:p>
          <w:p w14:paraId="1B9CFF52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rectangle(1, 1);</w:t>
            </w:r>
          </w:p>
          <w:p w14:paraId="70FBAA0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Trapezoid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trapezoid(1, 1, 1);</w:t>
            </w:r>
          </w:p>
          <w:p w14:paraId="01B5D19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triangle(1, 1);</w:t>
            </w:r>
          </w:p>
          <w:p w14:paraId="37355C0D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1519374B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[5] = { &amp;circle, &amp;square, &amp;rectangle, &amp;trapezoid, &amp;triangle };</w:t>
            </w:r>
          </w:p>
          <w:p w14:paraId="036AF73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** p;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等会用双重指针的自增</w:t>
            </w:r>
          </w:p>
          <w:p w14:paraId="3999B618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8EB7F66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p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+ 5; p++)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p =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[5] -&gt;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五个对象</w:t>
            </w:r>
          </w:p>
          <w:p w14:paraId="5D834D3C" w14:textId="006E8CB1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p-&gt;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五个对象（数组）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对象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内函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</w:t>
            </w:r>
          </w:p>
          <w:p w14:paraId="1136E73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(*p)-&gt;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相当于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[0]-&gt;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();</w:t>
            </w:r>
          </w:p>
          <w:p w14:paraId="025007F7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面积为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(*p)-&gt;Area()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4E34F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sum += (*p)-&gt;Area();</w:t>
            </w:r>
          </w:p>
          <w:p w14:paraId="7A51F3D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0389D8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3CBF31E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总面积为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23AA2F6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E8A81C5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2A14A9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EDA78D9" w14:textId="3F35DF9C" w:rsidR="00FA6C13" w:rsidRPr="005F5F24" w:rsidRDefault="00FA6C13" w:rsidP="00A3139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</w:tbl>
    <w:p w14:paraId="29C604D0" w14:textId="77777777" w:rsidR="00D74590" w:rsidRDefault="00D74590" w:rsidP="002F0737">
      <w:pPr>
        <w:jc w:val="center"/>
      </w:pPr>
    </w:p>
    <w:sectPr w:rsidR="00D74590" w:rsidSect="00717CC1">
      <w:footerReference w:type="default" r:id="rId15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7E734" w14:textId="77777777" w:rsidR="000120D4" w:rsidRDefault="000120D4">
      <w:r>
        <w:separator/>
      </w:r>
    </w:p>
  </w:endnote>
  <w:endnote w:type="continuationSeparator" w:id="0">
    <w:p w14:paraId="2AE063D8" w14:textId="77777777" w:rsidR="000120D4" w:rsidRDefault="0001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17D51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D2130" w14:textId="77777777" w:rsidR="000120D4" w:rsidRDefault="000120D4">
      <w:r>
        <w:separator/>
      </w:r>
    </w:p>
  </w:footnote>
  <w:footnote w:type="continuationSeparator" w:id="0">
    <w:p w14:paraId="5FE67F9B" w14:textId="77777777" w:rsidR="000120D4" w:rsidRDefault="0001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2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7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3753072"/>
    <w:multiLevelType w:val="multilevel"/>
    <w:tmpl w:val="9912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3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5"/>
  </w:num>
  <w:num w:numId="8">
    <w:abstractNumId w:val="4"/>
  </w:num>
  <w:num w:numId="9">
    <w:abstractNumId w:val="17"/>
  </w:num>
  <w:num w:numId="10">
    <w:abstractNumId w:val="18"/>
  </w:num>
  <w:num w:numId="11">
    <w:abstractNumId w:val="0"/>
  </w:num>
  <w:num w:numId="12">
    <w:abstractNumId w:val="23"/>
  </w:num>
  <w:num w:numId="13">
    <w:abstractNumId w:val="20"/>
  </w:num>
  <w:num w:numId="14">
    <w:abstractNumId w:val="1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19"/>
  </w:num>
  <w:num w:numId="21">
    <w:abstractNumId w:val="15"/>
  </w:num>
  <w:num w:numId="22">
    <w:abstractNumId w:val="2"/>
  </w:num>
  <w:num w:numId="23">
    <w:abstractNumId w:val="2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48"/>
    <w:rsid w:val="00000BB2"/>
    <w:rsid w:val="00000CED"/>
    <w:rsid w:val="000015AF"/>
    <w:rsid w:val="000120D4"/>
    <w:rsid w:val="00016D61"/>
    <w:rsid w:val="0001771E"/>
    <w:rsid w:val="00020EBD"/>
    <w:rsid w:val="000214E7"/>
    <w:rsid w:val="000227E5"/>
    <w:rsid w:val="00022F14"/>
    <w:rsid w:val="0003392E"/>
    <w:rsid w:val="00040D35"/>
    <w:rsid w:val="00043884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52D4"/>
    <w:rsid w:val="000A56D7"/>
    <w:rsid w:val="000A7D32"/>
    <w:rsid w:val="000B154A"/>
    <w:rsid w:val="000B2BD8"/>
    <w:rsid w:val="000B535B"/>
    <w:rsid w:val="000C28A0"/>
    <w:rsid w:val="000F47F6"/>
    <w:rsid w:val="001043FB"/>
    <w:rsid w:val="001050F0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A0C70"/>
    <w:rsid w:val="001A230A"/>
    <w:rsid w:val="001A461C"/>
    <w:rsid w:val="001B3E43"/>
    <w:rsid w:val="001C104B"/>
    <w:rsid w:val="001C4A7B"/>
    <w:rsid w:val="001D1711"/>
    <w:rsid w:val="001D69B2"/>
    <w:rsid w:val="001F4A6E"/>
    <w:rsid w:val="00201FFF"/>
    <w:rsid w:val="00202AA8"/>
    <w:rsid w:val="00204737"/>
    <w:rsid w:val="00206B23"/>
    <w:rsid w:val="002140BA"/>
    <w:rsid w:val="00216414"/>
    <w:rsid w:val="002175FC"/>
    <w:rsid w:val="00226611"/>
    <w:rsid w:val="002564B3"/>
    <w:rsid w:val="00270C3B"/>
    <w:rsid w:val="00273E6B"/>
    <w:rsid w:val="00276D02"/>
    <w:rsid w:val="00281B77"/>
    <w:rsid w:val="002843B3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2F4FAF"/>
    <w:rsid w:val="00327204"/>
    <w:rsid w:val="00327756"/>
    <w:rsid w:val="0033037A"/>
    <w:rsid w:val="003356F3"/>
    <w:rsid w:val="00341951"/>
    <w:rsid w:val="00342AE4"/>
    <w:rsid w:val="00360893"/>
    <w:rsid w:val="00364E8A"/>
    <w:rsid w:val="00394112"/>
    <w:rsid w:val="003958DE"/>
    <w:rsid w:val="003A23AF"/>
    <w:rsid w:val="003A3FC2"/>
    <w:rsid w:val="003A760E"/>
    <w:rsid w:val="003E19B4"/>
    <w:rsid w:val="003E35B6"/>
    <w:rsid w:val="003E532F"/>
    <w:rsid w:val="003F50A7"/>
    <w:rsid w:val="003F5288"/>
    <w:rsid w:val="003F7D58"/>
    <w:rsid w:val="004017A7"/>
    <w:rsid w:val="00434BF4"/>
    <w:rsid w:val="00435352"/>
    <w:rsid w:val="00457DA6"/>
    <w:rsid w:val="004654CB"/>
    <w:rsid w:val="004708BC"/>
    <w:rsid w:val="0047398F"/>
    <w:rsid w:val="00473EE2"/>
    <w:rsid w:val="0049202C"/>
    <w:rsid w:val="004B6A41"/>
    <w:rsid w:val="004C2165"/>
    <w:rsid w:val="004C5A21"/>
    <w:rsid w:val="004C5FE5"/>
    <w:rsid w:val="004D465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910DC"/>
    <w:rsid w:val="005B54E3"/>
    <w:rsid w:val="005C1C52"/>
    <w:rsid w:val="005D7502"/>
    <w:rsid w:val="005E312F"/>
    <w:rsid w:val="005F5F24"/>
    <w:rsid w:val="0060416D"/>
    <w:rsid w:val="00612F21"/>
    <w:rsid w:val="006436C2"/>
    <w:rsid w:val="00643F86"/>
    <w:rsid w:val="00646649"/>
    <w:rsid w:val="00676343"/>
    <w:rsid w:val="0068371F"/>
    <w:rsid w:val="0068632A"/>
    <w:rsid w:val="00697D1C"/>
    <w:rsid w:val="006A7226"/>
    <w:rsid w:val="006B564C"/>
    <w:rsid w:val="006C3C40"/>
    <w:rsid w:val="006C6E11"/>
    <w:rsid w:val="006D231A"/>
    <w:rsid w:val="006E629D"/>
    <w:rsid w:val="006F0B7E"/>
    <w:rsid w:val="006F2441"/>
    <w:rsid w:val="007175D0"/>
    <w:rsid w:val="00717CC1"/>
    <w:rsid w:val="00721114"/>
    <w:rsid w:val="00721DCD"/>
    <w:rsid w:val="007341A0"/>
    <w:rsid w:val="00782F93"/>
    <w:rsid w:val="00784541"/>
    <w:rsid w:val="00794584"/>
    <w:rsid w:val="00796322"/>
    <w:rsid w:val="007A7B9D"/>
    <w:rsid w:val="007B39A3"/>
    <w:rsid w:val="007B44C3"/>
    <w:rsid w:val="007C1525"/>
    <w:rsid w:val="007C3FB4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7732A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FD6"/>
    <w:rsid w:val="008D6A6A"/>
    <w:rsid w:val="008E7726"/>
    <w:rsid w:val="008F0701"/>
    <w:rsid w:val="00910774"/>
    <w:rsid w:val="00925DF7"/>
    <w:rsid w:val="009300B3"/>
    <w:rsid w:val="00936015"/>
    <w:rsid w:val="00937D30"/>
    <w:rsid w:val="009614B4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522"/>
    <w:rsid w:val="009C7C61"/>
    <w:rsid w:val="009F019B"/>
    <w:rsid w:val="009F1CBD"/>
    <w:rsid w:val="009F3678"/>
    <w:rsid w:val="00A039A1"/>
    <w:rsid w:val="00A04E21"/>
    <w:rsid w:val="00A05AF2"/>
    <w:rsid w:val="00A1123A"/>
    <w:rsid w:val="00A1411E"/>
    <w:rsid w:val="00A14BBA"/>
    <w:rsid w:val="00A31390"/>
    <w:rsid w:val="00A355B5"/>
    <w:rsid w:val="00A55DE5"/>
    <w:rsid w:val="00A56ED0"/>
    <w:rsid w:val="00A61C8A"/>
    <w:rsid w:val="00A71623"/>
    <w:rsid w:val="00A9277D"/>
    <w:rsid w:val="00A93848"/>
    <w:rsid w:val="00AA77F2"/>
    <w:rsid w:val="00AB4A1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A7180"/>
    <w:rsid w:val="00BB3F7B"/>
    <w:rsid w:val="00BB7E09"/>
    <w:rsid w:val="00BC28C1"/>
    <w:rsid w:val="00BD1509"/>
    <w:rsid w:val="00BD335D"/>
    <w:rsid w:val="00BD48AF"/>
    <w:rsid w:val="00C04775"/>
    <w:rsid w:val="00C0503F"/>
    <w:rsid w:val="00C37541"/>
    <w:rsid w:val="00C42D40"/>
    <w:rsid w:val="00C64EA7"/>
    <w:rsid w:val="00C803A2"/>
    <w:rsid w:val="00C81044"/>
    <w:rsid w:val="00C82B78"/>
    <w:rsid w:val="00C97596"/>
    <w:rsid w:val="00CE021E"/>
    <w:rsid w:val="00CF222A"/>
    <w:rsid w:val="00D12A24"/>
    <w:rsid w:val="00D15CAE"/>
    <w:rsid w:val="00D37F06"/>
    <w:rsid w:val="00D46461"/>
    <w:rsid w:val="00D60573"/>
    <w:rsid w:val="00D6539D"/>
    <w:rsid w:val="00D6680F"/>
    <w:rsid w:val="00D71359"/>
    <w:rsid w:val="00D73027"/>
    <w:rsid w:val="00D73A64"/>
    <w:rsid w:val="00D74590"/>
    <w:rsid w:val="00D90BBA"/>
    <w:rsid w:val="00D95276"/>
    <w:rsid w:val="00D9758F"/>
    <w:rsid w:val="00DC120B"/>
    <w:rsid w:val="00DC1ED5"/>
    <w:rsid w:val="00DC2AD4"/>
    <w:rsid w:val="00DD3EBA"/>
    <w:rsid w:val="00DD6CB3"/>
    <w:rsid w:val="00DE292B"/>
    <w:rsid w:val="00DE6268"/>
    <w:rsid w:val="00DF20BF"/>
    <w:rsid w:val="00DF3534"/>
    <w:rsid w:val="00E07692"/>
    <w:rsid w:val="00E14F95"/>
    <w:rsid w:val="00E157D0"/>
    <w:rsid w:val="00E17D76"/>
    <w:rsid w:val="00E40155"/>
    <w:rsid w:val="00E43712"/>
    <w:rsid w:val="00E6135D"/>
    <w:rsid w:val="00E76B16"/>
    <w:rsid w:val="00E87868"/>
    <w:rsid w:val="00EB2D34"/>
    <w:rsid w:val="00EB2E08"/>
    <w:rsid w:val="00EB4380"/>
    <w:rsid w:val="00EC1D44"/>
    <w:rsid w:val="00EC7B76"/>
    <w:rsid w:val="00ED4F14"/>
    <w:rsid w:val="00EE5B08"/>
    <w:rsid w:val="00F045F4"/>
    <w:rsid w:val="00F077DA"/>
    <w:rsid w:val="00F11653"/>
    <w:rsid w:val="00F159BB"/>
    <w:rsid w:val="00F30BAF"/>
    <w:rsid w:val="00F32289"/>
    <w:rsid w:val="00F40EDF"/>
    <w:rsid w:val="00F551B4"/>
    <w:rsid w:val="00F554B7"/>
    <w:rsid w:val="00F66798"/>
    <w:rsid w:val="00F72750"/>
    <w:rsid w:val="00F80628"/>
    <w:rsid w:val="00F90001"/>
    <w:rsid w:val="00F938BC"/>
    <w:rsid w:val="00F939E1"/>
    <w:rsid w:val="00FA6C13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728AC2"/>
  <w15:chartTrackingRefBased/>
  <w15:docId w15:val="{B9557FC8-98AE-41D8-A8EE-C6915A26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40EDF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31532;&#20108;&#23398;&#26399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319</TotalTime>
  <Pages>1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刘唐</dc:creator>
  <cp:keywords>c++作业</cp:keywords>
  <dc:description/>
  <cp:lastModifiedBy>刘唐</cp:lastModifiedBy>
  <cp:revision>4</cp:revision>
  <cp:lastPrinted>2009-09-17T08:43:00Z</cp:lastPrinted>
  <dcterms:created xsi:type="dcterms:W3CDTF">2020-06-05T08:22:00Z</dcterms:created>
  <dcterms:modified xsi:type="dcterms:W3CDTF">2020-06-09T05:00:00Z</dcterms:modified>
</cp:coreProperties>
</file>