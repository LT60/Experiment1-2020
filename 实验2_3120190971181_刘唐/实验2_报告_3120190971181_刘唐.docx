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B94AC" w14:textId="77777777" w:rsidR="00782F93" w:rsidRDefault="00782F93" w:rsidP="00782F93">
      <w:r>
        <w:object w:dxaOrig="2325" w:dyaOrig="2175" w14:anchorId="55B8D5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49.3pt;mso-position-horizontal:right" o:ole="">
            <v:imagedata r:id="rId7" o:title=""/>
          </v:shape>
          <o:OLEObject Type="Embed" ProgID="PBrush" ShapeID="_x0000_i1025" DrawAspect="Content" ObjectID="_1652599564" r:id="rId8"/>
        </w:object>
      </w:r>
      <w:r>
        <w:rPr>
          <w:rFonts w:hint="eastAsia"/>
        </w:rPr>
        <w:t xml:space="preserve">              </w:t>
      </w:r>
    </w:p>
    <w:p w14:paraId="6FE379FA" w14:textId="77777777" w:rsidR="00782F93" w:rsidRDefault="00D15CAE" w:rsidP="00782F93">
      <w:pPr>
        <w:jc w:val="center"/>
      </w:pPr>
      <w:r w:rsidRPr="008C3C48">
        <w:rPr>
          <w:rFonts w:eastAsia="华文隶书"/>
          <w:noProof/>
        </w:rPr>
        <w:drawing>
          <wp:inline distT="0" distB="0" distL="0" distR="0" wp14:anchorId="2EF5F5B2" wp14:editId="2CDF7CA4">
            <wp:extent cx="3190875" cy="962025"/>
            <wp:effectExtent l="0" t="0" r="0" b="0"/>
            <wp:docPr id="2" name="图片 1" descr="西华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西华大学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B5074" w14:textId="77777777" w:rsidR="00782F93" w:rsidRDefault="00782F93" w:rsidP="00782F93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计算机</w:t>
      </w:r>
      <w:r w:rsidR="000214E7">
        <w:rPr>
          <w:rFonts w:eastAsia="隶书" w:hint="eastAsia"/>
          <w:sz w:val="72"/>
          <w:szCs w:val="72"/>
        </w:rPr>
        <w:t>与</w:t>
      </w:r>
      <w:r w:rsidR="000214E7">
        <w:rPr>
          <w:rFonts w:eastAsia="隶书"/>
          <w:sz w:val="72"/>
          <w:szCs w:val="72"/>
        </w:rPr>
        <w:t>软件工程</w:t>
      </w:r>
      <w:r>
        <w:rPr>
          <w:rFonts w:eastAsia="隶书" w:hint="eastAsia"/>
          <w:sz w:val="72"/>
          <w:szCs w:val="72"/>
        </w:rPr>
        <w:t>学院</w:t>
      </w:r>
    </w:p>
    <w:p w14:paraId="06DA2386" w14:textId="77777777" w:rsidR="00782F93" w:rsidRDefault="00782F93" w:rsidP="00782F93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上机</w:t>
      </w:r>
      <w:r w:rsidR="00F938BC">
        <w:rPr>
          <w:rFonts w:eastAsia="隶书" w:hint="eastAsia"/>
          <w:sz w:val="72"/>
          <w:szCs w:val="72"/>
        </w:rPr>
        <w:t>实验</w:t>
      </w:r>
      <w:r>
        <w:rPr>
          <w:rFonts w:eastAsia="隶书" w:hint="eastAsia"/>
          <w:sz w:val="72"/>
          <w:szCs w:val="72"/>
        </w:rPr>
        <w:t>报告</w:t>
      </w:r>
    </w:p>
    <w:p w14:paraId="799173B0" w14:textId="77777777" w:rsidR="00782F93" w:rsidRDefault="00782F93" w:rsidP="00782F93">
      <w:pPr>
        <w:widowControl/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14:paraId="5C1026FD" w14:textId="77777777" w:rsidR="00782F93" w:rsidRDefault="00782F93" w:rsidP="00782F93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</w:t>
      </w:r>
      <w:r w:rsidR="004C5FE5">
        <w:rPr>
          <w:rFonts w:ascii="楷体_GB2312" w:eastAsia="楷体_GB2312" w:hint="eastAsia"/>
          <w:b/>
          <w:bCs/>
          <w:sz w:val="32"/>
          <w:szCs w:val="52"/>
        </w:rPr>
        <w:t xml:space="preserve"> 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>20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19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>/20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20</w:t>
      </w:r>
      <w:r w:rsidR="00F11653"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学年 第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2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学期 ）</w:t>
      </w:r>
    </w:p>
    <w:p w14:paraId="72B4A215" w14:textId="77777777" w:rsidR="00D6680F" w:rsidRDefault="00D6680F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16BAE83B" w14:textId="77777777" w:rsidR="00D6680F" w:rsidRDefault="00D6680F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23"/>
        <w:gridCol w:w="2545"/>
        <w:gridCol w:w="857"/>
        <w:gridCol w:w="2896"/>
        <w:gridCol w:w="43"/>
      </w:tblGrid>
      <w:tr w:rsidR="00D6680F" w14:paraId="295AF2E4" w14:textId="77777777" w:rsidTr="00057C45">
        <w:trPr>
          <w:jc w:val="center"/>
        </w:trPr>
        <w:tc>
          <w:tcPr>
            <w:tcW w:w="1523" w:type="dxa"/>
          </w:tcPr>
          <w:p w14:paraId="1B6BE8CA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课程名称</w:t>
            </w:r>
          </w:p>
        </w:tc>
        <w:tc>
          <w:tcPr>
            <w:tcW w:w="6341" w:type="dxa"/>
            <w:gridSpan w:val="4"/>
            <w:vAlign w:val="bottom"/>
          </w:tcPr>
          <w:p w14:paraId="15CE608E" w14:textId="77777777" w:rsidR="00D6680F" w:rsidRDefault="00C64EA7" w:rsidP="00D6539D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28"/>
              </w:rPr>
              <w:t xml:space="preserve"> </w:t>
            </w:r>
            <w:r w:rsidR="000A56D7" w:rsidRPr="000A56D7">
              <w:rPr>
                <w:rFonts w:ascii="宋体" w:hAnsi="宋体" w:hint="eastAsia"/>
                <w:sz w:val="28"/>
              </w:rPr>
              <w:t>C/C++程序设计</w:t>
            </w:r>
          </w:p>
        </w:tc>
      </w:tr>
      <w:tr w:rsidR="00D6680F" w14:paraId="0713A365" w14:textId="77777777" w:rsidTr="00057C45">
        <w:trPr>
          <w:jc w:val="center"/>
        </w:trPr>
        <w:tc>
          <w:tcPr>
            <w:tcW w:w="1523" w:type="dxa"/>
          </w:tcPr>
          <w:p w14:paraId="2124DD5C" w14:textId="77777777" w:rsidR="00D6680F" w:rsidRPr="00824E73" w:rsidRDefault="00824E73" w:rsidP="00D6539D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课程代码</w:t>
            </w:r>
          </w:p>
        </w:tc>
        <w:tc>
          <w:tcPr>
            <w:tcW w:w="6341" w:type="dxa"/>
            <w:gridSpan w:val="4"/>
            <w:noWrap/>
          </w:tcPr>
          <w:p w14:paraId="1E4CE5AB" w14:textId="77777777" w:rsidR="00D6680F" w:rsidRPr="00A71623" w:rsidRDefault="000A56D7" w:rsidP="00A9277D">
            <w:pPr>
              <w:tabs>
                <w:tab w:val="left" w:pos="6870"/>
              </w:tabs>
              <w:ind w:firstLineChars="40" w:firstLine="112"/>
              <w:jc w:val="left"/>
              <w:rPr>
                <w:rFonts w:ascii="宋体" w:hAnsi="宋体"/>
                <w:sz w:val="28"/>
              </w:rPr>
            </w:pPr>
            <w:r w:rsidRPr="000A56D7">
              <w:rPr>
                <w:rFonts w:ascii="宋体" w:hAnsi="宋体"/>
                <w:sz w:val="28"/>
              </w:rPr>
              <w:t>190901019</w:t>
            </w:r>
          </w:p>
        </w:tc>
      </w:tr>
      <w:tr w:rsidR="00D6680F" w14:paraId="7AC61DEC" w14:textId="77777777" w:rsidTr="00057C45">
        <w:trPr>
          <w:jc w:val="center"/>
        </w:trPr>
        <w:tc>
          <w:tcPr>
            <w:tcW w:w="1523" w:type="dxa"/>
          </w:tcPr>
          <w:p w14:paraId="17701E1B" w14:textId="77777777" w:rsidR="00D6680F" w:rsidRPr="00D6539D" w:rsidRDefault="00016D61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任课</w:t>
            </w:r>
            <w:r w:rsidR="00D6680F" w:rsidRPr="00D6539D">
              <w:rPr>
                <w:rFonts w:ascii="黑体" w:eastAsia="黑体" w:hAnsi="黑体" w:hint="eastAsia"/>
                <w:sz w:val="28"/>
              </w:rPr>
              <w:t>教师</w:t>
            </w:r>
          </w:p>
        </w:tc>
        <w:tc>
          <w:tcPr>
            <w:tcW w:w="6341" w:type="dxa"/>
            <w:gridSpan w:val="4"/>
          </w:tcPr>
          <w:p w14:paraId="433F9F11" w14:textId="77777777" w:rsidR="00D6680F" w:rsidRPr="00A71623" w:rsidRDefault="000B154A" w:rsidP="00A9277D">
            <w:pPr>
              <w:tabs>
                <w:tab w:val="left" w:pos="6870"/>
              </w:tabs>
              <w:ind w:firstLineChars="38" w:firstLine="114"/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王晓明</w:t>
            </w:r>
          </w:p>
        </w:tc>
      </w:tr>
      <w:tr w:rsidR="00D6680F" w14:paraId="1D268FB4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1D76E345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学生姓名</w:t>
            </w:r>
          </w:p>
        </w:tc>
        <w:tc>
          <w:tcPr>
            <w:tcW w:w="2545" w:type="dxa"/>
            <w:noWrap/>
          </w:tcPr>
          <w:p w14:paraId="74F97D58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proofErr w:type="gramStart"/>
            <w:r>
              <w:rPr>
                <w:rFonts w:ascii="黑体" w:eastAsia="黑体" w:hAnsi="黑体" w:hint="eastAsia"/>
                <w:sz w:val="28"/>
                <w:szCs w:val="28"/>
              </w:rPr>
              <w:t>刘唐</w:t>
            </w:r>
            <w:proofErr w:type="gramEnd"/>
          </w:p>
        </w:tc>
        <w:tc>
          <w:tcPr>
            <w:tcW w:w="857" w:type="dxa"/>
            <w:noWrap/>
          </w:tcPr>
          <w:p w14:paraId="224A8A6A" w14:textId="77777777" w:rsidR="00D6680F" w:rsidRPr="00D6539D" w:rsidRDefault="00824E73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年级</w:t>
            </w:r>
          </w:p>
        </w:tc>
        <w:tc>
          <w:tcPr>
            <w:tcW w:w="2896" w:type="dxa"/>
            <w:noWrap/>
          </w:tcPr>
          <w:p w14:paraId="20ACB849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19级</w:t>
            </w:r>
          </w:p>
        </w:tc>
      </w:tr>
      <w:tr w:rsidR="00D6680F" w14:paraId="046FA059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6B63B54B" w14:textId="77777777" w:rsidR="00D6680F" w:rsidRPr="00D6539D" w:rsidRDefault="00824E73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学号</w:t>
            </w:r>
          </w:p>
        </w:tc>
        <w:tc>
          <w:tcPr>
            <w:tcW w:w="2545" w:type="dxa"/>
            <w:noWrap/>
          </w:tcPr>
          <w:p w14:paraId="6B2EF455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3120190971181</w:t>
            </w:r>
          </w:p>
        </w:tc>
        <w:tc>
          <w:tcPr>
            <w:tcW w:w="857" w:type="dxa"/>
            <w:noWrap/>
          </w:tcPr>
          <w:p w14:paraId="036044EA" w14:textId="77777777" w:rsidR="00D6680F" w:rsidRPr="00D6539D" w:rsidRDefault="00D6680F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专业</w:t>
            </w:r>
          </w:p>
        </w:tc>
        <w:tc>
          <w:tcPr>
            <w:tcW w:w="2896" w:type="dxa"/>
            <w:noWrap/>
          </w:tcPr>
          <w:p w14:paraId="1F406501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计算机类</w:t>
            </w:r>
          </w:p>
        </w:tc>
      </w:tr>
      <w:tr w:rsidR="00824E73" w14:paraId="4695D3FE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496726A9" w14:textId="77777777" w:rsidR="00824E73" w:rsidRPr="00D6539D" w:rsidRDefault="000214E7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</w:t>
            </w:r>
            <w:r w:rsidR="00824E73" w:rsidRPr="00D6539D">
              <w:rPr>
                <w:rFonts w:ascii="黑体" w:eastAsia="黑体" w:hAnsi="黑体" w:hint="eastAsia"/>
                <w:sz w:val="28"/>
              </w:rPr>
              <w:t>成绩</w:t>
            </w:r>
          </w:p>
        </w:tc>
        <w:tc>
          <w:tcPr>
            <w:tcW w:w="6298" w:type="dxa"/>
            <w:gridSpan w:val="3"/>
            <w:noWrap/>
          </w:tcPr>
          <w:p w14:paraId="1543014E" w14:textId="77777777" w:rsidR="00824E73" w:rsidRPr="001340A4" w:rsidRDefault="00824E73" w:rsidP="00A9277D">
            <w:pPr>
              <w:tabs>
                <w:tab w:val="left" w:pos="6870"/>
              </w:tabs>
              <w:ind w:firstLineChars="37" w:firstLine="111"/>
              <w:jc w:val="left"/>
              <w:rPr>
                <w:rFonts w:ascii="宋体" w:hAnsi="宋体"/>
                <w:b/>
                <w:color w:val="FF0000"/>
                <w:sz w:val="30"/>
              </w:rPr>
            </w:pPr>
          </w:p>
        </w:tc>
      </w:tr>
    </w:tbl>
    <w:p w14:paraId="7CF29C20" w14:textId="77777777" w:rsidR="00020EBD" w:rsidRDefault="00020EBD" w:rsidP="005366DE">
      <w:pPr>
        <w:rPr>
          <w:rFonts w:ascii="宋体" w:hAnsi="宋体"/>
          <w:b/>
          <w:bCs/>
          <w:color w:val="000000"/>
          <w:sz w:val="30"/>
          <w:szCs w:val="51"/>
        </w:rPr>
      </w:pPr>
    </w:p>
    <w:p w14:paraId="025C6433" w14:textId="77777777" w:rsidR="00BD335D" w:rsidRDefault="00BD335D">
      <w:r>
        <w:br w:type="page"/>
      </w:r>
    </w:p>
    <w:tbl>
      <w:tblPr>
        <w:tblW w:w="93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9"/>
        <w:gridCol w:w="1802"/>
        <w:gridCol w:w="1361"/>
        <w:gridCol w:w="1169"/>
        <w:gridCol w:w="1417"/>
        <w:gridCol w:w="2085"/>
      </w:tblGrid>
      <w:tr w:rsidR="00D6680F" w14:paraId="6777EE95" w14:textId="77777777" w:rsidTr="00E27E49">
        <w:trPr>
          <w:jc w:val="center"/>
        </w:trPr>
        <w:tc>
          <w:tcPr>
            <w:tcW w:w="1499" w:type="dxa"/>
          </w:tcPr>
          <w:p w14:paraId="2D7CB3A6" w14:textId="77777777" w:rsidR="00D6680F" w:rsidRPr="00D6539D" w:rsidRDefault="00020EBD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宋体" w:hAnsi="宋体"/>
                <w:b/>
                <w:bCs/>
                <w:color w:val="000000"/>
                <w:sz w:val="30"/>
                <w:szCs w:val="51"/>
              </w:rPr>
              <w:lastRenderedPageBreak/>
              <w:br w:type="page"/>
            </w:r>
            <w:r>
              <w:rPr>
                <w:rFonts w:ascii="宋体" w:hAnsi="宋体"/>
                <w:b/>
                <w:bCs/>
                <w:color w:val="000000"/>
                <w:sz w:val="30"/>
                <w:szCs w:val="51"/>
              </w:rPr>
              <w:br w:type="page"/>
            </w:r>
            <w:r w:rsidR="00D6680F" w:rsidRPr="00D6539D">
              <w:rPr>
                <w:rFonts w:ascii="黑体" w:eastAsia="黑体" w:hAnsi="黑体" w:hint="eastAsia"/>
                <w:sz w:val="28"/>
              </w:rPr>
              <w:t>实验名称</w:t>
            </w:r>
          </w:p>
        </w:tc>
        <w:tc>
          <w:tcPr>
            <w:tcW w:w="4332" w:type="dxa"/>
            <w:gridSpan w:val="3"/>
            <w:vAlign w:val="center"/>
          </w:tcPr>
          <w:p w14:paraId="2404A6D9" w14:textId="1696BEAB" w:rsidR="00D6680F" w:rsidRPr="00457DA6" w:rsidRDefault="000214E7" w:rsidP="00281B77">
            <w:pPr>
              <w:ind w:leftChars="5" w:left="10" w:firstLine="1"/>
              <w:jc w:val="left"/>
              <w:rPr>
                <w:rFonts w:ascii="黑体" w:eastAsia="黑体" w:hAnsi="黑体"/>
                <w:bCs/>
                <w:color w:val="0000FF"/>
                <w:sz w:val="28"/>
                <w:szCs w:val="51"/>
              </w:rPr>
            </w:pPr>
            <w:r w:rsidRPr="00457DA6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实验</w:t>
            </w:r>
            <w:r w:rsidR="00281B77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1</w:t>
            </w:r>
            <w:r w:rsidR="0006069D" w:rsidRPr="00457DA6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：</w:t>
            </w:r>
            <w:r w:rsidR="002667B9" w:rsidRPr="002667B9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函数与数组</w:t>
            </w:r>
          </w:p>
        </w:tc>
        <w:tc>
          <w:tcPr>
            <w:tcW w:w="1417" w:type="dxa"/>
          </w:tcPr>
          <w:p w14:paraId="61819E82" w14:textId="77777777" w:rsidR="00D6680F" w:rsidRPr="00D6539D" w:rsidRDefault="00A05AF2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实验地点</w:t>
            </w:r>
          </w:p>
        </w:tc>
        <w:tc>
          <w:tcPr>
            <w:tcW w:w="2085" w:type="dxa"/>
            <w:vAlign w:val="center"/>
          </w:tcPr>
          <w:p w14:paraId="44AACC99" w14:textId="237E8B7C" w:rsidR="00D6680F" w:rsidRPr="00457DA6" w:rsidRDefault="002667B9" w:rsidP="00457DA6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  <w:r>
              <w:rPr>
                <w:rFonts w:ascii="宋体" w:hAnsi="宋体" w:hint="eastAsia"/>
                <w:color w:val="000000"/>
                <w:sz w:val="24"/>
                <w:szCs w:val="51"/>
              </w:rPr>
              <w:t>Home</w:t>
            </w:r>
          </w:p>
        </w:tc>
      </w:tr>
      <w:tr w:rsidR="00D6680F" w14:paraId="71E53132" w14:textId="77777777" w:rsidTr="00E27E49">
        <w:trPr>
          <w:jc w:val="center"/>
        </w:trPr>
        <w:tc>
          <w:tcPr>
            <w:tcW w:w="1499" w:type="dxa"/>
          </w:tcPr>
          <w:p w14:paraId="7F08C4A2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实验类型</w:t>
            </w:r>
          </w:p>
        </w:tc>
        <w:tc>
          <w:tcPr>
            <w:tcW w:w="1802" w:type="dxa"/>
            <w:vAlign w:val="center"/>
          </w:tcPr>
          <w:p w14:paraId="0E6C7A62" w14:textId="77777777" w:rsidR="00D6680F" w:rsidRPr="00457DA6" w:rsidRDefault="00457DA6" w:rsidP="005128E8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  <w:r w:rsidRPr="00457DA6">
              <w:rPr>
                <w:rFonts w:ascii="宋体" w:hAnsi="宋体" w:hint="eastAsia"/>
                <w:bCs/>
                <w:color w:val="000000"/>
                <w:sz w:val="24"/>
                <w:szCs w:val="51"/>
              </w:rPr>
              <w:t>设计</w:t>
            </w:r>
          </w:p>
        </w:tc>
        <w:tc>
          <w:tcPr>
            <w:tcW w:w="1361" w:type="dxa"/>
          </w:tcPr>
          <w:p w14:paraId="729FBB12" w14:textId="77777777" w:rsidR="00D6680F" w:rsidRPr="00D6539D" w:rsidRDefault="00D6680F" w:rsidP="00D6539D">
            <w:pPr>
              <w:tabs>
                <w:tab w:val="left" w:pos="6870"/>
              </w:tabs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实验学时</w:t>
            </w:r>
          </w:p>
        </w:tc>
        <w:tc>
          <w:tcPr>
            <w:tcW w:w="1169" w:type="dxa"/>
            <w:vAlign w:val="center"/>
          </w:tcPr>
          <w:p w14:paraId="74D88797" w14:textId="77777777" w:rsidR="00D6680F" w:rsidRPr="00457DA6" w:rsidRDefault="00E6135D" w:rsidP="00457DA6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  <w:r w:rsidRPr="00457DA6">
              <w:rPr>
                <w:rFonts w:ascii="宋体" w:hAnsi="宋体" w:hint="eastAsia"/>
                <w:bCs/>
                <w:color w:val="000000"/>
                <w:sz w:val="24"/>
                <w:szCs w:val="51"/>
              </w:rPr>
              <w:t>2</w:t>
            </w:r>
          </w:p>
        </w:tc>
        <w:tc>
          <w:tcPr>
            <w:tcW w:w="1417" w:type="dxa"/>
          </w:tcPr>
          <w:p w14:paraId="31D694FB" w14:textId="77777777" w:rsidR="00D6680F" w:rsidRPr="00D6539D" w:rsidRDefault="00A05AF2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实验日期</w:t>
            </w:r>
          </w:p>
        </w:tc>
        <w:tc>
          <w:tcPr>
            <w:tcW w:w="2085" w:type="dxa"/>
            <w:vAlign w:val="center"/>
          </w:tcPr>
          <w:p w14:paraId="101E3508" w14:textId="0B7F10DD" w:rsidR="00D6680F" w:rsidRPr="00457DA6" w:rsidRDefault="002667B9" w:rsidP="00457DA6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  <w:r>
              <w:rPr>
                <w:rFonts w:ascii="宋体" w:hAnsi="宋体"/>
                <w:color w:val="000000"/>
                <w:sz w:val="24"/>
                <w:szCs w:val="51"/>
              </w:rPr>
              <w:t>2020/6/2</w:t>
            </w:r>
          </w:p>
        </w:tc>
      </w:tr>
      <w:tr w:rsidR="00D6680F" w14:paraId="2AFA0293" w14:textId="77777777" w:rsidTr="00E27E49">
        <w:trPr>
          <w:trHeight w:val="537"/>
          <w:jc w:val="center"/>
        </w:trPr>
        <w:tc>
          <w:tcPr>
            <w:tcW w:w="9333" w:type="dxa"/>
            <w:gridSpan w:val="6"/>
            <w:vAlign w:val="center"/>
          </w:tcPr>
          <w:p w14:paraId="009D3B56" w14:textId="77777777" w:rsidR="00937D30" w:rsidRPr="001A230A" w:rsidRDefault="004017A7" w:rsidP="004017A7">
            <w:pPr>
              <w:numPr>
                <w:ilvl w:val="0"/>
                <w:numId w:val="21"/>
              </w:numPr>
              <w:rPr>
                <w:rFonts w:ascii="宋体" w:hAnsi="宋体"/>
                <w:color w:val="000000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撰写</w:t>
            </w:r>
            <w:r w:rsid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注意：</w:t>
            </w:r>
            <w:r w:rsidR="00B60E50" w:rsidRP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版面</w:t>
            </w:r>
            <w:r w:rsidR="00B60E50" w:rsidRPr="009A722D">
              <w:rPr>
                <w:rFonts w:ascii="黑体" w:eastAsia="黑体" w:hAnsi="黑体"/>
                <w:bCs/>
                <w:color w:val="FF0000"/>
                <w:sz w:val="24"/>
                <w:szCs w:val="51"/>
              </w:rPr>
              <w:t>格式已设置好</w:t>
            </w:r>
            <w:r w:rsidR="00B60E50" w:rsidRP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（不得</w:t>
            </w:r>
            <w:r w:rsidR="00B60E50" w:rsidRPr="009A722D">
              <w:rPr>
                <w:rFonts w:ascii="黑体" w:eastAsia="黑体" w:hAnsi="黑体"/>
                <w:bCs/>
                <w:color w:val="FF0000"/>
                <w:sz w:val="24"/>
                <w:szCs w:val="51"/>
              </w:rPr>
              <w:t>更改），填入内容即可。</w:t>
            </w:r>
          </w:p>
        </w:tc>
      </w:tr>
      <w:tr w:rsidR="00B60E50" w14:paraId="4F632BDD" w14:textId="77777777" w:rsidTr="00E27E49">
        <w:trPr>
          <w:trHeight w:val="1644"/>
          <w:jc w:val="center"/>
        </w:trPr>
        <w:tc>
          <w:tcPr>
            <w:tcW w:w="9333" w:type="dxa"/>
            <w:gridSpan w:val="6"/>
          </w:tcPr>
          <w:p w14:paraId="54417AF3" w14:textId="77777777" w:rsidR="00B60E50" w:rsidRPr="000B154A" w:rsidRDefault="00B60E50" w:rsidP="000B154A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实验目的</w:t>
            </w:r>
          </w:p>
          <w:p w14:paraId="6F168E6F" w14:textId="25E0B41B" w:rsidR="00B60E50" w:rsidRPr="000B154A" w:rsidRDefault="002667B9" w:rsidP="000B154A">
            <w:pPr>
              <w:pStyle w:val="a9"/>
              <w:snapToGrid/>
              <w:spacing w:line="276" w:lineRule="auto"/>
              <w:ind w:left="782" w:firstLine="0"/>
              <w:rPr>
                <w:rFonts w:ascii="宋体" w:hAnsi="宋体"/>
                <w:color w:val="000000"/>
                <w:szCs w:val="51"/>
              </w:rPr>
            </w:pPr>
            <w:r w:rsidRPr="00AC5AA7">
              <w:rPr>
                <w:rFonts w:asciiTheme="minorEastAsia" w:eastAsiaTheme="minorEastAsia" w:hAnsiTheme="minorEastAsia" w:hint="eastAsia"/>
                <w:szCs w:val="21"/>
              </w:rPr>
              <w:t>掌握自编函数的定义、库函数的调用、数组的定义与下标访问。</w:t>
            </w:r>
          </w:p>
        </w:tc>
      </w:tr>
      <w:tr w:rsidR="006A7226" w14:paraId="32D1735F" w14:textId="77777777" w:rsidTr="00E27E49">
        <w:trPr>
          <w:trHeight w:val="924"/>
          <w:jc w:val="center"/>
        </w:trPr>
        <w:tc>
          <w:tcPr>
            <w:tcW w:w="9333" w:type="dxa"/>
            <w:gridSpan w:val="6"/>
          </w:tcPr>
          <w:p w14:paraId="2A969AB9" w14:textId="77777777" w:rsidR="002175FC" w:rsidRPr="008C0299" w:rsidRDefault="002175FC" w:rsidP="002175FC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实验内容</w:t>
            </w:r>
          </w:p>
          <w:p w14:paraId="6EBA7216" w14:textId="77777777" w:rsidR="002175FC" w:rsidRPr="009B1E09" w:rsidRDefault="002175FC" w:rsidP="002175FC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实验任务</w:t>
            </w:r>
            <w:r w:rsidR="000A56D7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  <w:p w14:paraId="6F607A88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给一个字符串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你可以通过在前面添加字符将其转换为回文串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找到并返回用这种方式转换的最短回文串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.</w:t>
            </w:r>
          </w:p>
          <w:p w14:paraId="01B7AFC1" w14:textId="77777777" w:rsidR="002175FC" w:rsidRPr="0009729F" w:rsidRDefault="002175FC" w:rsidP="002175FC">
            <w:pPr>
              <w:pStyle w:val="a9"/>
              <w:snapToGrid/>
              <w:spacing w:line="276" w:lineRule="auto"/>
              <w:ind w:left="785" w:firstLine="0"/>
            </w:pPr>
          </w:p>
          <w:p w14:paraId="7EDE3908" w14:textId="77777777" w:rsidR="002175FC" w:rsidRPr="009B1E09" w:rsidRDefault="002175FC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2E3ED169" w14:textId="77777777" w:rsidR="002175FC" w:rsidRPr="009A4052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 w:rsidR="004B6A41"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 w:rsidR="00A355B5">
              <w:t>来源</w:t>
            </w:r>
            <w:r w:rsidR="004B6A41">
              <w:rPr>
                <w:rFonts w:hint="eastAsia"/>
              </w:rPr>
              <w:t>、</w:t>
            </w:r>
            <w:r>
              <w:t>输入方式）</w:t>
            </w:r>
          </w:p>
          <w:p w14:paraId="3AF46A1C" w14:textId="7E20A371" w:rsidR="002175FC" w:rsidRDefault="0009729F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任意字符串</w:t>
            </w:r>
            <w:r w:rsidRPr="0009729F">
              <w:rPr>
                <w:rFonts w:hint="eastAsia"/>
                <w:b/>
                <w:bCs/>
              </w:rPr>
              <w:t>！</w:t>
            </w:r>
            <w:r w:rsidR="007C522E">
              <w:rPr>
                <w:rFonts w:hint="eastAsia"/>
                <w:b/>
                <w:bCs/>
              </w:rPr>
              <w:t>【长度</w:t>
            </w:r>
            <w:r w:rsidR="007C522E">
              <w:rPr>
                <w:rFonts w:hint="eastAsia"/>
                <w:b/>
                <w:bCs/>
              </w:rPr>
              <w:t>&lt;</w:t>
            </w:r>
            <w:r w:rsidR="007C522E">
              <w:rPr>
                <w:b/>
                <w:bCs/>
              </w:rPr>
              <w:t>50</w:t>
            </w:r>
            <w:r w:rsidR="007C522E">
              <w:rPr>
                <w:rFonts w:hint="eastAsia"/>
                <w:b/>
                <w:bCs/>
              </w:rPr>
              <w:t>的任意内容</w:t>
            </w:r>
            <w:r w:rsidR="007C522E">
              <w:rPr>
                <w:rFonts w:hint="eastAsia"/>
                <w:b/>
                <w:bCs/>
              </w:rPr>
              <w:t xml:space="preserve"> </w:t>
            </w:r>
            <w:r w:rsidR="007C522E">
              <w:rPr>
                <w:b/>
                <w:bCs/>
              </w:rPr>
              <w:t xml:space="preserve"> </w:t>
            </w:r>
            <w:r w:rsidR="007C522E">
              <w:rPr>
                <w:rFonts w:hint="eastAsia"/>
                <w:b/>
                <w:bCs/>
              </w:rPr>
              <w:t>除了汉字</w:t>
            </w:r>
            <w:r w:rsidR="007C522E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</w:rPr>
              <mc:AlternateContent>
                <mc:Choice Requires="w16se">
                  <w16se:symEx w16se:font="Segoe UI Emoji" w16se:char="1F605"/>
                </mc:Choice>
                <mc:Fallback>
                  <w:t>😅</w:t>
                </mc:Fallback>
              </mc:AlternateContent>
            </w:r>
            <w:r w:rsidR="007C522E">
              <w:rPr>
                <w:rFonts w:hint="eastAsia"/>
                <w:b/>
                <w:bCs/>
              </w:rPr>
              <w:t>】</w:t>
            </w:r>
          </w:p>
          <w:p w14:paraId="4D977A28" w14:textId="70F48DCC" w:rsidR="000A56D7" w:rsidRPr="00DF20BF" w:rsidRDefault="0009729F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但是：</w:t>
            </w:r>
            <w:r w:rsidR="007C522E" w:rsidRPr="007C522E">
              <w:rPr>
                <w:rFonts w:hint="eastAsia"/>
                <w:b/>
                <w:bCs/>
              </w:rPr>
              <w:t>可以</w:t>
            </w:r>
            <w:r w:rsidRPr="007C522E">
              <w:rPr>
                <w:rFonts w:hint="eastAsia"/>
                <w:b/>
                <w:bCs/>
              </w:rPr>
              <w:t>有回文内容</w:t>
            </w:r>
            <w:r w:rsidR="007C522E">
              <w:rPr>
                <w:rFonts w:hint="eastAsia"/>
                <w:b/>
                <w:bCs/>
              </w:rPr>
              <w:t>甚至本身就是一个回文</w:t>
            </w:r>
          </w:p>
          <w:p w14:paraId="47361D08" w14:textId="77777777" w:rsidR="002175FC" w:rsidRPr="009A4052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 w:rsidR="00D90BBA">
              <w:rPr>
                <w:rFonts w:hint="eastAsia"/>
              </w:rPr>
              <w:t>在</w:t>
            </w:r>
            <w:r w:rsidR="00D90BBA"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0204A735" w14:textId="6FD2FDDC" w:rsidR="002175FC" w:rsidRDefault="0009729F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一个字符数组存储输入数据</w:t>
            </w:r>
          </w:p>
          <w:p w14:paraId="078F53EE" w14:textId="30E52124" w:rsidR="000A56D7" w:rsidRDefault="007C522E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temp</w:t>
            </w:r>
            <w:r>
              <w:rPr>
                <w:rFonts w:hint="eastAsia"/>
              </w:rPr>
              <w:t>数组</w:t>
            </w:r>
          </w:p>
          <w:p w14:paraId="61351E78" w14:textId="03401EC8" w:rsidR="007C522E" w:rsidRPr="00F159BB" w:rsidRDefault="007C522E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一个仿制指针（就是数组的下标，但是是独立存储在一个整数位置）</w:t>
            </w:r>
          </w:p>
          <w:p w14:paraId="2093835E" w14:textId="77777777" w:rsidR="002175FC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</w:t>
            </w:r>
            <w:r w:rsidR="00832E90">
              <w:rPr>
                <w:rFonts w:hint="eastAsia"/>
              </w:rPr>
              <w:t>说明处理</w:t>
            </w:r>
            <w:r w:rsidR="00832E90">
              <w:t>步骤</w:t>
            </w:r>
            <w:r w:rsidR="00832E90">
              <w:rPr>
                <w:rFonts w:hint="eastAsia"/>
              </w:rPr>
              <w:t>。</w:t>
            </w:r>
            <w:r w:rsidR="008C336B">
              <w:rPr>
                <w:rFonts w:hint="eastAsia"/>
              </w:rPr>
              <w:t>若</w:t>
            </w:r>
            <w:r w:rsidR="008C336B">
              <w:t>不是非常</w:t>
            </w:r>
            <w:r w:rsidR="00832E90">
              <w:t>简单，需</w:t>
            </w:r>
            <w:r w:rsidR="008C336B">
              <w:rPr>
                <w:rFonts w:hint="eastAsia"/>
              </w:rPr>
              <w:t>要</w:t>
            </w:r>
            <w:r>
              <w:rPr>
                <w:rFonts w:hint="eastAsia"/>
              </w:rPr>
              <w:t>绘制</w:t>
            </w:r>
            <w:r>
              <w:t>流程图）</w:t>
            </w:r>
          </w:p>
          <w:p w14:paraId="56237691" w14:textId="418D4AF3" w:rsidR="002175FC" w:rsidRDefault="007C522E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输入</w:t>
            </w:r>
            <w:r w:rsidR="006452DA">
              <w:rPr>
                <w:rFonts w:hint="eastAsia"/>
              </w:rPr>
              <w:t>数组</w:t>
            </w:r>
            <w:r w:rsidR="006452DA">
              <w:rPr>
                <w:rFonts w:hint="eastAsia"/>
              </w:rPr>
              <w:t>a</w:t>
            </w:r>
          </w:p>
          <w:p w14:paraId="3CAF6C93" w14:textId="1A072C77" w:rsidR="007C522E" w:rsidRDefault="007C522E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用仿制指针对准最后一个位置</w:t>
            </w:r>
            <w:r w:rsidR="006452DA">
              <w:rPr>
                <w:rFonts w:hint="eastAsia"/>
              </w:rPr>
              <w:t>i</w:t>
            </w:r>
            <w:r>
              <w:rPr>
                <w:rFonts w:hint="eastAsia"/>
              </w:rPr>
              <w:t>（任意长度嘛）</w:t>
            </w:r>
          </w:p>
          <w:p w14:paraId="00E11CAC" w14:textId="77777777" w:rsidR="006452DA" w:rsidRDefault="006452DA" w:rsidP="006452DA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i-1</w:t>
            </w:r>
            <w:r>
              <w:rPr>
                <w:rFonts w:hint="eastAsia"/>
              </w:rPr>
              <w:t>位开始往下</w:t>
            </w:r>
          </w:p>
          <w:p w14:paraId="298889EE" w14:textId="7F970520" w:rsidR="000A56D7" w:rsidRDefault="006452DA" w:rsidP="006452DA">
            <w:pPr>
              <w:pStyle w:val="a9"/>
              <w:snapToGrid/>
              <w:spacing w:line="276" w:lineRule="auto"/>
              <w:ind w:left="854" w:firstLineChars="200" w:firstLine="420"/>
            </w:pPr>
            <w:r>
              <w:rPr>
                <w:rFonts w:hint="eastAsia"/>
              </w:rPr>
              <w:t>每次都</w:t>
            </w:r>
            <w:r w:rsidR="007C522E">
              <w:rPr>
                <w:rFonts w:hint="eastAsia"/>
              </w:rPr>
              <w:t>判断</w:t>
            </w:r>
            <w:r>
              <w:rPr>
                <w:rFonts w:hint="eastAsia"/>
              </w:rPr>
              <w:t>已经接好的数组是否回文</w:t>
            </w:r>
          </w:p>
          <w:p w14:paraId="2C289687" w14:textId="2D955527" w:rsidR="006452DA" w:rsidRDefault="006452DA" w:rsidP="006452DA">
            <w:pPr>
              <w:pStyle w:val="a9"/>
              <w:snapToGrid/>
              <w:spacing w:line="276" w:lineRule="auto"/>
              <w:ind w:left="854" w:firstLine="420"/>
            </w:pPr>
            <w:r>
              <w:rPr>
                <w:rFonts w:hint="eastAsia"/>
              </w:rPr>
              <w:t>否：把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</w:t>
            </w:r>
            <w:r>
              <w:t>-1</w:t>
            </w:r>
            <w:r>
              <w:rPr>
                <w:rFonts w:hint="eastAsia"/>
              </w:rPr>
              <w:t>位写到</w:t>
            </w:r>
            <w:r>
              <w:rPr>
                <w:rFonts w:hint="eastAsia"/>
              </w:rPr>
              <w:t>temp</w:t>
            </w:r>
            <w:r>
              <w:rPr>
                <w:rFonts w:hint="eastAsia"/>
              </w:rPr>
              <w:t>数组里面，再把原来的数组接上去</w:t>
            </w:r>
          </w:p>
          <w:p w14:paraId="72A2E2A9" w14:textId="4B972E9E" w:rsidR="006452DA" w:rsidRDefault="006452DA" w:rsidP="006452DA">
            <w:pPr>
              <w:pStyle w:val="a9"/>
              <w:snapToGrid/>
              <w:spacing w:line="276" w:lineRule="auto"/>
              <w:ind w:left="854" w:firstLine="420"/>
            </w:pPr>
            <w:r>
              <w:rPr>
                <w:rFonts w:hint="eastAsia"/>
              </w:rPr>
              <w:t>是：是回文了那就搞完啦</w:t>
            </w:r>
          </w:p>
          <w:p w14:paraId="01E44E8D" w14:textId="5CE85493" w:rsidR="006452DA" w:rsidRPr="006452DA" w:rsidRDefault="006452DA" w:rsidP="006452DA">
            <w:pPr>
              <w:pStyle w:val="a9"/>
              <w:snapToGrid/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输出接好的回文数组</w:t>
            </w:r>
          </w:p>
          <w:p w14:paraId="76204B2C" w14:textId="68F0EB83" w:rsidR="002175FC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</w:t>
            </w:r>
            <w:r w:rsidR="005C1C52">
              <w:rPr>
                <w:rFonts w:hint="eastAsia"/>
              </w:rPr>
              <w:t>。</w:t>
            </w:r>
            <w:r w:rsidR="00BD48AF">
              <w:t>图幅</w:t>
            </w:r>
            <w:r w:rsidR="00970932">
              <w:rPr>
                <w:rFonts w:hint="eastAsia"/>
              </w:rPr>
              <w:t>大小</w:t>
            </w:r>
            <w:r w:rsidR="00132FDC">
              <w:rPr>
                <w:rFonts w:hint="eastAsia"/>
              </w:rPr>
              <w:t>适当</w:t>
            </w:r>
            <w:r w:rsidR="00970932">
              <w:t>，</w:t>
            </w:r>
            <w:r w:rsidR="00BD48AF">
              <w:rPr>
                <w:rFonts w:hint="eastAsia"/>
              </w:rPr>
              <w:t>不</w:t>
            </w:r>
            <w:r w:rsidR="00970932">
              <w:rPr>
                <w:rFonts w:hint="eastAsia"/>
              </w:rPr>
              <w:t>能</w:t>
            </w:r>
            <w:r w:rsidR="00BD48AF">
              <w:t>太大</w:t>
            </w:r>
            <w:r>
              <w:t>）</w:t>
            </w:r>
          </w:p>
          <w:p w14:paraId="7D87DFD2" w14:textId="098E32AC" w:rsidR="0017742E" w:rsidRPr="0017742E" w:rsidRDefault="0017742E" w:rsidP="0017742E">
            <w:pPr>
              <w:pStyle w:val="a9"/>
              <w:snapToGrid/>
              <w:spacing w:line="276" w:lineRule="auto"/>
              <w:rPr>
                <w:b/>
                <w:bCs/>
              </w:rPr>
            </w:pPr>
            <w:r w:rsidRPr="0017742E">
              <w:rPr>
                <w:rFonts w:hint="eastAsia"/>
                <w:b/>
                <w:bCs/>
                <w:sz w:val="28"/>
                <w:szCs w:val="24"/>
              </w:rPr>
              <w:t>//</w:t>
            </w:r>
            <w:r w:rsidRPr="0017742E">
              <w:rPr>
                <w:rFonts w:hint="eastAsia"/>
                <w:b/>
                <w:bCs/>
              </w:rPr>
              <w:t>蓝色为输入，黄色为输出，那个大字</w:t>
            </w:r>
            <w:r>
              <w:rPr>
                <w:rFonts w:hint="eastAsia"/>
                <w:b/>
                <w:bCs/>
              </w:rPr>
              <w:t>的箭头</w:t>
            </w:r>
            <w:r w:rsidRPr="0017742E">
              <w:rPr>
                <w:rFonts w:hint="eastAsia"/>
                <w:b/>
                <w:bCs/>
              </w:rPr>
              <w:t>没对准</w:t>
            </w:r>
          </w:p>
          <w:p w14:paraId="4FF0BD69" w14:textId="49CF4836" w:rsidR="006A7226" w:rsidRDefault="006452DA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6452DA">
              <w:rPr>
                <w:rFonts w:ascii="宋体" w:hAnsi="宋体"/>
                <w:bCs/>
                <w:color w:val="000000"/>
                <w:szCs w:val="21"/>
              </w:rPr>
              <w:lastRenderedPageBreak/>
              <w:drawing>
                <wp:inline distT="0" distB="0" distL="0" distR="0" wp14:anchorId="30121B08" wp14:editId="41A3CC76">
                  <wp:extent cx="5247052" cy="457756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052" cy="4577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9F4AAC" w14:textId="77777777" w:rsid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3700870B" w14:textId="77777777" w:rsid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2A4993AE" w14:textId="77777777" w:rsidR="000A56D7" w:rsidRPr="000A56D7" w:rsidRDefault="000A56D7" w:rsidP="000A56D7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0A56D7">
              <w:rPr>
                <w:rFonts w:ascii="黑体" w:eastAsia="黑体" w:hAnsi="黑体"/>
                <w:sz w:val="24"/>
                <w:szCs w:val="24"/>
              </w:rPr>
              <w:t>实验任务2</w:t>
            </w:r>
          </w:p>
          <w:p w14:paraId="63B33627" w14:textId="21450587" w:rsidR="000A56D7" w:rsidRDefault="00E27E49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折半查找</w:t>
            </w:r>
          </w:p>
          <w:p w14:paraId="6D315BFE" w14:textId="77777777" w:rsidR="000A56D7" w:rsidRPr="009B1E09" w:rsidRDefault="000A56D7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19A319B5" w14:textId="77777777" w:rsidR="000A56D7" w:rsidRPr="009A4052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>
              <w:t>来源</w:t>
            </w:r>
            <w:r>
              <w:rPr>
                <w:rFonts w:hint="eastAsia"/>
              </w:rPr>
              <w:t>、</w:t>
            </w:r>
            <w:r>
              <w:t>输入方式）</w:t>
            </w:r>
          </w:p>
          <w:p w14:paraId="211E071A" w14:textId="736B763E" w:rsidR="000A56D7" w:rsidRDefault="00E27E4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一个数值</w:t>
            </w:r>
          </w:p>
          <w:p w14:paraId="18033BD3" w14:textId="77777777" w:rsidR="000A56D7" w:rsidRPr="00DF20BF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4F1ADD27" w14:textId="77777777" w:rsidR="000A56D7" w:rsidRPr="009A4052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>
              <w:rPr>
                <w:rFonts w:hint="eastAsia"/>
              </w:rPr>
              <w:t>在</w:t>
            </w:r>
            <w:r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54A2F04B" w14:textId="10FF6A71" w:rsidR="000A56D7" w:rsidRDefault="00E27E4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就一个整型位置</w:t>
            </w:r>
          </w:p>
          <w:p w14:paraId="09E93FE5" w14:textId="77777777" w:rsidR="000A56D7" w:rsidRPr="00F159BB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5444F514" w14:textId="77777777" w:rsidR="000A56D7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（说明处理</w:t>
            </w:r>
            <w:r>
              <w:t>步骤</w:t>
            </w:r>
            <w:r>
              <w:rPr>
                <w:rFonts w:hint="eastAsia"/>
              </w:rPr>
              <w:t>。若</w:t>
            </w:r>
            <w:r>
              <w:t>不是非常简单，需</w:t>
            </w:r>
            <w:r>
              <w:rPr>
                <w:rFonts w:hint="eastAsia"/>
              </w:rPr>
              <w:t>要绘制</w:t>
            </w:r>
            <w:r>
              <w:t>流程图）</w:t>
            </w:r>
          </w:p>
          <w:p w14:paraId="747AE5A4" w14:textId="25D52F23" w:rsidR="000A56D7" w:rsidRDefault="00E27E4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通过数组下标找到数组中间位置，对比此数值与输入数值大小</w:t>
            </w:r>
          </w:p>
          <w:p w14:paraId="7E7E0E7A" w14:textId="37CB046F" w:rsidR="00E27E49" w:rsidRDefault="00E27E4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更大（或更小）</w:t>
            </w:r>
          </w:p>
          <w:p w14:paraId="34440858" w14:textId="6EC52F63" w:rsidR="00E27E49" w:rsidRDefault="00E27E4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数组下标中的最大值（或最小值）不变，最小值（或最大值）位置变为刚才对比位置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（或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）的位置</w:t>
            </w:r>
          </w:p>
          <w:p w14:paraId="29C8BB91" w14:textId="697FD692" w:rsidR="000A56D7" w:rsidRDefault="00E27E4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重复对比直到最大位置数值等于最小位置数值</w:t>
            </w:r>
          </w:p>
          <w:p w14:paraId="68579D71" w14:textId="4F0D5942" w:rsidR="00E27E49" w:rsidRDefault="00E27E4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lastRenderedPageBreak/>
              <w:t>如果此数值与要查找的位置数值相等</w:t>
            </w:r>
          </w:p>
          <w:p w14:paraId="4E262180" w14:textId="4A3E45EA" w:rsidR="00E27E49" w:rsidRDefault="00E27E4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输出这个位置</w:t>
            </w:r>
          </w:p>
          <w:p w14:paraId="520CF04F" w14:textId="2877133B" w:rsidR="00E27E49" w:rsidRDefault="00E27E4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不相等</w:t>
            </w:r>
          </w:p>
          <w:p w14:paraId="7B2984DD" w14:textId="252849B1" w:rsidR="00E27E49" w:rsidRDefault="00E27E4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>error</w:t>
            </w:r>
            <w:r>
              <w:rPr>
                <w:rFonts w:hint="eastAsia"/>
              </w:rPr>
              <w:t>信息</w:t>
            </w:r>
          </w:p>
          <w:p w14:paraId="6C8B9D6E" w14:textId="77777777" w:rsidR="00E27E49" w:rsidRPr="00E27E49" w:rsidRDefault="00E27E49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14D06E3D" w14:textId="3660242F" w:rsidR="000A56D7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截图。</w:t>
            </w:r>
            <w:r>
              <w:t>图幅</w:t>
            </w:r>
            <w:r>
              <w:rPr>
                <w:rFonts w:hint="eastAsia"/>
              </w:rPr>
              <w:t>大小适当</w:t>
            </w:r>
            <w:r>
              <w:t>，</w:t>
            </w:r>
            <w:r>
              <w:rPr>
                <w:rFonts w:hint="eastAsia"/>
              </w:rPr>
              <w:t>不能</w:t>
            </w:r>
            <w:r>
              <w:t>太大）</w:t>
            </w:r>
          </w:p>
          <w:p w14:paraId="2158EA61" w14:textId="6CAD3D2D" w:rsidR="00BF2916" w:rsidRDefault="00BF2916" w:rsidP="00BF2916">
            <w:pPr>
              <w:pStyle w:val="a9"/>
              <w:snapToGrid/>
              <w:spacing w:line="276" w:lineRule="auto"/>
              <w:ind w:left="434" w:firstLine="0"/>
            </w:pPr>
            <w:r w:rsidRPr="00BF2916">
              <w:rPr>
                <w:rFonts w:hint="eastAsia"/>
                <w:bCs/>
              </w:rPr>
              <w:t>附：原数组</w:t>
            </w:r>
            <w:r w:rsidRPr="00BF2916">
              <w:rPr>
                <w:rFonts w:hint="eastAsia"/>
                <w:bCs/>
              </w:rPr>
              <w:t>a</w:t>
            </w:r>
            <w:r>
              <w:rPr>
                <w:rFonts w:hint="eastAsia"/>
                <w:b/>
                <w:color w:val="0000FF"/>
              </w:rPr>
              <w:t>：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a[10] = { 0,1,2,3,4,5,6,7,8,9 }</w:t>
            </w:r>
          </w:p>
          <w:p w14:paraId="1B21D55B" w14:textId="5A41CBB7" w:rsidR="000A56D7" w:rsidRPr="000A56D7" w:rsidRDefault="00E27E49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E27E49"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293123D1" wp14:editId="5D37D7D3">
                  <wp:extent cx="2634412" cy="290111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412" cy="2901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02CA90" w14:textId="77777777" w:rsid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1221F399" w14:textId="77777777" w:rsidR="000A56D7" w:rsidRPr="000A56D7" w:rsidRDefault="000A56D7" w:rsidP="000A56D7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0A56D7">
              <w:rPr>
                <w:rFonts w:ascii="黑体" w:eastAsia="黑体" w:hAnsi="黑体"/>
                <w:sz w:val="24"/>
                <w:szCs w:val="24"/>
              </w:rPr>
              <w:t>实验任务</w:t>
            </w:r>
            <w:r>
              <w:rPr>
                <w:rFonts w:ascii="黑体" w:eastAsia="黑体" w:hAnsi="黑体"/>
                <w:sz w:val="24"/>
                <w:szCs w:val="24"/>
              </w:rPr>
              <w:t>3</w:t>
            </w:r>
          </w:p>
          <w:p w14:paraId="3B8ADCAB" w14:textId="036FAF53" w:rsidR="000A56D7" w:rsidRDefault="002667B9" w:rsidP="002667B9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2667B9">
              <w:rPr>
                <w:rFonts w:ascii="宋体" w:hAnsi="宋体" w:cs="宋体"/>
                <w:b/>
                <w:bCs/>
                <w:kern w:val="0"/>
                <w:sz w:val="24"/>
              </w:rPr>
              <w:t>有一个已排好序的数组，今输入</w:t>
            </w:r>
            <w:proofErr w:type="gramStart"/>
            <w:r w:rsidRPr="002667B9">
              <w:rPr>
                <w:rFonts w:ascii="宋体" w:hAnsi="宋体" w:cs="宋体"/>
                <w:b/>
                <w:bCs/>
                <w:kern w:val="0"/>
                <w:sz w:val="24"/>
              </w:rPr>
              <w:t>一</w:t>
            </w:r>
            <w:proofErr w:type="gramEnd"/>
            <w:r w:rsidRPr="002667B9">
              <w:rPr>
                <w:rFonts w:ascii="宋体" w:hAnsi="宋体" w:cs="宋体"/>
                <w:b/>
                <w:bCs/>
                <w:kern w:val="0"/>
                <w:sz w:val="24"/>
              </w:rPr>
              <w:t>个数，要求按原来排序的规律将它插入数组中。</w:t>
            </w:r>
          </w:p>
          <w:p w14:paraId="6EA5B7AD" w14:textId="7DB5B6DF" w:rsidR="002667B9" w:rsidRPr="002667B9" w:rsidRDefault="002667B9" w:rsidP="002667B9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//输出原来的数组和插入好的数组。</w:t>
            </w:r>
          </w:p>
          <w:p w14:paraId="59406CC7" w14:textId="77777777" w:rsidR="000A56D7" w:rsidRPr="009B1E09" w:rsidRDefault="000A56D7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1799F446" w14:textId="77777777" w:rsidR="000A56D7" w:rsidRPr="009A4052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>
              <w:t>来源</w:t>
            </w:r>
            <w:r>
              <w:rPr>
                <w:rFonts w:hint="eastAsia"/>
              </w:rPr>
              <w:t>、</w:t>
            </w:r>
            <w:r>
              <w:t>输入方式）</w:t>
            </w:r>
          </w:p>
          <w:p w14:paraId="083CDD14" w14:textId="05AE0077" w:rsidR="000A56D7" w:rsidRDefault="002667B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一个随机选定的整数</w:t>
            </w:r>
          </w:p>
          <w:p w14:paraId="21F9EBDC" w14:textId="77777777" w:rsidR="000A56D7" w:rsidRPr="00DF20BF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0BDA151E" w14:textId="77777777" w:rsidR="000A56D7" w:rsidRPr="009A4052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>
              <w:rPr>
                <w:rFonts w:hint="eastAsia"/>
              </w:rPr>
              <w:t>在</w:t>
            </w:r>
            <w:r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4868CA3C" w14:textId="1FABDB6F" w:rsidR="000A56D7" w:rsidRDefault="002667B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一个比原来数量大一个位的数组，一个输入位置</w:t>
            </w:r>
          </w:p>
          <w:p w14:paraId="77232B52" w14:textId="77777777" w:rsidR="000A56D7" w:rsidRPr="00F159BB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1B41EC97" w14:textId="0B4742EB" w:rsidR="000A56D7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（说明处理</w:t>
            </w:r>
            <w:r>
              <w:t>步骤</w:t>
            </w:r>
            <w:r>
              <w:rPr>
                <w:rFonts w:hint="eastAsia"/>
              </w:rPr>
              <w:t>。若</w:t>
            </w:r>
            <w:r>
              <w:t>不是非常简单，需</w:t>
            </w:r>
            <w:r>
              <w:rPr>
                <w:rFonts w:hint="eastAsia"/>
              </w:rPr>
              <w:t>要绘制</w:t>
            </w:r>
            <w:r>
              <w:t>流程图）</w:t>
            </w:r>
          </w:p>
          <w:p w14:paraId="47DEF255" w14:textId="77777777" w:rsidR="0079066C" w:rsidRDefault="0079066C" w:rsidP="0079066C">
            <w:pPr>
              <w:pStyle w:val="a9"/>
              <w:snapToGrid/>
              <w:spacing w:line="276" w:lineRule="auto"/>
              <w:ind w:left="854" w:firstLine="0"/>
            </w:pPr>
          </w:p>
          <w:p w14:paraId="7B5E5AA3" w14:textId="09A7F3F9" w:rsidR="0079066C" w:rsidRDefault="0079066C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设：输入数为</w:t>
            </w:r>
            <w:r>
              <w:rPr>
                <w:rFonts w:hint="eastAsia"/>
              </w:rPr>
              <w:t>num</w:t>
            </w:r>
          </w:p>
          <w:p w14:paraId="4B1E23D0" w14:textId="510317BB" w:rsidR="000A56D7" w:rsidRDefault="0079066C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判断第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个数是否比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[i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9</w:t>
            </w:r>
            <w:r>
              <w:t>]</w:t>
            </w:r>
          </w:p>
          <w:p w14:paraId="7EB24496" w14:textId="39597C9E" w:rsidR="0079066C" w:rsidRDefault="0079066C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若是（</w:t>
            </w:r>
            <w:r>
              <w:rPr>
                <w:rFonts w:hint="eastAsia"/>
              </w:rPr>
              <w:t>n</w:t>
            </w:r>
            <w:r>
              <w:t>[i]&lt;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）：从最后一个数往后调，知道调到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位置并且写入</w:t>
            </w:r>
            <w:r>
              <w:rPr>
                <w:rFonts w:hint="eastAsia"/>
              </w:rPr>
              <w:t>num</w:t>
            </w:r>
          </w:p>
          <w:p w14:paraId="5C514257" w14:textId="3B0CC023" w:rsidR="0079066C" w:rsidRPr="0079066C" w:rsidRDefault="0079066C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若是（最后一个数都比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小）直接写入此位置</w:t>
            </w:r>
          </w:p>
          <w:p w14:paraId="5E50BCED" w14:textId="4F03933A" w:rsidR="000A56D7" w:rsidRDefault="0079066C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循环输出修改后数组</w:t>
            </w:r>
          </w:p>
          <w:p w14:paraId="5733E492" w14:textId="77777777" w:rsidR="0079066C" w:rsidRPr="009614B4" w:rsidRDefault="0079066C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5A6CAC2F" w14:textId="77777777" w:rsidR="000A56D7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截图。</w:t>
            </w:r>
            <w:r>
              <w:t>图幅</w:t>
            </w:r>
            <w:r>
              <w:rPr>
                <w:rFonts w:hint="eastAsia"/>
              </w:rPr>
              <w:t>大小适当</w:t>
            </w:r>
            <w:r>
              <w:t>，</w:t>
            </w:r>
            <w:r>
              <w:rPr>
                <w:rFonts w:hint="eastAsia"/>
              </w:rPr>
              <w:t>不能</w:t>
            </w:r>
            <w:r>
              <w:t>太大）</w:t>
            </w:r>
          </w:p>
          <w:p w14:paraId="161669FC" w14:textId="5F9B6676" w:rsidR="000A56D7" w:rsidRDefault="0079066C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79066C"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67B6A04C" wp14:editId="64305EDF">
                  <wp:extent cx="5225280" cy="299909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5280" cy="2999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EC9307" w14:textId="77777777" w:rsidR="000A56D7" w:rsidRP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</w:tc>
      </w:tr>
      <w:tr w:rsidR="00D6680F" w14:paraId="0858C10A" w14:textId="77777777" w:rsidTr="00E27E49">
        <w:trPr>
          <w:trHeight w:val="1795"/>
          <w:jc w:val="center"/>
        </w:trPr>
        <w:tc>
          <w:tcPr>
            <w:tcW w:w="9333" w:type="dxa"/>
            <w:gridSpan w:val="6"/>
          </w:tcPr>
          <w:p w14:paraId="2843D8DB" w14:textId="77777777" w:rsidR="00D6680F" w:rsidRPr="008C0299" w:rsidRDefault="00D6680F" w:rsidP="00F32289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lastRenderedPageBreak/>
              <w:t>实验环境</w:t>
            </w:r>
          </w:p>
          <w:p w14:paraId="4DE31F20" w14:textId="77777777" w:rsidR="00D6680F" w:rsidRPr="00ED4F14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操作系统</w:t>
            </w:r>
            <w:r>
              <w:rPr>
                <w:rFonts w:hint="eastAsia"/>
              </w:rPr>
              <w:t>：</w:t>
            </w:r>
            <w:r w:rsidR="00F554B7">
              <w:rPr>
                <w:rFonts w:hint="eastAsia"/>
              </w:rPr>
              <w:t>Windows10</w:t>
            </w:r>
          </w:p>
          <w:p w14:paraId="1D2DF91A" w14:textId="77777777" w:rsidR="00ED4F14" w:rsidRPr="00ED4F14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开发</w:t>
            </w:r>
            <w:r w:rsidR="00BC28C1">
              <w:rPr>
                <w:rFonts w:ascii="黑体" w:eastAsia="黑体" w:hAnsi="黑体" w:hint="eastAsia"/>
              </w:rPr>
              <w:t>工具</w:t>
            </w:r>
            <w:r w:rsidR="00F554B7">
              <w:rPr>
                <w:rFonts w:ascii="黑体" w:eastAsia="黑体" w:hAnsi="黑体" w:hint="eastAsia"/>
              </w:rPr>
              <w:t>：visual</w:t>
            </w:r>
            <w:r w:rsidR="00F554B7">
              <w:rPr>
                <w:rFonts w:ascii="黑体" w:eastAsia="黑体" w:hAnsi="黑体"/>
              </w:rPr>
              <w:t xml:space="preserve"> </w:t>
            </w:r>
            <w:r w:rsidR="00F554B7">
              <w:rPr>
                <w:rFonts w:ascii="黑体" w:eastAsia="黑体" w:hAnsi="黑体" w:hint="eastAsia"/>
              </w:rPr>
              <w:t>studio</w:t>
            </w:r>
            <w:r w:rsidR="00F554B7">
              <w:rPr>
                <w:rFonts w:ascii="黑体" w:eastAsia="黑体" w:hAnsi="黑体"/>
              </w:rPr>
              <w:t xml:space="preserve"> </w:t>
            </w:r>
            <w:r w:rsidR="00F554B7">
              <w:rPr>
                <w:rFonts w:ascii="黑体" w:eastAsia="黑体" w:hAnsi="黑体" w:hint="eastAsia"/>
              </w:rPr>
              <w:t>2019</w:t>
            </w:r>
          </w:p>
          <w:p w14:paraId="07BA1232" w14:textId="77777777" w:rsidR="00040D35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实验设备</w:t>
            </w:r>
            <w:r>
              <w:rPr>
                <w:rFonts w:hint="eastAsia"/>
              </w:rPr>
              <w:t>：</w:t>
            </w:r>
            <w:r w:rsidR="006A7226">
              <w:rPr>
                <w:rFonts w:hint="eastAsia"/>
              </w:rPr>
              <w:t>PC</w:t>
            </w:r>
          </w:p>
        </w:tc>
      </w:tr>
      <w:tr w:rsidR="00D6680F" w14:paraId="28010E28" w14:textId="77777777" w:rsidTr="00E27E49">
        <w:trPr>
          <w:trHeight w:val="1499"/>
          <w:jc w:val="center"/>
        </w:trPr>
        <w:tc>
          <w:tcPr>
            <w:tcW w:w="9333" w:type="dxa"/>
            <w:gridSpan w:val="6"/>
          </w:tcPr>
          <w:p w14:paraId="4FF24AF0" w14:textId="77777777" w:rsidR="002175FC" w:rsidRPr="008C0299" w:rsidRDefault="002175FC" w:rsidP="00C803A2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提交文档</w:t>
            </w:r>
          </w:p>
          <w:p w14:paraId="1D31BCC5" w14:textId="77777777" w:rsidR="00434BF4" w:rsidRDefault="002175FC" w:rsidP="00AD3786">
            <w:pPr>
              <w:pStyle w:val="a9"/>
              <w:snapToGrid/>
              <w:spacing w:line="276" w:lineRule="auto"/>
              <w:ind w:left="428" w:firstLine="0"/>
              <w:rPr>
                <w:rFonts w:ascii="黑体" w:eastAsia="黑体" w:hAnsi="黑体"/>
                <w:color w:val="FF0000"/>
                <w:szCs w:val="51"/>
              </w:rPr>
            </w:pPr>
            <w:r>
              <w:rPr>
                <w:rFonts w:ascii="宋体" w:hAnsi="宋体" w:hint="eastAsia"/>
                <w:color w:val="000000"/>
                <w:szCs w:val="51"/>
              </w:rPr>
              <w:t>提交</w:t>
            </w:r>
            <w:r w:rsidR="004C2165">
              <w:rPr>
                <w:rFonts w:ascii="宋体" w:hAnsi="宋体" w:hint="eastAsia"/>
                <w:color w:val="000000"/>
                <w:szCs w:val="51"/>
              </w:rPr>
              <w:t>本</w:t>
            </w:r>
            <w:r>
              <w:rPr>
                <w:rFonts w:ascii="宋体" w:hAnsi="宋体" w:hint="eastAsia"/>
                <w:color w:val="000000"/>
                <w:szCs w:val="51"/>
              </w:rPr>
              <w:t>实验</w:t>
            </w:r>
            <w:r>
              <w:rPr>
                <w:rFonts w:ascii="宋体" w:hAnsi="宋体"/>
                <w:color w:val="000000"/>
                <w:szCs w:val="51"/>
              </w:rPr>
              <w:t>报告</w:t>
            </w:r>
            <w:r w:rsidR="003356F3">
              <w:rPr>
                <w:rFonts w:ascii="宋体" w:hAnsi="宋体" w:hint="eastAsia"/>
                <w:color w:val="000000"/>
                <w:szCs w:val="51"/>
              </w:rPr>
              <w:t>（电子版</w:t>
            </w:r>
            <w:r w:rsidR="003356F3">
              <w:rPr>
                <w:rFonts w:ascii="宋体" w:hAnsi="宋体"/>
                <w:color w:val="000000"/>
                <w:szCs w:val="51"/>
              </w:rPr>
              <w:t>）</w:t>
            </w:r>
            <w:r>
              <w:rPr>
                <w:rFonts w:ascii="宋体" w:hAnsi="宋体" w:hint="eastAsia"/>
                <w:color w:val="000000"/>
                <w:szCs w:val="51"/>
              </w:rPr>
              <w:t>，</w:t>
            </w:r>
            <w:r w:rsidR="000F47F6">
              <w:rPr>
                <w:rFonts w:ascii="宋体" w:hAnsi="宋体" w:hint="eastAsia"/>
                <w:color w:val="000000"/>
                <w:szCs w:val="51"/>
              </w:rPr>
              <w:t>文件名</w:t>
            </w:r>
            <w:r w:rsidR="00C42D40">
              <w:rPr>
                <w:rFonts w:ascii="宋体" w:hAnsi="宋体" w:hint="eastAsia"/>
                <w:color w:val="000000"/>
                <w:szCs w:val="51"/>
              </w:rPr>
              <w:t>命名</w:t>
            </w:r>
            <w:r>
              <w:rPr>
                <w:rFonts w:ascii="宋体" w:hAnsi="宋体"/>
                <w:color w:val="000000"/>
                <w:szCs w:val="51"/>
              </w:rPr>
              <w:t>：</w:t>
            </w:r>
            <w:r w:rsidR="005B54E3" w:rsidRPr="00A1411E">
              <w:rPr>
                <w:rFonts w:ascii="黑体" w:eastAsia="黑体" w:hAnsi="黑体" w:hint="eastAsia"/>
                <w:color w:val="FF0000"/>
                <w:szCs w:val="51"/>
              </w:rPr>
              <w:t>实验X</w:t>
            </w:r>
            <w:r w:rsidR="005B54E3">
              <w:rPr>
                <w:rFonts w:ascii="黑体" w:eastAsia="黑体" w:hAnsi="黑体" w:hint="eastAsia"/>
                <w:color w:val="FF0000"/>
                <w:szCs w:val="51"/>
              </w:rPr>
              <w:t>_</w:t>
            </w:r>
            <w:r w:rsidR="005B54E3">
              <w:rPr>
                <w:rFonts w:ascii="黑体" w:eastAsia="黑体" w:hAnsi="黑体"/>
                <w:color w:val="FF0000"/>
                <w:szCs w:val="51"/>
              </w:rPr>
              <w:t>报告</w:t>
            </w:r>
            <w:r w:rsidR="005B54E3">
              <w:rPr>
                <w:rFonts w:ascii="黑体" w:eastAsia="黑体" w:hAnsi="黑体" w:hint="eastAsia"/>
                <w:color w:val="FF0000"/>
                <w:szCs w:val="51"/>
              </w:rPr>
              <w:t>_</w:t>
            </w:r>
            <w:r w:rsidRPr="00A1411E">
              <w:rPr>
                <w:rFonts w:ascii="黑体" w:eastAsia="黑体" w:hAnsi="黑体" w:hint="eastAsia"/>
                <w:color w:val="FF0000"/>
                <w:szCs w:val="51"/>
              </w:rPr>
              <w:t>学号</w:t>
            </w:r>
            <w:r w:rsidR="005B54E3">
              <w:rPr>
                <w:rFonts w:ascii="黑体" w:eastAsia="黑体" w:hAnsi="黑体"/>
                <w:color w:val="FF0000"/>
                <w:szCs w:val="51"/>
              </w:rPr>
              <w:t>_</w:t>
            </w:r>
            <w:r w:rsidRPr="00A1411E">
              <w:rPr>
                <w:rFonts w:ascii="黑体" w:eastAsia="黑体" w:hAnsi="黑体" w:hint="eastAsia"/>
                <w:color w:val="FF0000"/>
                <w:szCs w:val="51"/>
              </w:rPr>
              <w:t>姓名.</w:t>
            </w:r>
            <w:r w:rsidRPr="00A1411E">
              <w:rPr>
                <w:rFonts w:ascii="黑体" w:eastAsia="黑体" w:hAnsi="黑体"/>
                <w:color w:val="FF0000"/>
                <w:szCs w:val="51"/>
              </w:rPr>
              <w:t>doc</w:t>
            </w:r>
          </w:p>
          <w:p w14:paraId="18239468" w14:textId="77777777" w:rsidR="008C625A" w:rsidRPr="00A61C8A" w:rsidRDefault="008C625A" w:rsidP="00F30BAF">
            <w:pPr>
              <w:pStyle w:val="a9"/>
              <w:snapToGrid/>
              <w:spacing w:line="276" w:lineRule="auto"/>
              <w:ind w:left="428" w:firstLine="0"/>
              <w:rPr>
                <w:rFonts w:ascii="宋体" w:hAnsi="宋体"/>
              </w:rPr>
            </w:pPr>
            <w:r w:rsidRPr="008C625A">
              <w:rPr>
                <w:rFonts w:ascii="宋体" w:hAnsi="宋体"/>
                <w:color w:val="000000"/>
                <w:szCs w:val="51"/>
              </w:rPr>
              <w:t>教师将</w:t>
            </w:r>
            <w:r w:rsidR="00E87868" w:rsidRPr="00270C3B">
              <w:rPr>
                <w:rFonts w:ascii="宋体" w:hAnsi="宋体" w:hint="eastAsia"/>
                <w:b/>
                <w:color w:val="FF0000"/>
                <w:szCs w:val="51"/>
              </w:rPr>
              <w:t>批阅</w:t>
            </w:r>
            <w:r w:rsidR="00E87868" w:rsidRPr="00270C3B">
              <w:rPr>
                <w:rFonts w:ascii="宋体" w:hAnsi="宋体"/>
                <w:b/>
                <w:color w:val="FF0000"/>
                <w:szCs w:val="51"/>
              </w:rPr>
              <w:t>后（</w:t>
            </w:r>
            <w:r w:rsidR="00E87868" w:rsidRPr="00270C3B">
              <w:rPr>
                <w:rFonts w:ascii="宋体" w:hAnsi="宋体" w:hint="eastAsia"/>
                <w:b/>
                <w:color w:val="FF0000"/>
                <w:szCs w:val="51"/>
              </w:rPr>
              <w:t>有</w:t>
            </w:r>
            <w:r w:rsidR="00E87868" w:rsidRPr="00270C3B">
              <w:rPr>
                <w:rFonts w:ascii="宋体" w:hAnsi="宋体"/>
                <w:b/>
                <w:color w:val="FF0000"/>
                <w:szCs w:val="51"/>
              </w:rPr>
              <w:t>分数）</w:t>
            </w:r>
            <w:r w:rsidR="00E87868">
              <w:rPr>
                <w:rFonts w:ascii="宋体" w:hAnsi="宋体" w:hint="eastAsia"/>
                <w:color w:val="000000"/>
                <w:szCs w:val="51"/>
              </w:rPr>
              <w:t>的</w:t>
            </w:r>
            <w:r w:rsidR="00F80628">
              <w:rPr>
                <w:rFonts w:ascii="宋体" w:hAnsi="宋体" w:hint="eastAsia"/>
                <w:color w:val="000000"/>
                <w:szCs w:val="51"/>
              </w:rPr>
              <w:t>全体</w:t>
            </w:r>
            <w:r w:rsidR="00F80628">
              <w:rPr>
                <w:rFonts w:ascii="宋体" w:hAnsi="宋体"/>
                <w:color w:val="000000"/>
                <w:szCs w:val="51"/>
              </w:rPr>
              <w:t>学生</w:t>
            </w:r>
            <w:r w:rsidRPr="008C625A">
              <w:rPr>
                <w:rFonts w:ascii="宋体" w:hAnsi="宋体"/>
                <w:color w:val="000000"/>
                <w:szCs w:val="51"/>
              </w:rPr>
              <w:t>实验报告刻入一张光盘</w:t>
            </w:r>
            <w:r w:rsidR="00201FFF">
              <w:rPr>
                <w:rFonts w:ascii="宋体" w:hAnsi="宋体" w:hint="eastAsia"/>
                <w:color w:val="000000"/>
                <w:szCs w:val="51"/>
              </w:rPr>
              <w:t>存档</w:t>
            </w:r>
            <w:r w:rsidR="00F30BAF">
              <w:rPr>
                <w:rFonts w:ascii="宋体" w:hAnsi="宋体" w:hint="eastAsia"/>
                <w:color w:val="000000"/>
                <w:szCs w:val="51"/>
              </w:rPr>
              <w:t>，</w:t>
            </w:r>
            <w:r w:rsidR="00813EAA">
              <w:rPr>
                <w:rFonts w:ascii="宋体" w:hAnsi="宋体" w:hint="eastAsia"/>
                <w:color w:val="000000"/>
                <w:szCs w:val="51"/>
              </w:rPr>
              <w:t>保证光盘</w:t>
            </w:r>
            <w:r w:rsidR="00813EAA">
              <w:rPr>
                <w:rFonts w:ascii="宋体" w:hAnsi="宋体"/>
                <w:color w:val="000000"/>
                <w:szCs w:val="51"/>
              </w:rPr>
              <w:t>可读。</w:t>
            </w:r>
          </w:p>
        </w:tc>
      </w:tr>
      <w:tr w:rsidR="00AB4A16" w14:paraId="1D87D053" w14:textId="77777777" w:rsidTr="00E27E49">
        <w:trPr>
          <w:trHeight w:val="1637"/>
          <w:jc w:val="center"/>
        </w:trPr>
        <w:tc>
          <w:tcPr>
            <w:tcW w:w="9333" w:type="dxa"/>
            <w:gridSpan w:val="6"/>
          </w:tcPr>
          <w:p w14:paraId="4B88ED19" w14:textId="77777777" w:rsidR="00AB4A16" w:rsidRPr="008C0299" w:rsidRDefault="00936015" w:rsidP="00AB4A16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附：</w:t>
            </w:r>
            <w:r w:rsidR="00AB4A16"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源代码</w:t>
            </w:r>
          </w:p>
          <w:p w14:paraId="5BD2AF17" w14:textId="77777777" w:rsidR="005F5F24" w:rsidRDefault="005F5F24" w:rsidP="00AB4A16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0F39DA99" w14:textId="0E27AB40" w:rsidR="0079066C" w:rsidRDefault="0009729F" w:rsidP="00AB4A16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09729F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实验</w:t>
            </w:r>
            <w:r w:rsidR="00E27E49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一</w:t>
            </w:r>
            <w:r w:rsidRPr="0009729F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：</w:t>
            </w:r>
          </w:p>
          <w:p w14:paraId="16153F09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给一个字符串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你可以通过在前面添加字符将其转换为回文串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找到并返回用这种方式转换的最短回文串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.</w:t>
            </w:r>
          </w:p>
          <w:p w14:paraId="481FFD88" w14:textId="36F4B9FB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r w:rsidR="00A703C8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iostream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&gt;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原谅我用c</w:t>
            </w:r>
            <w:r w:rsidR="0017742E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风格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【后面想用格式化输入输出】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捂脸</w:t>
            </w:r>
          </w:p>
          <w:p w14:paraId="6804E8B8" w14:textId="3F2C5A3E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  <w:r w:rsidR="007C522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       </w:t>
            </w:r>
            <w:r w:rsidR="007C522E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 w:rsidR="007C522E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这算不算调用了库函数</w:t>
            </w:r>
            <w:r w:rsidR="007C522E">
              <w:rPr>
                <w:rFonts w:ascii="Segoe UI Emoji" w:eastAsia="新宋体" w:hAnsi="Segoe UI Emoji" w:cs="Segoe UI Emoji"/>
                <w:color w:val="008000"/>
                <w:kern w:val="0"/>
                <w:sz w:val="19"/>
                <w:szCs w:val="19"/>
              </w:rPr>
              <w:t>😄</w:t>
            </w:r>
          </w:p>
          <w:p w14:paraId="46B009A8" w14:textId="77777777" w:rsidR="00A703C8" w:rsidRDefault="00A703C8" w:rsidP="00A703C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BA98838" w14:textId="2832E19A" w:rsidR="00A703C8" w:rsidRDefault="00A703C8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</w:p>
          <w:p w14:paraId="1F60C7A4" w14:textId="1E6033A2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回文判断函数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[100])</w:t>
            </w:r>
          </w:p>
          <w:p w14:paraId="5ED7AE86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34F439E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62E1BE51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100;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094F12EE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995DE59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57FC46A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19EE64E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7F62955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99C8A68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5767A2B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0; j &lt;=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/ 2;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D399AE9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5F8CDF0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[j] ==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- 1])</w:t>
            </w:r>
          </w:p>
          <w:p w14:paraId="25013C3E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B70D803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--;</w:t>
            </w:r>
          </w:p>
          <w:p w14:paraId="731BBB7C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9F4806E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03EFC385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02C8AB4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14:paraId="67D1D682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81F1F20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CFA1006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045AAB3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BB23374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E6C92E0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64B8A43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50] = { 0 }, b[100] = { 0 }, c[50] = { 0 }, d[100] = { 0 }, p = 0;</w:t>
            </w:r>
          </w:p>
          <w:p w14:paraId="0B03F04E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给一个字符串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通过在前面添加字符将其转换为回文串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找到并返回用这种方式转换的最短回文串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901762E" w14:textId="5D8B1479" w:rsidR="00A703C8" w:rsidRDefault="0009729F" w:rsidP="00A703C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="00A703C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 w:rsidR="00A703C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A703C8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 w:rsidR="00A703C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a;</w:t>
            </w:r>
          </w:p>
          <w:p w14:paraId="2E8E94EB" w14:textId="681F8685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2EF3CF4B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50;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下标对齐</w:t>
            </w:r>
          </w:p>
          <w:p w14:paraId="5A643481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13F24E9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(a[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7E77D5A2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64BA3A2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-= 1;</w:t>
            </w:r>
          </w:p>
          <w:p w14:paraId="2ED15A64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0856E51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9E5F7EA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664815B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0;i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&gt;=0 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-- ,n++)</w:t>
            </w:r>
          </w:p>
          <w:p w14:paraId="68C3667C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B3F8880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strcpy_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c, 50, a);</w:t>
            </w:r>
          </w:p>
          <w:p w14:paraId="3F646E17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strcpy_s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(d, 100, b);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//c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可能有点多余了，但是懒得再改了</w:t>
            </w:r>
          </w:p>
          <w:p w14:paraId="0AE04F29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strcat_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d, 100, c);</w:t>
            </w:r>
          </w:p>
          <w:p w14:paraId="5A499376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回文判断函数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(d) != 0)</w:t>
            </w:r>
          </w:p>
          <w:p w14:paraId="53AAFF37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20DC9A7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b[n] = a[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45FE025B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CAD2C1C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回文判断函数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(d) == 0)</w:t>
            </w:r>
          </w:p>
          <w:p w14:paraId="5A81F9D9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75AE534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strcat_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b, 100, a);</w:t>
            </w:r>
          </w:p>
          <w:p w14:paraId="0517E0E6" w14:textId="34287302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="00A703C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="00A703C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&lt;&lt; b;</w:t>
            </w:r>
          </w:p>
          <w:p w14:paraId="001B8557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AD70D68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72A2E77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84571BB" w14:textId="7F760E02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="00A703C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="00A703C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 w:rsidR="00A703C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="00A703C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B28FF5A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ED91987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B6FE667" w14:textId="19B5375F" w:rsidR="0009729F" w:rsidRDefault="0009729F" w:rsidP="0009729F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14:paraId="13C2DB6A" w14:textId="22E16528" w:rsidR="0079066C" w:rsidRDefault="0079066C" w:rsidP="00AB4A16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3BF27E22" w14:textId="0BE3B55F" w:rsidR="00E27E49" w:rsidRDefault="00E27E49" w:rsidP="00AB4A16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E27E49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实验二：</w:t>
            </w:r>
          </w:p>
          <w:p w14:paraId="39B1BD93" w14:textId="72C295DA" w:rsidR="00E27E49" w:rsidRDefault="00E27E49" w:rsidP="00AB4A16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57D79280" w14:textId="2980AC6C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r w:rsidR="00A703C8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iostream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486370EB" w14:textId="387E90DA" w:rsidR="00DE4CF5" w:rsidRPr="00DE4CF5" w:rsidRDefault="00DE4CF5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010017A9" w14:textId="77777777" w:rsidR="00A703C8" w:rsidRDefault="00A703C8" w:rsidP="00A703C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E1C5EBA" w14:textId="77777777" w:rsidR="00A703C8" w:rsidRDefault="00A703C8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41C27C6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72E804A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DFC7AE9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10] = { 0,1,2,3,4,5,6,7,8,9 }, x, min = 1, mid = 4, max = 9;</w:t>
            </w:r>
          </w:p>
          <w:p w14:paraId="3A04294B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</w:t>
            </w:r>
          </w:p>
          <w:p w14:paraId="4CB0E442" w14:textId="691FE941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</w:t>
            </w:r>
            <w:r w:rsidR="00A703C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 w:rsidR="00A703C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 w:rsidR="00A703C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&gt;&gt; x;</w:t>
            </w:r>
          </w:p>
          <w:p w14:paraId="393192CA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(;;)</w:t>
            </w:r>
            <w:proofErr w:type="gramEnd"/>
          </w:p>
          <w:p w14:paraId="3DD92EEB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FE9B78D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(a[mid] &gt; x)</w:t>
            </w:r>
          </w:p>
          <w:p w14:paraId="54336F51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442611F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max = mid - 1; mid = (min + max) / 2;</w:t>
            </w:r>
          </w:p>
          <w:p w14:paraId="1194D548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5C6D7AB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(a[mid] &lt; x)</w:t>
            </w:r>
          </w:p>
          <w:p w14:paraId="084C6A8E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6A07C3C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min = mid + 1; mid = (min + max) / 2;</w:t>
            </w:r>
          </w:p>
          <w:p w14:paraId="05CB01E9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81501B6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(x == a[mid])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"a[%d]=%d\n"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mid, x);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38EF9A8E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((max - min == 1) &amp; 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mid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x)){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未查找到该数据！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;}</w:t>
            </w:r>
          </w:p>
          <w:p w14:paraId="5B090197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38EED0E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DFBCA27" w14:textId="610AC92E" w:rsidR="00E27E49" w:rsidRDefault="00E27E49" w:rsidP="00E27E49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14:paraId="75D4D920" w14:textId="019AA4A7" w:rsidR="00E27E49" w:rsidRDefault="00E27E49" w:rsidP="00E27E49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14:paraId="24AB503E" w14:textId="77777777" w:rsidR="00E27E49" w:rsidRDefault="00E27E49" w:rsidP="00E27E49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42AE5E15" w14:textId="77777777" w:rsidR="0079066C" w:rsidRDefault="0079066C" w:rsidP="00AB4A16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09729F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实验三</w:t>
            </w:r>
          </w:p>
          <w:p w14:paraId="7066C337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15C163C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4CDBC03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3B28C1E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{</w:t>
            </w:r>
          </w:p>
          <w:p w14:paraId="03B62A40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10] = { 2, 27, 36, 66, 72, 77, 80, 88, 96 };</w:t>
            </w:r>
          </w:p>
          <w:p w14:paraId="7E7F9A6F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num,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j;</w:t>
            </w:r>
          </w:p>
          <w:p w14:paraId="00549594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旧数组：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9; )</w:t>
            </w:r>
          </w:p>
          <w:p w14:paraId="47FB0EFB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++]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57A8037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输入数值：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795755A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4BC3E073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9;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3486850D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7AB256E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(num &lt; n[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])</w:t>
            </w:r>
          </w:p>
          <w:p w14:paraId="6BC7C167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9538174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(j = 9; j &gt;=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n[j]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 - 1], j--);</w:t>
            </w:r>
          </w:p>
          <w:p w14:paraId="439A34DA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n[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= num;</w:t>
            </w:r>
          </w:p>
          <w:p w14:paraId="0DEA76C0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6DA5846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1795BEF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(num &gt;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8])</w:t>
            </w:r>
          </w:p>
          <w:p w14:paraId="17C8A5E3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790A293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9] = num;</w:t>
            </w:r>
          </w:p>
          <w:p w14:paraId="52B9A237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690F664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2492F12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C9FB015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新数组：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10; )</w:t>
            </w:r>
          </w:p>
          <w:p w14:paraId="15332139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++]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58E4A77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ECBB15E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system(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760197A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F54D95E" w14:textId="77777777" w:rsidR="0079066C" w:rsidRDefault="0079066C" w:rsidP="0079066C">
            <w:pPr>
              <w:pStyle w:val="a9"/>
              <w:spacing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14:paraId="5EFCA661" w14:textId="5B322F7E" w:rsidR="00E27E49" w:rsidRPr="005F5F24" w:rsidRDefault="00E27E49" w:rsidP="0079066C">
            <w:pPr>
              <w:pStyle w:val="a9"/>
              <w:spacing w:line="240" w:lineRule="auto"/>
              <w:rPr>
                <w:rFonts w:ascii="宋体" w:hAnsi="宋体"/>
                <w:bCs/>
                <w:color w:val="000000"/>
                <w:szCs w:val="21"/>
              </w:rPr>
            </w:pPr>
          </w:p>
        </w:tc>
      </w:tr>
    </w:tbl>
    <w:p w14:paraId="7E4FC801" w14:textId="77777777" w:rsidR="00D74590" w:rsidRDefault="00D74590" w:rsidP="002F0737">
      <w:pPr>
        <w:jc w:val="center"/>
      </w:pPr>
    </w:p>
    <w:sectPr w:rsidR="00D74590" w:rsidSect="00717CC1">
      <w:footerReference w:type="default" r:id="rId13"/>
      <w:type w:val="continuous"/>
      <w:pgSz w:w="11906" w:h="16838" w:code="9"/>
      <w:pgMar w:top="1440" w:right="1134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2701D" w14:textId="77777777" w:rsidR="006D4C16" w:rsidRDefault="006D4C16">
      <w:r>
        <w:separator/>
      </w:r>
    </w:p>
  </w:endnote>
  <w:endnote w:type="continuationSeparator" w:id="0">
    <w:p w14:paraId="298CFCB4" w14:textId="77777777" w:rsidR="006D4C16" w:rsidRDefault="006D4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445BB" w14:textId="77777777" w:rsidR="00782F93" w:rsidRDefault="00782F93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CF222A">
      <w:rPr>
        <w:rStyle w:val="a7"/>
        <w:noProof/>
      </w:rPr>
      <w:t>2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E88702" w14:textId="77777777" w:rsidR="006D4C16" w:rsidRDefault="006D4C16">
      <w:r>
        <w:separator/>
      </w:r>
    </w:p>
  </w:footnote>
  <w:footnote w:type="continuationSeparator" w:id="0">
    <w:p w14:paraId="3FEF8C28" w14:textId="77777777" w:rsidR="006D4C16" w:rsidRDefault="006D4C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1032D"/>
    <w:multiLevelType w:val="hybridMultilevel"/>
    <w:tmpl w:val="F25A28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FD6724"/>
    <w:multiLevelType w:val="singleLevel"/>
    <w:tmpl w:val="84F08314"/>
    <w:lvl w:ilvl="0">
      <w:start w:val="1"/>
      <w:numFmt w:val="bullet"/>
      <w:pStyle w:val="1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sz w:val="18"/>
      </w:rPr>
    </w:lvl>
  </w:abstractNum>
  <w:abstractNum w:abstractNumId="2" w15:restartNumberingAfterBreak="0">
    <w:nsid w:val="12F91E6A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3" w15:restartNumberingAfterBreak="0">
    <w:nsid w:val="16F15806"/>
    <w:multiLevelType w:val="hybridMultilevel"/>
    <w:tmpl w:val="FA9E2DE4"/>
    <w:lvl w:ilvl="0" w:tplc="E292B65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B7606C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70F2452"/>
    <w:multiLevelType w:val="multilevel"/>
    <w:tmpl w:val="4552ADE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9BE09A5"/>
    <w:multiLevelType w:val="hybridMultilevel"/>
    <w:tmpl w:val="8432D912"/>
    <w:lvl w:ilvl="0" w:tplc="775EC38C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CB335F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8" w15:restartNumberingAfterBreak="0">
    <w:nsid w:val="2F812C97"/>
    <w:multiLevelType w:val="hybridMultilevel"/>
    <w:tmpl w:val="F118A88A"/>
    <w:lvl w:ilvl="0" w:tplc="279C1092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2FCD01D9"/>
    <w:multiLevelType w:val="hybridMultilevel"/>
    <w:tmpl w:val="427C12AE"/>
    <w:lvl w:ilvl="0" w:tplc="0414EB96">
      <w:start w:val="1"/>
      <w:numFmt w:val="decimal"/>
      <w:lvlText w:val="（%1）"/>
      <w:lvlJc w:val="left"/>
      <w:pPr>
        <w:tabs>
          <w:tab w:val="num" w:pos="1440"/>
        </w:tabs>
        <w:ind w:left="1440" w:hanging="1020"/>
      </w:pPr>
      <w:rPr>
        <w:rFonts w:ascii="Times New Roman" w:eastAsia="Times New Roman" w:hAnsi="Times New Roman" w:cs="Times New Roman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1375135"/>
    <w:multiLevelType w:val="hybridMultilevel"/>
    <w:tmpl w:val="5204B3D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A3C481D"/>
    <w:multiLevelType w:val="hybridMultilevel"/>
    <w:tmpl w:val="46B4DD02"/>
    <w:lvl w:ilvl="0" w:tplc="2AD0E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315BC7"/>
    <w:multiLevelType w:val="multilevel"/>
    <w:tmpl w:val="62246512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96735D2"/>
    <w:multiLevelType w:val="hybridMultilevel"/>
    <w:tmpl w:val="ECA2ACF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49B72A27"/>
    <w:multiLevelType w:val="hybridMultilevel"/>
    <w:tmpl w:val="ADD43D80"/>
    <w:lvl w:ilvl="0" w:tplc="C83C45B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4B7A3F6B"/>
    <w:multiLevelType w:val="hybridMultilevel"/>
    <w:tmpl w:val="1AE04DF8"/>
    <w:lvl w:ilvl="0" w:tplc="7BD060C0">
      <w:start w:val="20"/>
      <w:numFmt w:val="bullet"/>
      <w:lvlText w:val="★"/>
      <w:lvlJc w:val="left"/>
      <w:pPr>
        <w:ind w:left="360" w:hanging="360"/>
      </w:pPr>
      <w:rPr>
        <w:rFonts w:ascii="黑体" w:eastAsia="黑体" w:hAnsi="黑体" w:cs="Times New Roman" w:hint="eastAsia"/>
        <w:color w:val="FF0000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F566B90"/>
    <w:multiLevelType w:val="multilevel"/>
    <w:tmpl w:val="4B4401A6"/>
    <w:styleLink w:val="a"/>
    <w:lvl w:ilvl="0">
      <w:start w:val="1"/>
      <w:numFmt w:val="decimal"/>
      <w:lvlText w:val="（%1）"/>
      <w:lvlJc w:val="left"/>
      <w:pPr>
        <w:tabs>
          <w:tab w:val="num" w:pos="1148"/>
        </w:tabs>
        <w:ind w:left="0" w:firstLine="428"/>
      </w:pPr>
      <w:rPr>
        <w:rFonts w:eastAsia="宋体" w:hint="eastAsia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1268"/>
        </w:tabs>
        <w:ind w:left="126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8"/>
        </w:tabs>
        <w:ind w:left="168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8"/>
        </w:tabs>
        <w:ind w:left="210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8"/>
        </w:tabs>
        <w:ind w:left="252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8"/>
        </w:tabs>
        <w:ind w:left="294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8"/>
        </w:tabs>
        <w:ind w:left="336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8"/>
        </w:tabs>
        <w:ind w:left="378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8"/>
        </w:tabs>
        <w:ind w:left="4208" w:hanging="420"/>
      </w:pPr>
      <w:rPr>
        <w:rFonts w:hint="eastAsia"/>
      </w:rPr>
    </w:lvl>
  </w:abstractNum>
  <w:abstractNum w:abstractNumId="17" w15:restartNumberingAfterBreak="0">
    <w:nsid w:val="65E12C1B"/>
    <w:multiLevelType w:val="hybridMultilevel"/>
    <w:tmpl w:val="76C4D41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8D16933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E267ED6"/>
    <w:multiLevelType w:val="hybridMultilevel"/>
    <w:tmpl w:val="26A04F66"/>
    <w:lvl w:ilvl="0" w:tplc="B95C96AA">
      <w:start w:val="1"/>
      <w:numFmt w:val="chineseCountingThousand"/>
      <w:lvlText w:val="%1、"/>
      <w:lvlJc w:val="left"/>
      <w:pPr>
        <w:ind w:left="11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385A32"/>
    <w:multiLevelType w:val="hybridMultilevel"/>
    <w:tmpl w:val="16E0CE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49D01BA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22" w15:restartNumberingAfterBreak="0">
    <w:nsid w:val="795D2C34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1"/>
  </w:num>
  <w:num w:numId="5">
    <w:abstractNumId w:val="16"/>
  </w:num>
  <w:num w:numId="6">
    <w:abstractNumId w:val="12"/>
  </w:num>
  <w:num w:numId="7">
    <w:abstractNumId w:val="5"/>
  </w:num>
  <w:num w:numId="8">
    <w:abstractNumId w:val="4"/>
  </w:num>
  <w:num w:numId="9">
    <w:abstractNumId w:val="17"/>
  </w:num>
  <w:num w:numId="10">
    <w:abstractNumId w:val="18"/>
  </w:num>
  <w:num w:numId="11">
    <w:abstractNumId w:val="0"/>
  </w:num>
  <w:num w:numId="12">
    <w:abstractNumId w:val="22"/>
  </w:num>
  <w:num w:numId="13">
    <w:abstractNumId w:val="20"/>
  </w:num>
  <w:num w:numId="14">
    <w:abstractNumId w:val="14"/>
  </w:num>
  <w:num w:numId="15">
    <w:abstractNumId w:val="11"/>
  </w:num>
  <w:num w:numId="16">
    <w:abstractNumId w:val="6"/>
  </w:num>
  <w:num w:numId="17">
    <w:abstractNumId w:val="3"/>
  </w:num>
  <w:num w:numId="18">
    <w:abstractNumId w:val="8"/>
  </w:num>
  <w:num w:numId="19">
    <w:abstractNumId w:val="7"/>
  </w:num>
  <w:num w:numId="20">
    <w:abstractNumId w:val="19"/>
  </w:num>
  <w:num w:numId="21">
    <w:abstractNumId w:val="15"/>
  </w:num>
  <w:num w:numId="22">
    <w:abstractNumId w:val="2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B9"/>
    <w:rsid w:val="00000BB2"/>
    <w:rsid w:val="00000CED"/>
    <w:rsid w:val="000015AF"/>
    <w:rsid w:val="00016D61"/>
    <w:rsid w:val="0001771E"/>
    <w:rsid w:val="00020EBD"/>
    <w:rsid w:val="000214E7"/>
    <w:rsid w:val="000227E5"/>
    <w:rsid w:val="00022F14"/>
    <w:rsid w:val="00040D35"/>
    <w:rsid w:val="00043884"/>
    <w:rsid w:val="00057579"/>
    <w:rsid w:val="00057681"/>
    <w:rsid w:val="00057C45"/>
    <w:rsid w:val="0006069D"/>
    <w:rsid w:val="000607C3"/>
    <w:rsid w:val="00061A8F"/>
    <w:rsid w:val="00062A55"/>
    <w:rsid w:val="00063A13"/>
    <w:rsid w:val="0006431E"/>
    <w:rsid w:val="000848DF"/>
    <w:rsid w:val="000952D4"/>
    <w:rsid w:val="0009729F"/>
    <w:rsid w:val="000A56D7"/>
    <w:rsid w:val="000A7D32"/>
    <w:rsid w:val="000B154A"/>
    <w:rsid w:val="000B2BD8"/>
    <w:rsid w:val="000B535B"/>
    <w:rsid w:val="000C28A0"/>
    <w:rsid w:val="000F47F6"/>
    <w:rsid w:val="001043FB"/>
    <w:rsid w:val="001050F0"/>
    <w:rsid w:val="00126212"/>
    <w:rsid w:val="00132FDC"/>
    <w:rsid w:val="001340A4"/>
    <w:rsid w:val="001421BA"/>
    <w:rsid w:val="00143BE9"/>
    <w:rsid w:val="001505DC"/>
    <w:rsid w:val="00150882"/>
    <w:rsid w:val="00150AE5"/>
    <w:rsid w:val="00153D3D"/>
    <w:rsid w:val="00155DF9"/>
    <w:rsid w:val="00165E11"/>
    <w:rsid w:val="0017742E"/>
    <w:rsid w:val="001A0C70"/>
    <w:rsid w:val="001A230A"/>
    <w:rsid w:val="001A461C"/>
    <w:rsid w:val="001B3E43"/>
    <w:rsid w:val="001C104B"/>
    <w:rsid w:val="001C4A7B"/>
    <w:rsid w:val="001D1711"/>
    <w:rsid w:val="001D69B2"/>
    <w:rsid w:val="001F4A6E"/>
    <w:rsid w:val="00201FFF"/>
    <w:rsid w:val="00202AA8"/>
    <w:rsid w:val="00204737"/>
    <w:rsid w:val="00206B23"/>
    <w:rsid w:val="002140BA"/>
    <w:rsid w:val="00216414"/>
    <w:rsid w:val="002175FC"/>
    <w:rsid w:val="00226611"/>
    <w:rsid w:val="002564B3"/>
    <w:rsid w:val="002667B9"/>
    <w:rsid w:val="00270C3B"/>
    <w:rsid w:val="00273E6B"/>
    <w:rsid w:val="00276D02"/>
    <w:rsid w:val="00281B77"/>
    <w:rsid w:val="002843B3"/>
    <w:rsid w:val="00291628"/>
    <w:rsid w:val="0029690B"/>
    <w:rsid w:val="002A1A13"/>
    <w:rsid w:val="002C7711"/>
    <w:rsid w:val="002D5254"/>
    <w:rsid w:val="002D69EB"/>
    <w:rsid w:val="002E0070"/>
    <w:rsid w:val="002E0F2F"/>
    <w:rsid w:val="002F0737"/>
    <w:rsid w:val="002F37B4"/>
    <w:rsid w:val="00327204"/>
    <w:rsid w:val="00327756"/>
    <w:rsid w:val="0033037A"/>
    <w:rsid w:val="003356F3"/>
    <w:rsid w:val="00341951"/>
    <w:rsid w:val="00342AE4"/>
    <w:rsid w:val="00360893"/>
    <w:rsid w:val="00364E8A"/>
    <w:rsid w:val="00394112"/>
    <w:rsid w:val="003958DE"/>
    <w:rsid w:val="003A23AF"/>
    <w:rsid w:val="003A3FC2"/>
    <w:rsid w:val="003A760E"/>
    <w:rsid w:val="003E19B4"/>
    <w:rsid w:val="003E35B6"/>
    <w:rsid w:val="003E532F"/>
    <w:rsid w:val="003F50A7"/>
    <w:rsid w:val="003F5288"/>
    <w:rsid w:val="003F7D58"/>
    <w:rsid w:val="004017A7"/>
    <w:rsid w:val="00434BF4"/>
    <w:rsid w:val="00435352"/>
    <w:rsid w:val="00457DA6"/>
    <w:rsid w:val="004654CB"/>
    <w:rsid w:val="004708BC"/>
    <w:rsid w:val="0047398F"/>
    <w:rsid w:val="00473EE2"/>
    <w:rsid w:val="0049202C"/>
    <w:rsid w:val="004B6A41"/>
    <w:rsid w:val="004C2165"/>
    <w:rsid w:val="004C5A21"/>
    <w:rsid w:val="004C5FE5"/>
    <w:rsid w:val="004D4653"/>
    <w:rsid w:val="00507622"/>
    <w:rsid w:val="005128E8"/>
    <w:rsid w:val="005172D0"/>
    <w:rsid w:val="005366DE"/>
    <w:rsid w:val="005369ED"/>
    <w:rsid w:val="005454AF"/>
    <w:rsid w:val="00545F86"/>
    <w:rsid w:val="00552764"/>
    <w:rsid w:val="00554C8B"/>
    <w:rsid w:val="00561993"/>
    <w:rsid w:val="00575B65"/>
    <w:rsid w:val="005910DC"/>
    <w:rsid w:val="005B54E3"/>
    <w:rsid w:val="005C1C52"/>
    <w:rsid w:val="005D7502"/>
    <w:rsid w:val="005E312F"/>
    <w:rsid w:val="005F5F24"/>
    <w:rsid w:val="0060416D"/>
    <w:rsid w:val="006436C2"/>
    <w:rsid w:val="00643F86"/>
    <w:rsid w:val="006452DA"/>
    <w:rsid w:val="00646649"/>
    <w:rsid w:val="00676343"/>
    <w:rsid w:val="0068371F"/>
    <w:rsid w:val="0068632A"/>
    <w:rsid w:val="00697D1C"/>
    <w:rsid w:val="006A7226"/>
    <w:rsid w:val="006B564C"/>
    <w:rsid w:val="006C3C40"/>
    <w:rsid w:val="006C6E11"/>
    <w:rsid w:val="006D231A"/>
    <w:rsid w:val="006D4C16"/>
    <w:rsid w:val="006E629D"/>
    <w:rsid w:val="006F0B7E"/>
    <w:rsid w:val="006F2441"/>
    <w:rsid w:val="007175D0"/>
    <w:rsid w:val="00717CC1"/>
    <w:rsid w:val="00721114"/>
    <w:rsid w:val="00721DCD"/>
    <w:rsid w:val="007341A0"/>
    <w:rsid w:val="00782F93"/>
    <w:rsid w:val="00784541"/>
    <w:rsid w:val="0079066C"/>
    <w:rsid w:val="00794584"/>
    <w:rsid w:val="00796322"/>
    <w:rsid w:val="007A7B9D"/>
    <w:rsid w:val="007B39A3"/>
    <w:rsid w:val="007B44C3"/>
    <w:rsid w:val="007C1525"/>
    <w:rsid w:val="007C3FB4"/>
    <w:rsid w:val="007C522E"/>
    <w:rsid w:val="007C55AB"/>
    <w:rsid w:val="007C621D"/>
    <w:rsid w:val="007E02E6"/>
    <w:rsid w:val="007F6E32"/>
    <w:rsid w:val="00813EAA"/>
    <w:rsid w:val="00824E73"/>
    <w:rsid w:val="0082550A"/>
    <w:rsid w:val="00832E90"/>
    <w:rsid w:val="008339BE"/>
    <w:rsid w:val="00847B17"/>
    <w:rsid w:val="00853D27"/>
    <w:rsid w:val="0085504B"/>
    <w:rsid w:val="00855F4A"/>
    <w:rsid w:val="00857776"/>
    <w:rsid w:val="00865D5B"/>
    <w:rsid w:val="00882C51"/>
    <w:rsid w:val="00884875"/>
    <w:rsid w:val="00886F56"/>
    <w:rsid w:val="0089481A"/>
    <w:rsid w:val="008B47AC"/>
    <w:rsid w:val="008C0299"/>
    <w:rsid w:val="008C336B"/>
    <w:rsid w:val="008C3C48"/>
    <w:rsid w:val="008C625A"/>
    <w:rsid w:val="008C782A"/>
    <w:rsid w:val="008C7FD6"/>
    <w:rsid w:val="008E7726"/>
    <w:rsid w:val="008F0701"/>
    <w:rsid w:val="00910774"/>
    <w:rsid w:val="00925DF7"/>
    <w:rsid w:val="009300B3"/>
    <w:rsid w:val="00936015"/>
    <w:rsid w:val="00937D30"/>
    <w:rsid w:val="009614B4"/>
    <w:rsid w:val="00970932"/>
    <w:rsid w:val="009766D0"/>
    <w:rsid w:val="009816E7"/>
    <w:rsid w:val="0099183A"/>
    <w:rsid w:val="009938D8"/>
    <w:rsid w:val="009A4052"/>
    <w:rsid w:val="009A722D"/>
    <w:rsid w:val="009B1E09"/>
    <w:rsid w:val="009B5C20"/>
    <w:rsid w:val="009C5522"/>
    <w:rsid w:val="009C7C61"/>
    <w:rsid w:val="009E2FE3"/>
    <w:rsid w:val="009F019B"/>
    <w:rsid w:val="009F1CBD"/>
    <w:rsid w:val="009F3678"/>
    <w:rsid w:val="00A039A1"/>
    <w:rsid w:val="00A05AF2"/>
    <w:rsid w:val="00A1123A"/>
    <w:rsid w:val="00A1411E"/>
    <w:rsid w:val="00A14BBA"/>
    <w:rsid w:val="00A355B5"/>
    <w:rsid w:val="00A55DE5"/>
    <w:rsid w:val="00A56ED0"/>
    <w:rsid w:val="00A61C8A"/>
    <w:rsid w:val="00A703C8"/>
    <w:rsid w:val="00A71623"/>
    <w:rsid w:val="00A9277D"/>
    <w:rsid w:val="00AA77F2"/>
    <w:rsid w:val="00AB4A16"/>
    <w:rsid w:val="00AC3F5D"/>
    <w:rsid w:val="00AC4EBF"/>
    <w:rsid w:val="00AC6915"/>
    <w:rsid w:val="00AC711E"/>
    <w:rsid w:val="00AD3786"/>
    <w:rsid w:val="00AE004F"/>
    <w:rsid w:val="00AF042B"/>
    <w:rsid w:val="00B00E94"/>
    <w:rsid w:val="00B062E6"/>
    <w:rsid w:val="00B4171E"/>
    <w:rsid w:val="00B45500"/>
    <w:rsid w:val="00B60E50"/>
    <w:rsid w:val="00B64C57"/>
    <w:rsid w:val="00B759C4"/>
    <w:rsid w:val="00B76BFD"/>
    <w:rsid w:val="00B82D04"/>
    <w:rsid w:val="00B959E3"/>
    <w:rsid w:val="00BA4AF9"/>
    <w:rsid w:val="00BB3F7B"/>
    <w:rsid w:val="00BB7E09"/>
    <w:rsid w:val="00BC28C1"/>
    <w:rsid w:val="00BD1509"/>
    <w:rsid w:val="00BD335D"/>
    <w:rsid w:val="00BD48AF"/>
    <w:rsid w:val="00BF2916"/>
    <w:rsid w:val="00C04775"/>
    <w:rsid w:val="00C37541"/>
    <w:rsid w:val="00C42D40"/>
    <w:rsid w:val="00C64EA7"/>
    <w:rsid w:val="00C803A2"/>
    <w:rsid w:val="00C81044"/>
    <w:rsid w:val="00C82B78"/>
    <w:rsid w:val="00C97596"/>
    <w:rsid w:val="00CE021E"/>
    <w:rsid w:val="00CF222A"/>
    <w:rsid w:val="00D12A24"/>
    <w:rsid w:val="00D15CAE"/>
    <w:rsid w:val="00D37F06"/>
    <w:rsid w:val="00D46461"/>
    <w:rsid w:val="00D60573"/>
    <w:rsid w:val="00D6539D"/>
    <w:rsid w:val="00D6680F"/>
    <w:rsid w:val="00D71359"/>
    <w:rsid w:val="00D73027"/>
    <w:rsid w:val="00D73A64"/>
    <w:rsid w:val="00D74590"/>
    <w:rsid w:val="00D90BBA"/>
    <w:rsid w:val="00D95276"/>
    <w:rsid w:val="00D9758F"/>
    <w:rsid w:val="00DC120B"/>
    <w:rsid w:val="00DC1ED5"/>
    <w:rsid w:val="00DC2AD4"/>
    <w:rsid w:val="00DD3EBA"/>
    <w:rsid w:val="00DD6CB3"/>
    <w:rsid w:val="00DE292B"/>
    <w:rsid w:val="00DE4CF5"/>
    <w:rsid w:val="00DE6268"/>
    <w:rsid w:val="00DF20BF"/>
    <w:rsid w:val="00DF3534"/>
    <w:rsid w:val="00E07692"/>
    <w:rsid w:val="00E14F95"/>
    <w:rsid w:val="00E157D0"/>
    <w:rsid w:val="00E17D76"/>
    <w:rsid w:val="00E27E49"/>
    <w:rsid w:val="00E40155"/>
    <w:rsid w:val="00E43712"/>
    <w:rsid w:val="00E6135D"/>
    <w:rsid w:val="00E76B16"/>
    <w:rsid w:val="00E87868"/>
    <w:rsid w:val="00EB2D34"/>
    <w:rsid w:val="00EB2E08"/>
    <w:rsid w:val="00EB4380"/>
    <w:rsid w:val="00EC7B76"/>
    <w:rsid w:val="00ED4F14"/>
    <w:rsid w:val="00EE5B08"/>
    <w:rsid w:val="00F045F4"/>
    <w:rsid w:val="00F077DA"/>
    <w:rsid w:val="00F11653"/>
    <w:rsid w:val="00F159BB"/>
    <w:rsid w:val="00F30BAF"/>
    <w:rsid w:val="00F32289"/>
    <w:rsid w:val="00F551B4"/>
    <w:rsid w:val="00F554B7"/>
    <w:rsid w:val="00F66798"/>
    <w:rsid w:val="00F72750"/>
    <w:rsid w:val="00F80628"/>
    <w:rsid w:val="00F90001"/>
    <w:rsid w:val="00F938BC"/>
    <w:rsid w:val="00F939E1"/>
    <w:rsid w:val="00FD0315"/>
    <w:rsid w:val="00FD1C0E"/>
    <w:rsid w:val="00FD2CF4"/>
    <w:rsid w:val="00FD4F66"/>
    <w:rsid w:val="00FF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445757"/>
  <w15:chartTrackingRefBased/>
  <w15:docId w15:val="{833D5396-5B13-4BBC-930B-DC2ECB59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0"/>
    <w:link w:val="40"/>
    <w:uiPriority w:val="9"/>
    <w:qFormat/>
    <w:rsid w:val="002667B9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sz w:val="18"/>
      <w:szCs w:val="18"/>
    </w:rPr>
  </w:style>
  <w:style w:type="paragraph" w:styleId="a5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1"/>
  </w:style>
  <w:style w:type="paragraph" w:styleId="a8">
    <w:name w:val="Body Text"/>
    <w:basedOn w:val="a0"/>
    <w:pPr>
      <w:jc w:val="center"/>
    </w:pPr>
    <w:rPr>
      <w:rFonts w:ascii="宋体" w:hAnsi="宋体"/>
      <w:sz w:val="24"/>
      <w:szCs w:val="21"/>
    </w:rPr>
  </w:style>
  <w:style w:type="paragraph" w:customStyle="1" w:styleId="1">
    <w:name w:val="项目1"/>
    <w:basedOn w:val="a0"/>
    <w:rsid w:val="00D9758F"/>
    <w:pPr>
      <w:numPr>
        <w:numId w:val="4"/>
      </w:numPr>
      <w:adjustRightInd w:val="0"/>
      <w:snapToGrid w:val="0"/>
      <w:spacing w:line="312" w:lineRule="atLeast"/>
      <w:textAlignment w:val="baseline"/>
    </w:pPr>
    <w:rPr>
      <w:kern w:val="0"/>
      <w:szCs w:val="20"/>
    </w:rPr>
  </w:style>
  <w:style w:type="numbering" w:customStyle="1" w:styleId="a">
    <w:name w:val="样式 编号"/>
    <w:rsid w:val="00D9758F"/>
    <w:pPr>
      <w:numPr>
        <w:numId w:val="5"/>
      </w:numPr>
    </w:pPr>
  </w:style>
  <w:style w:type="paragraph" w:customStyle="1" w:styleId="a9">
    <w:name w:val="步骤"/>
    <w:rsid w:val="00D9758F"/>
    <w:pPr>
      <w:widowControl w:val="0"/>
      <w:adjustRightInd w:val="0"/>
      <w:snapToGrid w:val="0"/>
      <w:spacing w:line="312" w:lineRule="atLeast"/>
      <w:ind w:firstLine="425"/>
      <w:jc w:val="both"/>
    </w:pPr>
    <w:rPr>
      <w:noProof/>
      <w:sz w:val="21"/>
    </w:rPr>
  </w:style>
  <w:style w:type="paragraph" w:customStyle="1" w:styleId="aa">
    <w:name w:val="列出段落"/>
    <w:basedOn w:val="a0"/>
    <w:uiPriority w:val="34"/>
    <w:qFormat/>
    <w:rsid w:val="00DF3534"/>
    <w:pPr>
      <w:ind w:firstLineChars="200" w:firstLine="420"/>
    </w:pPr>
  </w:style>
  <w:style w:type="character" w:customStyle="1" w:styleId="40">
    <w:name w:val="标题 4 字符"/>
    <w:basedOn w:val="a1"/>
    <w:link w:val="4"/>
    <w:uiPriority w:val="9"/>
    <w:rsid w:val="002667B9"/>
    <w:rPr>
      <w:rFonts w:ascii="宋体" w:hAnsi="宋体" w:cs="宋体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010;&#20154;&#25991;&#20214;\&#31532;&#20108;&#23398;&#26399;\my&#31508;&#35760;&#20197;&#21450;&#36164;&#26009;\c++\&#23454;&#39564;\&#23454;&#39564;1_&#25253;&#21578;_3120190971181_&#21016;&#2177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实验1_报告_3120190971181_刘唐.dotx</Template>
  <TotalTime>163</TotalTime>
  <Pages>8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西华大学</dc:title>
  <dc:subject/>
  <dc:creator>刘唐</dc:creator>
  <cp:keywords>c++作业</cp:keywords>
  <dc:description/>
  <cp:lastModifiedBy>刘唐</cp:lastModifiedBy>
  <cp:revision>2</cp:revision>
  <cp:lastPrinted>2009-09-17T08:43:00Z</cp:lastPrinted>
  <dcterms:created xsi:type="dcterms:W3CDTF">2020-06-01T23:56:00Z</dcterms:created>
  <dcterms:modified xsi:type="dcterms:W3CDTF">2020-06-02T02:40:00Z</dcterms:modified>
</cp:coreProperties>
</file>