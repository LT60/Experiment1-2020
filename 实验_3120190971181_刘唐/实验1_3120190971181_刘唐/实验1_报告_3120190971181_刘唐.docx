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8D26" w14:textId="77777777" w:rsidR="00782F93" w:rsidRDefault="00782F93" w:rsidP="00782F93">
      <w:r>
        <w:object w:dxaOrig="2325" w:dyaOrig="2175" w14:anchorId="5AC66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5pt;mso-position-horizontal:right" o:ole="">
            <v:imagedata r:id="rId7" o:title=""/>
          </v:shape>
          <o:OLEObject Type="Embed" ProgID="PBrush" ShapeID="_x0000_i1025" DrawAspect="Content" ObjectID="_1653637080" r:id="rId8"/>
        </w:object>
      </w:r>
      <w:r>
        <w:rPr>
          <w:rFonts w:hint="eastAsia"/>
        </w:rPr>
        <w:t xml:space="preserve">              </w:t>
      </w:r>
    </w:p>
    <w:p w14:paraId="228DAB65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08F4F2D6" wp14:editId="3814C180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0B3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66BB5E45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3D1C667E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0594B90F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358C1A4A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5AD9584E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31982508" w14:textId="77777777" w:rsidTr="00057C45">
        <w:trPr>
          <w:jc w:val="center"/>
        </w:trPr>
        <w:tc>
          <w:tcPr>
            <w:tcW w:w="1523" w:type="dxa"/>
          </w:tcPr>
          <w:p w14:paraId="5F1D96DB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0D312654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0D1CA6D9" w14:textId="77777777" w:rsidTr="00057C45">
        <w:trPr>
          <w:jc w:val="center"/>
        </w:trPr>
        <w:tc>
          <w:tcPr>
            <w:tcW w:w="1523" w:type="dxa"/>
          </w:tcPr>
          <w:p w14:paraId="34D16672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6053E247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1E3C5AEE" w14:textId="77777777" w:rsidTr="00057C45">
        <w:trPr>
          <w:jc w:val="center"/>
        </w:trPr>
        <w:tc>
          <w:tcPr>
            <w:tcW w:w="1523" w:type="dxa"/>
          </w:tcPr>
          <w:p w14:paraId="1F397946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7AEE2CDF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7A93E1A2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C790FF1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1B653BDD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15B64050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0BCE0B4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409A3D45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643F632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484896D5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23CF4BD6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629D1E24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279A5E3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782D5302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7DD676D9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681E2A4B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68495ACE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1"/>
        <w:gridCol w:w="1804"/>
        <w:gridCol w:w="1363"/>
        <w:gridCol w:w="1170"/>
        <w:gridCol w:w="1419"/>
        <w:gridCol w:w="2087"/>
      </w:tblGrid>
      <w:tr w:rsidR="00D6680F" w14:paraId="6AD3995E" w14:textId="77777777" w:rsidTr="00457DA6">
        <w:trPr>
          <w:jc w:val="center"/>
        </w:trPr>
        <w:tc>
          <w:tcPr>
            <w:tcW w:w="1551" w:type="dxa"/>
          </w:tcPr>
          <w:p w14:paraId="612D8FB0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2BEE40A2" w14:textId="77777777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1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281B77" w:rsidRPr="00281B77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结构化编程</w:t>
            </w:r>
          </w:p>
        </w:tc>
        <w:tc>
          <w:tcPr>
            <w:tcW w:w="1440" w:type="dxa"/>
          </w:tcPr>
          <w:p w14:paraId="6E325DB1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1D413D26" w14:textId="77777777" w:rsidR="00D6680F" w:rsidRPr="00457DA6" w:rsidRDefault="00256430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学生家中</w:t>
            </w:r>
          </w:p>
        </w:tc>
      </w:tr>
      <w:tr w:rsidR="00D6680F" w14:paraId="080F8FD3" w14:textId="77777777" w:rsidTr="00457DA6">
        <w:trPr>
          <w:jc w:val="center"/>
        </w:trPr>
        <w:tc>
          <w:tcPr>
            <w:tcW w:w="1551" w:type="dxa"/>
          </w:tcPr>
          <w:p w14:paraId="52AF9EB0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3667A360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40F360C2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53D3C5DF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7E5ADC37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7EBF32DF" w14:textId="77777777" w:rsidR="00D6680F" w:rsidRPr="00457DA6" w:rsidRDefault="00256430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2020.4.9</w:t>
            </w:r>
          </w:p>
        </w:tc>
      </w:tr>
      <w:tr w:rsidR="00D6680F" w14:paraId="0E7867CE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580D3A0A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519D8307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3C32F8F7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0A85FF3D" w14:textId="77777777" w:rsidR="00B60E50" w:rsidRPr="000B154A" w:rsidRDefault="000B154A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0B154A">
              <w:rPr>
                <w:rFonts w:ascii="宋体" w:hAnsi="宋体" w:hint="eastAsia"/>
                <w:color w:val="000000"/>
                <w:szCs w:val="51"/>
              </w:rPr>
              <w:t>熟悉最新版VC++ IDE环境；掌握结构化程序的三种基本结构的应用。</w:t>
            </w:r>
          </w:p>
        </w:tc>
      </w:tr>
      <w:tr w:rsidR="006A7226" w14:paraId="62B7D1DC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22B88268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1B6F819C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1FCC0F7F" w14:textId="77777777" w:rsidR="002175FC" w:rsidRPr="00DF3534" w:rsidRDefault="00256430" w:rsidP="002175FC">
            <w:pPr>
              <w:pStyle w:val="a9"/>
              <w:snapToGrid/>
              <w:spacing w:line="276" w:lineRule="auto"/>
              <w:ind w:left="785" w:firstLine="0"/>
            </w:pPr>
            <w:r w:rsidRPr="00256430">
              <w:drawing>
                <wp:inline distT="0" distB="0" distL="0" distR="0" wp14:anchorId="0F502977" wp14:editId="1153652B">
                  <wp:extent cx="4990680" cy="1419368"/>
                  <wp:effectExtent l="0" t="0" r="63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4511" cy="150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B3C19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7CBD776D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0B9B839E" w14:textId="77777777" w:rsidR="005B2311" w:rsidRPr="00BC43A8" w:rsidRDefault="00256430" w:rsidP="005B2311">
            <w:pPr>
              <w:pStyle w:val="a9"/>
              <w:numPr>
                <w:ilvl w:val="0"/>
                <w:numId w:val="24"/>
              </w:numPr>
              <w:snapToGrid/>
              <w:spacing w:line="276" w:lineRule="auto"/>
              <w:rPr>
                <w:b/>
              </w:rPr>
            </w:pPr>
            <w:r w:rsidRPr="00BC43A8">
              <w:rPr>
                <w:rFonts w:hint="eastAsia"/>
                <w:b/>
              </w:rPr>
              <w:t>七个整数：</w:t>
            </w:r>
          </w:p>
          <w:p w14:paraId="6814F0FB" w14:textId="77777777" w:rsidR="002175FC" w:rsidRPr="00BC43A8" w:rsidRDefault="00256430" w:rsidP="005B2311">
            <w:pPr>
              <w:pStyle w:val="a9"/>
              <w:snapToGrid/>
              <w:spacing w:line="276" w:lineRule="auto"/>
              <w:ind w:left="1283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1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99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1000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0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-99-1000</w:t>
            </w:r>
          </w:p>
          <w:p w14:paraId="066DA9F3" w14:textId="77777777" w:rsidR="005B2311" w:rsidRPr="00BC43A8" w:rsidRDefault="00256430" w:rsidP="002175FC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二．七个小数：</w:t>
            </w:r>
          </w:p>
          <w:p w14:paraId="381D7DCF" w14:textId="77777777" w:rsidR="000A56D7" w:rsidRPr="00BC43A8" w:rsidRDefault="00256430" w:rsidP="005B2311">
            <w:pPr>
              <w:pStyle w:val="a9"/>
              <w:snapToGrid/>
              <w:spacing w:line="276" w:lineRule="auto"/>
              <w:ind w:left="854" w:firstLineChars="200" w:firstLine="422"/>
              <w:rPr>
                <w:b/>
              </w:rPr>
            </w:pPr>
            <w:r w:rsidRPr="00BC43A8">
              <w:rPr>
                <w:rFonts w:hint="eastAsia"/>
                <w:b/>
              </w:rPr>
              <w:t>1.1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99.9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1000.1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0.5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-1.1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-99.9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-1000.1</w:t>
            </w:r>
          </w:p>
          <w:p w14:paraId="5E704052" w14:textId="77777777" w:rsidR="005B2311" w:rsidRPr="00BC43A8" w:rsidRDefault="00256430" w:rsidP="009C6049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三．七个字符：</w:t>
            </w:r>
          </w:p>
          <w:p w14:paraId="136066A1" w14:textId="77777777" w:rsidR="009C6049" w:rsidRPr="00BC43A8" w:rsidRDefault="00256430" w:rsidP="005B2311">
            <w:pPr>
              <w:pStyle w:val="a9"/>
              <w:snapToGrid/>
              <w:spacing w:line="276" w:lineRule="auto"/>
              <w:ind w:left="854" w:firstLineChars="200" w:firstLine="422"/>
              <w:rPr>
                <w:b/>
              </w:rPr>
            </w:pPr>
            <w:r w:rsidRPr="00BC43A8">
              <w:rPr>
                <w:rFonts w:hint="eastAsia"/>
                <w:b/>
              </w:rPr>
              <w:t>一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九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f</w:t>
            </w:r>
            <w:r w:rsidR="00BB40B9" w:rsidRPr="00BC43A8">
              <w:rPr>
                <w:b/>
              </w:rPr>
              <w:t xml:space="preserve">  </w:t>
            </w:r>
            <w:r w:rsidRPr="00BC43A8">
              <w:rPr>
                <w:rFonts w:hint="eastAsia"/>
                <w:b/>
              </w:rPr>
              <w:t>s</w:t>
            </w:r>
            <w:r w:rsidR="00BB40B9" w:rsidRPr="00BC43A8">
              <w:rPr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：</w:t>
            </w:r>
            <w:r w:rsidR="00BB40B9" w:rsidRPr="00BC43A8">
              <w:rPr>
                <w:rFonts w:hint="eastAsia"/>
                <w:b/>
              </w:rPr>
              <w:t xml:space="preserve"> </w:t>
            </w:r>
            <w:r w:rsidR="009C6049" w:rsidRPr="00BC43A8">
              <w:rPr>
                <w:rFonts w:hint="eastAsia"/>
                <w:b/>
              </w:rPr>
              <w:t>&amp;</w:t>
            </w:r>
            <w:r w:rsidR="00BB40B9" w:rsidRPr="00BC43A8">
              <w:rPr>
                <w:b/>
              </w:rPr>
              <w:t xml:space="preserve">  </w:t>
            </w:r>
            <w:r w:rsidR="009C6049" w:rsidRPr="00BC43A8">
              <w:rPr>
                <w:rFonts w:hint="eastAsia"/>
                <w:b/>
              </w:rPr>
              <w:t>！</w:t>
            </w:r>
          </w:p>
          <w:p w14:paraId="744DE3FC" w14:textId="77777777" w:rsidR="009C6049" w:rsidRPr="00BC43A8" w:rsidRDefault="009C6049" w:rsidP="009C6049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//</w:t>
            </w:r>
            <w:r w:rsidRPr="00BC43A8">
              <w:rPr>
                <w:rFonts w:hint="eastAsia"/>
                <w:b/>
              </w:rPr>
              <w:t>以上数据直接输入，例如第一次测试输入“</w:t>
            </w:r>
            <w:r w:rsidRPr="00BC43A8">
              <w:rPr>
                <w:rFonts w:hint="eastAsia"/>
                <w:b/>
              </w:rPr>
              <w:t>1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99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1000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0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-99</w:t>
            </w:r>
            <w:r w:rsidR="00CE57B6" w:rsidRPr="00BC43A8">
              <w:rPr>
                <w:rFonts w:hint="eastAsia"/>
                <w:b/>
              </w:rPr>
              <w:t xml:space="preserve"> </w:t>
            </w:r>
            <w:r w:rsidRPr="00BC43A8">
              <w:rPr>
                <w:rFonts w:hint="eastAsia"/>
                <w:b/>
              </w:rPr>
              <w:t>-1000</w:t>
            </w:r>
            <w:r w:rsidRPr="00BC43A8">
              <w:rPr>
                <w:rFonts w:hint="eastAsia"/>
                <w:b/>
              </w:rPr>
              <w:t>”</w:t>
            </w:r>
          </w:p>
          <w:p w14:paraId="6B302EE9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32847DEE" w14:textId="63FEEDEC" w:rsidR="002175FC" w:rsidRPr="00BC43A8" w:rsidRDefault="009C6049" w:rsidP="002175FC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申请浮点数类型空间</w:t>
            </w:r>
          </w:p>
          <w:p w14:paraId="1FDFF2D9" w14:textId="77777777" w:rsidR="000A56D7" w:rsidRPr="00BC43A8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</w:p>
          <w:p w14:paraId="6D742B12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1CA5533E" w14:textId="77777777" w:rsidR="009C6049" w:rsidRPr="00BC43A8" w:rsidRDefault="009C6049" w:rsidP="009C6049">
            <w:pPr>
              <w:pStyle w:val="a9"/>
              <w:snapToGrid/>
              <w:spacing w:line="276" w:lineRule="auto"/>
              <w:ind w:left="854" w:firstLine="0"/>
              <w:rPr>
                <w:b/>
              </w:rPr>
            </w:pPr>
            <w:r w:rsidRPr="00BC43A8">
              <w:rPr>
                <w:rFonts w:hint="eastAsia"/>
                <w:b/>
              </w:rPr>
              <w:t>循环嵌套判断结构</w:t>
            </w:r>
            <w:r w:rsidR="00BC43A8">
              <w:rPr>
                <w:rFonts w:hint="eastAsia"/>
                <w:b/>
              </w:rPr>
              <w:t>：</w:t>
            </w:r>
          </w:p>
          <w:p w14:paraId="0D773530" w14:textId="77777777" w:rsidR="000A56D7" w:rsidRPr="009614B4" w:rsidRDefault="007B3E39" w:rsidP="002175FC">
            <w:pPr>
              <w:pStyle w:val="a9"/>
              <w:snapToGrid/>
              <w:spacing w:line="276" w:lineRule="auto"/>
              <w:ind w:left="854" w:firstLine="0"/>
            </w:pPr>
            <w:r w:rsidRPr="007B3E39">
              <w:lastRenderedPageBreak/>
              <w:drawing>
                <wp:inline distT="0" distB="0" distL="0" distR="0" wp14:anchorId="475CD92B" wp14:editId="50042973">
                  <wp:extent cx="4061575" cy="5732890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039" cy="581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026BD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051AF243" w14:textId="77777777" w:rsidR="006A7226" w:rsidRDefault="009C54EE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9C54EE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4AB71105" wp14:editId="6C14CA66">
                  <wp:extent cx="4826442" cy="225100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218" cy="225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CA065" w14:textId="77777777" w:rsidR="000A56D7" w:rsidRDefault="000A56D7" w:rsidP="005B2311">
            <w:pPr>
              <w:pStyle w:val="a9"/>
              <w:snapToGrid/>
              <w:spacing w:line="276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6323B67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lastRenderedPageBreak/>
              <w:t>实验任务2</w:t>
            </w:r>
          </w:p>
          <w:p w14:paraId="101DA9E0" w14:textId="77777777" w:rsidR="000A56D7" w:rsidRDefault="00CA6341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CA6341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4A5A63C" wp14:editId="11E73D51">
                  <wp:extent cx="4890052" cy="863637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991" cy="90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AA67A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7CA187AF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5BDF3DF5" w14:textId="77777777" w:rsidR="000A56D7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第一组：</w:t>
            </w:r>
            <w:r>
              <w:rPr>
                <w:rFonts w:hint="eastAsia"/>
              </w:rPr>
              <w:t>abcdefghijklmn</w:t>
            </w:r>
            <w:r>
              <w:t xml:space="preserve">                             </w:t>
            </w:r>
            <w:r>
              <w:rPr>
                <w:rFonts w:hint="eastAsia"/>
              </w:rPr>
              <w:t>【中间无空格，以回车结尾】</w:t>
            </w:r>
          </w:p>
          <w:p w14:paraId="1E58C3BC" w14:textId="77777777" w:rsid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第二组：</w:t>
            </w:r>
            <w:r>
              <w:rPr>
                <w:rFonts w:hint="eastAsia"/>
              </w:rPr>
              <w:t>1234567890</w:t>
            </w:r>
            <w:r>
              <w:t xml:space="preserve"> </w:t>
            </w:r>
            <w:r>
              <w:rPr>
                <w:rFonts w:hint="eastAsia"/>
              </w:rPr>
              <w:t>1234567890</w:t>
            </w:r>
            <w:r>
              <w:t xml:space="preserve"> </w:t>
            </w:r>
            <w:r>
              <w:rPr>
                <w:rFonts w:hint="eastAsia"/>
              </w:rPr>
              <w:t>1234567890</w:t>
            </w:r>
            <w:r>
              <w:t xml:space="preserve"> </w:t>
            </w:r>
            <w:r>
              <w:rPr>
                <w:rFonts w:hint="eastAsia"/>
              </w:rPr>
              <w:t>1234567890</w:t>
            </w:r>
            <w:r>
              <w:rPr>
                <w:rFonts w:hint="eastAsia"/>
              </w:rPr>
              <w:t>【中间有三个空格，以回车结尾】</w:t>
            </w:r>
          </w:p>
          <w:p w14:paraId="4E59D412" w14:textId="77777777" w:rsid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第三组</w:t>
            </w:r>
            <w:r w:rsidR="000C46EC">
              <w:rPr>
                <w:rFonts w:hint="eastAsia"/>
              </w:rPr>
              <w:t>：</w:t>
            </w:r>
            <w:r w:rsidR="000C46EC">
              <w:t>!@#$%^&amp;*()</w:t>
            </w:r>
            <w:r>
              <w:t xml:space="preserve">     </w:t>
            </w:r>
            <w:r w:rsidR="000C46EC">
              <w:t xml:space="preserve">                 </w:t>
            </w:r>
            <w:r>
              <w:rPr>
                <w:rFonts w:hint="eastAsia"/>
              </w:rPr>
              <w:t>【中间无空格，以回车结尾】</w:t>
            </w:r>
          </w:p>
          <w:p w14:paraId="67298908" w14:textId="77777777" w:rsidR="00CA3ECA" w:rsidRP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第四组：</w:t>
            </w:r>
            <w:r>
              <w:rPr>
                <w:rFonts w:hint="eastAsia"/>
              </w:rPr>
              <w:t>abcd</w:t>
            </w:r>
            <w:r>
              <w:t xml:space="preserve"> </w:t>
            </w:r>
            <w:r>
              <w:rPr>
                <w:rFonts w:hint="eastAsia"/>
              </w:rPr>
              <w:t>1234</w:t>
            </w:r>
            <w:r w:rsidR="000C46EC">
              <w:t xml:space="preserve"> !@#$</w:t>
            </w: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 w:rsidR="000C46EC">
              <w:t xml:space="preserve"> </w:t>
            </w:r>
            <w:r>
              <w:rPr>
                <w:rFonts w:hint="eastAsia"/>
              </w:rPr>
              <w:t>【中间包含两个空格，以回车结尾】</w:t>
            </w:r>
          </w:p>
          <w:p w14:paraId="3F7AF796" w14:textId="77777777" w:rsidR="000A56D7" w:rsidRPr="00CA3ECA" w:rsidRDefault="00CA3ECA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第五组：</w:t>
            </w:r>
            <w:r>
              <w:rPr>
                <w:rFonts w:hint="eastAsia"/>
              </w:rPr>
              <w:t>abcd</w:t>
            </w:r>
            <w:r>
              <w:t xml:space="preserve"> </w:t>
            </w:r>
            <w:r>
              <w:rPr>
                <w:rFonts w:hint="eastAsia"/>
              </w:rPr>
              <w:t>1234</w:t>
            </w:r>
            <w:r>
              <w:t xml:space="preserve"> !@#$ </w:t>
            </w:r>
            <w:r>
              <w:rPr>
                <w:rFonts w:hint="eastAsia"/>
              </w:rPr>
              <w:t>一二三四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【中间包含三个空格，以回车结尾】</w:t>
            </w:r>
          </w:p>
          <w:p w14:paraId="6B78FCBF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1B8521A0" w14:textId="77777777" w:rsidR="000A56D7" w:rsidRDefault="00CA3ECA" w:rsidP="00CA3ECA">
            <w:pPr>
              <w:pStyle w:val="a9"/>
              <w:snapToGrid/>
              <w:spacing w:line="276" w:lineRule="auto"/>
              <w:ind w:firstLineChars="402" w:firstLine="844"/>
            </w:pPr>
            <w:r>
              <w:rPr>
                <w:rFonts w:hint="eastAsia"/>
              </w:rPr>
              <w:t>一个字符型缓存</w:t>
            </w:r>
          </w:p>
          <w:p w14:paraId="5D67C2E0" w14:textId="77777777" w:rsidR="000A56D7" w:rsidRPr="00F159BB" w:rsidRDefault="00EB27C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四</w:t>
            </w:r>
            <w:r w:rsidR="00CA3ECA">
              <w:rPr>
                <w:rFonts w:hint="eastAsia"/>
              </w:rPr>
              <w:t>个计数缓存</w:t>
            </w:r>
          </w:p>
          <w:p w14:paraId="70ABFDB7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1131365E" w14:textId="58790877" w:rsidR="000A56D7" w:rsidRDefault="00CA3ECA" w:rsidP="007B3E39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逐个读入，判断阿斯克码，计入数据</w:t>
            </w:r>
            <w:r w:rsidR="00A06CA1">
              <w:rPr>
                <w:rFonts w:hint="eastAsia"/>
              </w:rPr>
              <w:t>//</w:t>
            </w:r>
            <w:r w:rsidR="00A06CA1">
              <w:rPr>
                <w:rFonts w:hint="eastAsia"/>
              </w:rPr>
              <w:t>抱歉老师，图很大，建议用</w:t>
            </w:r>
            <w:r w:rsidR="00A06CA1">
              <w:rPr>
                <w:rFonts w:hint="eastAsia"/>
              </w:rPr>
              <w:t>word</w:t>
            </w:r>
            <w:r w:rsidR="00A06CA1">
              <w:rPr>
                <w:rFonts w:hint="eastAsia"/>
              </w:rPr>
              <w:t>的</w:t>
            </w:r>
            <w:r w:rsidR="00A06CA1">
              <w:rPr>
                <w:rFonts w:hint="eastAsia"/>
              </w:rPr>
              <w:t>web</w:t>
            </w:r>
            <w:r w:rsidR="00A06CA1">
              <w:rPr>
                <w:rFonts w:hint="eastAsia"/>
              </w:rPr>
              <w:t>版视图</w:t>
            </w:r>
          </w:p>
          <w:p w14:paraId="507AA75C" w14:textId="328498D9" w:rsidR="00A06CA1" w:rsidRPr="00A06CA1" w:rsidRDefault="00A06CA1" w:rsidP="00A06CA1">
            <w:pPr>
              <w:pStyle w:val="a9"/>
              <w:snapToGrid/>
              <w:spacing w:line="276" w:lineRule="auto"/>
              <w:ind w:firstLine="0"/>
            </w:pPr>
            <w:r>
              <w:rPr>
                <w:rFonts w:hint="eastAsia"/>
              </w:rPr>
              <w:lastRenderedPageBreak/>
              <w:drawing>
                <wp:inline distT="0" distB="0" distL="0" distR="0" wp14:anchorId="71D972F0" wp14:editId="3677CE60">
                  <wp:extent cx="5827743" cy="9296400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7696" cy="9328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F6262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lastRenderedPageBreak/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0B6DFFDA" w14:textId="77777777" w:rsidR="000A56D7" w:rsidRDefault="0021325A" w:rsidP="0021325A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21325A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6F280718" wp14:editId="6DA5062C">
                  <wp:extent cx="4488686" cy="4301655"/>
                  <wp:effectExtent l="0" t="0" r="762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607" cy="432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D1528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29215389" w14:textId="670C90E5" w:rsidR="000A56D7" w:rsidRPr="006433A7" w:rsidRDefault="006433A7" w:rsidP="006433A7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433A7">
              <w:rPr>
                <w:rFonts w:ascii="宋体" w:hAnsi="宋体" w:cs="宋体"/>
                <w:b/>
                <w:bCs/>
                <w:kern w:val="0"/>
                <w:sz w:val="24"/>
              </w:rPr>
              <w:t>输入一个字母字符，设置条件编译，使之能根据需要将小写字母改为大写字母输出，或将大写字母改为小写字母输出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。</w:t>
            </w:r>
          </w:p>
          <w:p w14:paraId="7E8E647D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7B218AE" w14:textId="77777777" w:rsidR="000A56D7" w:rsidRPr="00D75741" w:rsidRDefault="000A56D7" w:rsidP="00D75741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46699C0F" w14:textId="458E75B3" w:rsidR="00D75741" w:rsidRPr="00DF20BF" w:rsidRDefault="006433A7" w:rsidP="0061312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形字符</w:t>
            </w:r>
          </w:p>
          <w:p w14:paraId="5C94C4EA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2531A33" w14:textId="0AED102C" w:rsidR="000A56D7" w:rsidRPr="00F159BB" w:rsidRDefault="006433A7" w:rsidP="00962BC6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char</w:t>
            </w:r>
          </w:p>
          <w:p w14:paraId="59210485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7ADE5C31" w14:textId="77777777" w:rsidR="00683B24" w:rsidRPr="00683B24" w:rsidRDefault="00101DD4" w:rsidP="00683B24">
            <w:pPr>
              <w:pStyle w:val="a9"/>
              <w:snapToGrid/>
              <w:spacing w:line="276" w:lineRule="auto"/>
              <w:ind w:left="854" w:firstLine="0"/>
            </w:pPr>
            <w:r w:rsidRPr="00101DD4">
              <w:lastRenderedPageBreak/>
              <w:drawing>
                <wp:inline distT="0" distB="0" distL="0" distR="0" wp14:anchorId="656614A7" wp14:editId="3F3508BF">
                  <wp:extent cx="4657725" cy="4781163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911" cy="481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F145" w14:textId="067613B3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4C45A3FB" w14:textId="2C4E06C7" w:rsidR="000A56D7" w:rsidRDefault="006433A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6433A7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4866C77A" wp14:editId="29FF5C3A">
                  <wp:extent cx="2149985" cy="1273662"/>
                  <wp:effectExtent l="0" t="0" r="317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985" cy="127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0ABB4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4A13A20B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40FACAF9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70499B6E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52DCB728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</w:t>
            </w:r>
            <w:r w:rsidR="00582BA6">
              <w:rPr>
                <w:rFonts w:ascii="黑体" w:eastAsia="黑体" w:hAnsi="黑体" w:hint="eastAsia"/>
              </w:rPr>
              <w:t>V</w:t>
            </w:r>
            <w:r w:rsidR="00F554B7">
              <w:rPr>
                <w:rFonts w:ascii="黑体" w:eastAsia="黑体" w:hAnsi="黑体" w:hint="eastAsia"/>
              </w:rPr>
              <w:t>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582BA6">
              <w:rPr>
                <w:rFonts w:ascii="黑体" w:eastAsia="黑体" w:hAnsi="黑体" w:hint="eastAsia"/>
              </w:rPr>
              <w:t>S</w:t>
            </w:r>
            <w:r w:rsidR="00F554B7">
              <w:rPr>
                <w:rFonts w:ascii="黑体" w:eastAsia="黑体" w:hAnsi="黑体" w:hint="eastAsia"/>
              </w:rPr>
              <w:t>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786B5E75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5540F641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6E3C5D6E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提交文档</w:t>
            </w:r>
          </w:p>
          <w:p w14:paraId="1CD9323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5367EECC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4E09644C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3833F5E7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01BA158B" w14:textId="1EFB1F89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0B4DAD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程序一：</w:t>
            </w:r>
          </w:p>
          <w:p w14:paraId="4BE2EB43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6853A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&lt;cstdlib&gt;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其实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可以自动暂停，系统暂停似乎没用（熟悉开发环境）</w:t>
            </w:r>
          </w:p>
          <w:p w14:paraId="4C5E70E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E1F41E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031681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273BE6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0;</w:t>
            </w:r>
          </w:p>
          <w:p w14:paraId="1D5D6E1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一个窗口，搞定所有！</w:t>
            </w:r>
          </w:p>
          <w:p w14:paraId="2454F99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F7E72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输入七个数值：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此处定义七个数字是为了方便一次检验多个数！</w:t>
            </w:r>
          </w:p>
          <w:p w14:paraId="436BA01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7;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2E9021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00242F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scanf_s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f"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,&amp;x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检验输入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熟悉编译环境：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C++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兼容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，所以在这里故意使用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语言风格输入。编译通过</w:t>
            </w:r>
          </w:p>
          <w:p w14:paraId="41CFB4F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 == 1)</w:t>
            </w:r>
          </w:p>
          <w:p w14:paraId="585DC97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1067F0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&lt; 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选择结构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的值</w:t>
            </w:r>
          </w:p>
          <w:p w14:paraId="1143C3C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BA5E6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BC5006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ACEE2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&gt;= 1 &amp;&amp; x &lt; 10)</w:t>
            </w:r>
          </w:p>
          <w:p w14:paraId="1838D7E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BFD0A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* x - 1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B44353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87AAE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&gt;= 10)</w:t>
            </w:r>
          </w:p>
          <w:p w14:paraId="69B370F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400F3B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 * x - 11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93953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D04CF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"error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25DF2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EF785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输入有误，请重新输入！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E8AE40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717E6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0B153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"\n\n"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分隔两组测试数据</w:t>
            </w:r>
          </w:p>
          <w:p w14:paraId="673B1E4D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065918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94E7D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其实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vs2019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或者说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c++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可以自动加上【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return 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；】这里可以不写（熟悉编译环境）</w:t>
            </w:r>
          </w:p>
          <w:p w14:paraId="08025D12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259DCEFF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49B2EE67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4691A46D" w14:textId="77777777" w:rsidR="000B4DAD" w:rsidRDefault="000B4DAD" w:rsidP="000B4DAD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0B4DAD">
              <w:rPr>
                <w:rFonts w:ascii="新宋体" w:eastAsia="新宋体" w:cs="新宋体" w:hint="eastAsia"/>
                <w:color w:val="000000"/>
                <w:sz w:val="19"/>
                <w:szCs w:val="19"/>
                <w:highlight w:val="yellow"/>
              </w:rPr>
              <w:t>程序二：</w:t>
            </w:r>
          </w:p>
          <w:p w14:paraId="6521128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0D047D1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&lt;cstdlib&gt;</w:t>
            </w:r>
          </w:p>
          <w:p w14:paraId="115FEC0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7EF815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A42DA6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1C1606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使多组数据显示于一个窗口</w:t>
            </w:r>
          </w:p>
          <w:p w14:paraId="529D52F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83F8D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d =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9EE0B4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344FA1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请输入字符们！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DDFB86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x)</w:t>
            </w:r>
          </w:p>
          <w:p w14:paraId="4AB2AE0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3CBDFA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32)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//space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空格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</w:t>
            </w:r>
          </w:p>
          <w:p w14:paraId="7F4F9C3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 &gt; 32 &amp;&amp; x &lt; 48) || (x &gt; 57 &amp;&amp; x &lt; 65) || (x &gt; 122 &amp;&amp; x &lt; 127)|| (x &gt; 90 &amp;&amp; x &lt; 97))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符号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话说，符号分布怎么这么乱啊</w:t>
            </w:r>
          </w:p>
          <w:p w14:paraId="2C2A1EE4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&gt; 47 &amp;&amp; x &lt; 58)d++;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//digital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数字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</w:t>
            </w:r>
          </w:p>
          <w:p w14:paraId="66EFC9F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 &gt; 64 &amp;&amp; x &lt; 123)&amp;&amp;!(x&gt;90&amp;&amp;x&lt;97))a++;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其中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91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96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属于符号，用取非排除掉</w:t>
            </w:r>
          </w:p>
          <w:p w14:paraId="18252C2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1CB3CE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汉字字符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，其实错误的也存储在这个变量内了，只要错一次就不对嘛。</w:t>
            </w:r>
          </w:p>
          <w:p w14:paraId="192AD08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8EE46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(hz%2==1)</w:t>
            </w:r>
          </w:p>
          <w:p w14:paraId="76DDD61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76B9F9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出现了错误！请检查。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包含错误读取的量是奇数，程序出错</w:t>
            </w:r>
          </w:p>
          <w:p w14:paraId="36D6B00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2C21F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字母个数：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209CC8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数字个数：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2B9580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空格个数：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A13181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符号个数：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9909E0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汉字字符数：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hz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/2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0B1A5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FDF3AA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7990D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CEE0B3" w14:textId="77777777" w:rsidR="000B4DAD" w:rsidRDefault="000B4DAD" w:rsidP="000B4DAD">
            <w:pPr>
              <w:pStyle w:val="a9"/>
              <w:spacing w:line="240" w:lineRule="auto"/>
              <w:ind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3DCA1A53" w14:textId="77777777" w:rsidR="000B4DAD" w:rsidRDefault="000B4DAD" w:rsidP="000B4DAD">
            <w:pPr>
              <w:pStyle w:val="a9"/>
              <w:spacing w:line="240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A5EB899" w14:textId="22F5983F" w:rsidR="000B4DAD" w:rsidRDefault="000B4DAD" w:rsidP="000B4DAD">
            <w:pPr>
              <w:pStyle w:val="a9"/>
              <w:spacing w:line="240" w:lineRule="auto"/>
              <w:ind w:firstLineChars="200" w:firstLine="420"/>
              <w:rPr>
                <w:rFonts w:ascii="宋体" w:hAnsi="宋体"/>
                <w:bCs/>
                <w:color w:val="000000"/>
                <w:szCs w:val="21"/>
              </w:rPr>
            </w:pPr>
            <w:r w:rsidRPr="000B4DAD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程序三：</w:t>
            </w:r>
          </w:p>
          <w:p w14:paraId="49DE5A2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235391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DB5C80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078892B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B331B66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依旧是为了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把多次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输入输出结果显示在一个窗口内</w:t>
            </w:r>
          </w:p>
          <w:p w14:paraId="22AEFDA9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E45FB8F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4DD07B8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请输入字母：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1F0CE8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c;</w:t>
            </w:r>
          </w:p>
          <w:p w14:paraId="0C3F0297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8531A51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 -= 32;</w:t>
            </w:r>
          </w:p>
          <w:p w14:paraId="57258FDC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 &gt;=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&amp;&amp; c &lt;=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70CBD1E" w14:textId="709D6B1D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 += 32;</w:t>
            </w:r>
          </w:p>
          <w:p w14:paraId="671D7EDA" w14:textId="77777777" w:rsidR="00683B24" w:rsidRDefault="00683B24" w:rsidP="00683B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19853E0" w14:textId="77777777" w:rsidR="00683B24" w:rsidRDefault="00683B24" w:rsidP="00683B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D69AAD" w14:textId="77777777" w:rsidR="00683B24" w:rsidRDefault="00683B24" w:rsidP="00683B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错误字符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2232EAB" w14:textId="72F8EB09" w:rsidR="00683B24" w:rsidRDefault="00683B24" w:rsidP="00683B2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C00BB5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8DD022" w14:textId="77777777" w:rsidR="000B4DAD" w:rsidRDefault="000B4DAD" w:rsidP="000B4DA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6D7409" w14:textId="037676BB" w:rsidR="000B4DAD" w:rsidRPr="005F5F24" w:rsidRDefault="000B4DAD" w:rsidP="000B4DAD">
            <w:pPr>
              <w:pStyle w:val="a9"/>
              <w:spacing w:line="240" w:lineRule="auto"/>
              <w:ind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14:paraId="59598815" w14:textId="77777777" w:rsidR="00D74590" w:rsidRDefault="00D74590" w:rsidP="000B4DAD"/>
    <w:sectPr w:rsidR="00D74590" w:rsidSect="00717CC1">
      <w:footerReference w:type="default" r:id="rId18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11C04" w14:textId="77777777" w:rsidR="00C16145" w:rsidRDefault="00C16145">
      <w:r>
        <w:separator/>
      </w:r>
    </w:p>
  </w:endnote>
  <w:endnote w:type="continuationSeparator" w:id="0">
    <w:p w14:paraId="3DAA0BCD" w14:textId="77777777" w:rsidR="00C16145" w:rsidRDefault="00C16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3FCB0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A9FA1" w14:textId="77777777" w:rsidR="00C16145" w:rsidRDefault="00C16145">
      <w:r>
        <w:separator/>
      </w:r>
    </w:p>
  </w:footnote>
  <w:footnote w:type="continuationSeparator" w:id="0">
    <w:p w14:paraId="418E729C" w14:textId="77777777" w:rsidR="00C16145" w:rsidRDefault="00C16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517670FD"/>
    <w:multiLevelType w:val="hybridMultilevel"/>
    <w:tmpl w:val="E71A77B8"/>
    <w:lvl w:ilvl="0" w:tplc="63E84838">
      <w:start w:val="1"/>
      <w:numFmt w:val="japaneseCounting"/>
      <w:lvlText w:val="%1．"/>
      <w:lvlJc w:val="left"/>
      <w:pPr>
        <w:ind w:left="1283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4" w:hanging="420"/>
      </w:pPr>
    </w:lvl>
    <w:lvl w:ilvl="2" w:tplc="0409001B" w:tentative="1">
      <w:start w:val="1"/>
      <w:numFmt w:val="lowerRoman"/>
      <w:lvlText w:val="%3."/>
      <w:lvlJc w:val="right"/>
      <w:pPr>
        <w:ind w:left="2114" w:hanging="420"/>
      </w:pPr>
    </w:lvl>
    <w:lvl w:ilvl="3" w:tplc="0409000F" w:tentative="1">
      <w:start w:val="1"/>
      <w:numFmt w:val="decimal"/>
      <w:lvlText w:val="%4."/>
      <w:lvlJc w:val="left"/>
      <w:pPr>
        <w:ind w:left="2534" w:hanging="420"/>
      </w:pPr>
    </w:lvl>
    <w:lvl w:ilvl="4" w:tplc="04090019" w:tentative="1">
      <w:start w:val="1"/>
      <w:numFmt w:val="lowerLetter"/>
      <w:lvlText w:val="%5)"/>
      <w:lvlJc w:val="left"/>
      <w:pPr>
        <w:ind w:left="2954" w:hanging="420"/>
      </w:pPr>
    </w:lvl>
    <w:lvl w:ilvl="5" w:tplc="0409001B" w:tentative="1">
      <w:start w:val="1"/>
      <w:numFmt w:val="lowerRoman"/>
      <w:lvlText w:val="%6."/>
      <w:lvlJc w:val="right"/>
      <w:pPr>
        <w:ind w:left="3374" w:hanging="420"/>
      </w:pPr>
    </w:lvl>
    <w:lvl w:ilvl="6" w:tplc="0409000F" w:tentative="1">
      <w:start w:val="1"/>
      <w:numFmt w:val="decimal"/>
      <w:lvlText w:val="%7."/>
      <w:lvlJc w:val="left"/>
      <w:pPr>
        <w:ind w:left="3794" w:hanging="420"/>
      </w:pPr>
    </w:lvl>
    <w:lvl w:ilvl="7" w:tplc="04090019" w:tentative="1">
      <w:start w:val="1"/>
      <w:numFmt w:val="lowerLetter"/>
      <w:lvlText w:val="%8)"/>
      <w:lvlJc w:val="left"/>
      <w:pPr>
        <w:ind w:left="4214" w:hanging="420"/>
      </w:pPr>
    </w:lvl>
    <w:lvl w:ilvl="8" w:tplc="0409001B" w:tentative="1">
      <w:start w:val="1"/>
      <w:numFmt w:val="lowerRoman"/>
      <w:lvlText w:val="%9."/>
      <w:lvlJc w:val="right"/>
      <w:pPr>
        <w:ind w:left="4634" w:hanging="420"/>
      </w:pPr>
    </w:lvl>
  </w:abstractNum>
  <w:abstractNum w:abstractNumId="18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3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8"/>
  </w:num>
  <w:num w:numId="10">
    <w:abstractNumId w:val="19"/>
  </w:num>
  <w:num w:numId="11">
    <w:abstractNumId w:val="0"/>
  </w:num>
  <w:num w:numId="12">
    <w:abstractNumId w:val="23"/>
  </w:num>
  <w:num w:numId="13">
    <w:abstractNumId w:val="21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20"/>
  </w:num>
  <w:num w:numId="21">
    <w:abstractNumId w:val="15"/>
  </w:num>
  <w:num w:numId="22">
    <w:abstractNumId w:val="2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30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4DAD"/>
    <w:rsid w:val="000B535B"/>
    <w:rsid w:val="000C28A0"/>
    <w:rsid w:val="000C46EC"/>
    <w:rsid w:val="000F47F6"/>
    <w:rsid w:val="00101DD4"/>
    <w:rsid w:val="001043FB"/>
    <w:rsid w:val="001050F0"/>
    <w:rsid w:val="00126212"/>
    <w:rsid w:val="00132FDC"/>
    <w:rsid w:val="001340A4"/>
    <w:rsid w:val="001421BA"/>
    <w:rsid w:val="00143BE9"/>
    <w:rsid w:val="00146112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3136"/>
    <w:rsid w:val="001C4A7B"/>
    <w:rsid w:val="001C52FE"/>
    <w:rsid w:val="001D1711"/>
    <w:rsid w:val="001D69B2"/>
    <w:rsid w:val="001F4A6E"/>
    <w:rsid w:val="00201FFF"/>
    <w:rsid w:val="00202AA8"/>
    <w:rsid w:val="00204737"/>
    <w:rsid w:val="00206B23"/>
    <w:rsid w:val="0021325A"/>
    <w:rsid w:val="002140BA"/>
    <w:rsid w:val="00216414"/>
    <w:rsid w:val="002175FC"/>
    <w:rsid w:val="00226611"/>
    <w:rsid w:val="00256430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C4D18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77A9B"/>
    <w:rsid w:val="00582BA6"/>
    <w:rsid w:val="005910DC"/>
    <w:rsid w:val="005941E2"/>
    <w:rsid w:val="005B2311"/>
    <w:rsid w:val="005B54E3"/>
    <w:rsid w:val="005C1C52"/>
    <w:rsid w:val="005D7502"/>
    <w:rsid w:val="005E312F"/>
    <w:rsid w:val="005F5F24"/>
    <w:rsid w:val="0060416D"/>
    <w:rsid w:val="00613128"/>
    <w:rsid w:val="006433A7"/>
    <w:rsid w:val="006436C2"/>
    <w:rsid w:val="00643F86"/>
    <w:rsid w:val="00646649"/>
    <w:rsid w:val="00676343"/>
    <w:rsid w:val="0068371F"/>
    <w:rsid w:val="00683B24"/>
    <w:rsid w:val="0068632A"/>
    <w:rsid w:val="00697D1C"/>
    <w:rsid w:val="006A6A81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570DE"/>
    <w:rsid w:val="00782F93"/>
    <w:rsid w:val="00784541"/>
    <w:rsid w:val="00794584"/>
    <w:rsid w:val="00796322"/>
    <w:rsid w:val="007A42B8"/>
    <w:rsid w:val="007A7B9D"/>
    <w:rsid w:val="007B39A3"/>
    <w:rsid w:val="007B3E39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910774"/>
    <w:rsid w:val="00925DF7"/>
    <w:rsid w:val="009300B3"/>
    <w:rsid w:val="00936015"/>
    <w:rsid w:val="00937D30"/>
    <w:rsid w:val="009614B4"/>
    <w:rsid w:val="00961D51"/>
    <w:rsid w:val="00962BC6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4EE"/>
    <w:rsid w:val="009C5522"/>
    <w:rsid w:val="009C6049"/>
    <w:rsid w:val="009C7C61"/>
    <w:rsid w:val="009F019B"/>
    <w:rsid w:val="009F1CBD"/>
    <w:rsid w:val="009F3678"/>
    <w:rsid w:val="00A039A1"/>
    <w:rsid w:val="00A05AF2"/>
    <w:rsid w:val="00A06CA1"/>
    <w:rsid w:val="00A1123A"/>
    <w:rsid w:val="00A1411E"/>
    <w:rsid w:val="00A14BBA"/>
    <w:rsid w:val="00A355B5"/>
    <w:rsid w:val="00A55DE5"/>
    <w:rsid w:val="00A56ED0"/>
    <w:rsid w:val="00A61C8A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40B9"/>
    <w:rsid w:val="00BB7E09"/>
    <w:rsid w:val="00BC28C1"/>
    <w:rsid w:val="00BC43A8"/>
    <w:rsid w:val="00BD1509"/>
    <w:rsid w:val="00BD335D"/>
    <w:rsid w:val="00BD48AF"/>
    <w:rsid w:val="00C04775"/>
    <w:rsid w:val="00C16145"/>
    <w:rsid w:val="00C37541"/>
    <w:rsid w:val="00C42D40"/>
    <w:rsid w:val="00C64EA7"/>
    <w:rsid w:val="00C66B6B"/>
    <w:rsid w:val="00C803A2"/>
    <w:rsid w:val="00C81044"/>
    <w:rsid w:val="00C81A81"/>
    <w:rsid w:val="00C82B78"/>
    <w:rsid w:val="00C97596"/>
    <w:rsid w:val="00CA3ECA"/>
    <w:rsid w:val="00CA6341"/>
    <w:rsid w:val="00CE021E"/>
    <w:rsid w:val="00CE57B6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75741"/>
    <w:rsid w:val="00D90BBA"/>
    <w:rsid w:val="00D95276"/>
    <w:rsid w:val="00D9758F"/>
    <w:rsid w:val="00DB02D0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31962"/>
    <w:rsid w:val="00E40155"/>
    <w:rsid w:val="00E43712"/>
    <w:rsid w:val="00E6135D"/>
    <w:rsid w:val="00E76B16"/>
    <w:rsid w:val="00E87868"/>
    <w:rsid w:val="00EB03BB"/>
    <w:rsid w:val="00EB27CB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012B"/>
    <w:rsid w:val="00F66798"/>
    <w:rsid w:val="00F72750"/>
    <w:rsid w:val="00F80628"/>
    <w:rsid w:val="00F90001"/>
    <w:rsid w:val="00F938BC"/>
    <w:rsid w:val="00F939E1"/>
    <w:rsid w:val="00FB2747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9592A6"/>
  <w15:chartTrackingRefBased/>
  <w15:docId w15:val="{C0D7F371-4858-4944-92EB-CE733259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0"/>
    <w:link w:val="40"/>
    <w:uiPriority w:val="9"/>
    <w:qFormat/>
    <w:rsid w:val="006433A7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6433A7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362;&#26524;&#20113;\&#25105;&#30340;&#22362;&#26524;&#20113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720</TotalTime>
  <Pages>1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LT60's PC</dc:creator>
  <cp:keywords>c++作业</cp:keywords>
  <dc:description/>
  <cp:lastModifiedBy>刘唐</cp:lastModifiedBy>
  <cp:revision>16</cp:revision>
  <cp:lastPrinted>2009-09-17T08:43:00Z</cp:lastPrinted>
  <dcterms:created xsi:type="dcterms:W3CDTF">2020-04-09T12:45:00Z</dcterms:created>
  <dcterms:modified xsi:type="dcterms:W3CDTF">2020-06-14T02:52:00Z</dcterms:modified>
</cp:coreProperties>
</file>