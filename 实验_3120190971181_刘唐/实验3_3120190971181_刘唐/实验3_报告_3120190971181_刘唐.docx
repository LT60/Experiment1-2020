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3D8A" w14:textId="77777777" w:rsidR="00782F93" w:rsidRDefault="00782F93" w:rsidP="00782F93">
      <w:r>
        <w:object w:dxaOrig="2325" w:dyaOrig="2175" w14:anchorId="3F3842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5pt;mso-position-horizontal:right" o:ole="">
            <v:imagedata r:id="rId7" o:title=""/>
          </v:shape>
          <o:OLEObject Type="Embed" ProgID="PBrush" ShapeID="_x0000_i1025" DrawAspect="Content" ObjectID="_1653820236" r:id="rId8"/>
        </w:object>
      </w:r>
      <w:r>
        <w:rPr>
          <w:rFonts w:hint="eastAsia"/>
        </w:rPr>
        <w:t xml:space="preserve">              </w:t>
      </w:r>
    </w:p>
    <w:p w14:paraId="23CEAF1A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6C641515" wp14:editId="5689C615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40D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2F63CA5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2255ACAB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4BCDDFC8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340ED652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3840D963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389FF571" w14:textId="77777777" w:rsidTr="00057C45">
        <w:trPr>
          <w:jc w:val="center"/>
        </w:trPr>
        <w:tc>
          <w:tcPr>
            <w:tcW w:w="1523" w:type="dxa"/>
          </w:tcPr>
          <w:p w14:paraId="2AE07D63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01371151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04EE1C45" w14:textId="77777777" w:rsidTr="00057C45">
        <w:trPr>
          <w:jc w:val="center"/>
        </w:trPr>
        <w:tc>
          <w:tcPr>
            <w:tcW w:w="1523" w:type="dxa"/>
          </w:tcPr>
          <w:p w14:paraId="6B97BF8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379C5ED0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006A43A8" w14:textId="77777777" w:rsidTr="00057C45">
        <w:trPr>
          <w:jc w:val="center"/>
        </w:trPr>
        <w:tc>
          <w:tcPr>
            <w:tcW w:w="1523" w:type="dxa"/>
          </w:tcPr>
          <w:p w14:paraId="3DBF3A37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6C291DD4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7F7041ED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7B23E67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5C10BC00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</w:p>
        </w:tc>
        <w:tc>
          <w:tcPr>
            <w:tcW w:w="857" w:type="dxa"/>
            <w:noWrap/>
          </w:tcPr>
          <w:p w14:paraId="09093564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4151EFF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20354B25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09E27D2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1E6A6D8C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73F9478F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3D3B1F87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7A79408A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790A0C2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427415E8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18ADF77B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64FBDB36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3"/>
        <w:gridCol w:w="1792"/>
        <w:gridCol w:w="1372"/>
        <w:gridCol w:w="1189"/>
        <w:gridCol w:w="1426"/>
        <w:gridCol w:w="2062"/>
      </w:tblGrid>
      <w:tr w:rsidR="00490410" w14:paraId="316D0478" w14:textId="77777777" w:rsidTr="00457DA6">
        <w:trPr>
          <w:jc w:val="center"/>
        </w:trPr>
        <w:tc>
          <w:tcPr>
            <w:tcW w:w="1551" w:type="dxa"/>
          </w:tcPr>
          <w:p w14:paraId="2D1582EE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2D4CB5E9" w14:textId="42F93AA4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0900D6">
              <w:rPr>
                <w:rFonts w:ascii="黑体" w:eastAsia="黑体" w:hAnsi="黑体"/>
                <w:bCs/>
                <w:color w:val="0000FF"/>
                <w:sz w:val="24"/>
                <w:szCs w:val="51"/>
              </w:rPr>
              <w:t>3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0900D6" w:rsidRPr="000900D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指针与数组</w:t>
            </w:r>
          </w:p>
        </w:tc>
        <w:tc>
          <w:tcPr>
            <w:tcW w:w="1440" w:type="dxa"/>
          </w:tcPr>
          <w:p w14:paraId="72EB7020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4D397C93" w14:textId="3365AF01" w:rsidR="00D6680F" w:rsidRPr="00457DA6" w:rsidRDefault="000900D6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</w:t>
            </w:r>
            <w:r>
              <w:rPr>
                <w:rFonts w:ascii="宋体" w:hAnsi="宋体"/>
                <w:color w:val="000000"/>
                <w:sz w:val="24"/>
                <w:szCs w:val="51"/>
              </w:rPr>
              <w:t>ome</w:t>
            </w:r>
          </w:p>
        </w:tc>
      </w:tr>
      <w:tr w:rsidR="00490410" w14:paraId="77112BA7" w14:textId="77777777" w:rsidTr="00457DA6">
        <w:trPr>
          <w:jc w:val="center"/>
        </w:trPr>
        <w:tc>
          <w:tcPr>
            <w:tcW w:w="1551" w:type="dxa"/>
          </w:tcPr>
          <w:p w14:paraId="3E514D1B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5007D2A9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57296CAB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6B3ABCB4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47662466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348F432F" w14:textId="0803BB01" w:rsidR="00D6680F" w:rsidRPr="00457DA6" w:rsidRDefault="000900D6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51"/>
              </w:rPr>
              <w:t>020/5/3</w:t>
            </w:r>
          </w:p>
        </w:tc>
      </w:tr>
      <w:tr w:rsidR="00D6680F" w14:paraId="577E9766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68C48DBE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07F9DE25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2E831B0B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76B1398D" w14:textId="07E23564" w:rsidR="00B60E50" w:rsidRPr="000B154A" w:rsidRDefault="000900D6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0900D6">
              <w:rPr>
                <w:rFonts w:ascii="宋体" w:hAnsi="宋体" w:hint="eastAsia"/>
                <w:color w:val="000000"/>
                <w:szCs w:val="51"/>
              </w:rPr>
              <w:t>掌握指针的定义和使用、指针访问数组、指针数组的使用。</w:t>
            </w:r>
          </w:p>
        </w:tc>
      </w:tr>
      <w:tr w:rsidR="006A7226" w14:paraId="21AF460B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17CBF81A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06F9BBF0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1601801A" w14:textId="1F0ACA93" w:rsidR="002175FC" w:rsidRPr="009B1E09" w:rsidRDefault="00404843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求数组各元素之和，用指针技术</w:t>
            </w:r>
          </w:p>
          <w:p w14:paraId="529C1E04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6F927ABC" w14:textId="26C40C05" w:rsidR="000A56D7" w:rsidRPr="00DF20BF" w:rsidRDefault="000900D6" w:rsidP="00404843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个数值，整型，随机输入，键盘输入</w:t>
            </w:r>
          </w:p>
          <w:p w14:paraId="617B65FF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604D076" w14:textId="08F708BC" w:rsidR="002175FC" w:rsidRDefault="000900D6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一个含六个元素的整型数组</w:t>
            </w:r>
          </w:p>
          <w:p w14:paraId="457041CC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58AB2C6F" w14:textId="39D49636" w:rsidR="00404843" w:rsidRDefault="000900D6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指针指向数组第一个位置</w:t>
            </w:r>
          </w:p>
          <w:p w14:paraId="7E98FB88" w14:textId="2B936112" w:rsidR="002175FC" w:rsidRDefault="000900D6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sum</w:t>
            </w:r>
            <w:r>
              <w:t>+=</w:t>
            </w:r>
            <w:r>
              <w:rPr>
                <w:rFonts w:hint="eastAsia"/>
              </w:rPr>
              <w:t>此位置</w:t>
            </w:r>
            <w:r w:rsidR="00404843">
              <w:rPr>
                <w:rFonts w:hint="eastAsia"/>
              </w:rPr>
              <w:t>的数值</w:t>
            </w:r>
          </w:p>
          <w:p w14:paraId="4FFFC601" w14:textId="68372645" w:rsidR="00404843" w:rsidRDefault="00404843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指针移向下一个位置，并重复加等操作</w:t>
            </w:r>
          </w:p>
          <w:p w14:paraId="4DF69B19" w14:textId="4764D051" w:rsidR="000A56D7" w:rsidRDefault="00404843" w:rsidP="00404843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直到加完所有数</w:t>
            </w:r>
          </w:p>
          <w:p w14:paraId="0198A193" w14:textId="6AD30FDE" w:rsidR="00490410" w:rsidRPr="009614B4" w:rsidRDefault="00490410" w:rsidP="00490410">
            <w:pPr>
              <w:pStyle w:val="a9"/>
              <w:snapToGrid/>
              <w:spacing w:line="276" w:lineRule="auto"/>
              <w:ind w:firstLine="0"/>
              <w:rPr>
                <w:rFonts w:hint="eastAsia"/>
              </w:rPr>
            </w:pPr>
            <w:r>
              <w:lastRenderedPageBreak/>
              <w:drawing>
                <wp:inline distT="0" distB="0" distL="0" distR="0" wp14:anchorId="3E149BC1" wp14:editId="57DC8B8E">
                  <wp:extent cx="8554676" cy="85153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4105" cy="854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8F051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54180BEC" w14:textId="3B138D6F" w:rsidR="006A7226" w:rsidRDefault="00404843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04843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7825B8E8" wp14:editId="5A339776">
                  <wp:extent cx="2721500" cy="2933777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0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E34ED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1F9139EC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167D3B3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27314003" w14:textId="6433D2E7" w:rsidR="000A56D7" w:rsidRDefault="00A5108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用指针实现字符串拷贝函数strcpy</w:t>
            </w:r>
          </w:p>
          <w:p w14:paraId="27717F98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4838AF27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41A44934" w14:textId="61C21B61" w:rsidR="000A56D7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任意字符串</w:t>
            </w:r>
          </w:p>
          <w:p w14:paraId="6EA13526" w14:textId="26BFF817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两组</w:t>
            </w:r>
          </w:p>
          <w:p w14:paraId="2D9D5EBA" w14:textId="33065723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除汉字任意符号</w:t>
            </w:r>
          </w:p>
          <w:p w14:paraId="1549ADF0" w14:textId="5E2C2211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</w:t>
            </w:r>
          </w:p>
          <w:p w14:paraId="4CA65F52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25A3AFFF" w14:textId="13D85689" w:rsidR="000A56D7" w:rsidRP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输入数据分别存入两个字符数组中</w:t>
            </w:r>
          </w:p>
          <w:p w14:paraId="04D7F29F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6B836E17" w14:textId="37FCB9D0" w:rsidR="000A56D7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初始化：</w:t>
            </w: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指针指向首字符串结尾</w:t>
            </w:r>
          </w:p>
          <w:p w14:paraId="42C3727E" w14:textId="3C628A9F" w:rsidR="00A51086" w:rsidRDefault="00A51086" w:rsidP="00A51086">
            <w:pPr>
              <w:pStyle w:val="a9"/>
              <w:snapToGrid/>
              <w:spacing w:line="276" w:lineRule="auto"/>
              <w:ind w:left="854" w:firstLineChars="400" w:firstLine="840"/>
            </w:pP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指针指向后一个字符串字符开头</w:t>
            </w:r>
          </w:p>
          <w:p w14:paraId="2B6CD90B" w14:textId="39C50C9B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内容赋值给</w:t>
            </w: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内</w:t>
            </w:r>
          </w:p>
          <w:p w14:paraId="083C5E5B" w14:textId="3A628EF6" w:rsidR="00A51086" w:rsidRDefault="00A51086" w:rsidP="00A51086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rPr>
                <w:rFonts w:hint="eastAsia"/>
              </w:rPr>
              <w:t>pa</w:t>
            </w:r>
            <w:r>
              <w:t>\pb</w:t>
            </w:r>
            <w:r>
              <w:rPr>
                <w:rFonts w:hint="eastAsia"/>
              </w:rPr>
              <w:t>自增并且循环上述赋值操作直到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指针指向内容为字符串结尾符</w:t>
            </w:r>
          </w:p>
          <w:p w14:paraId="2C234844" w14:textId="5F4AF1E5" w:rsidR="000A56D7" w:rsidRPr="009614B4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输出</w:t>
            </w:r>
          </w:p>
          <w:p w14:paraId="60981F5C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30EFF701" w14:textId="50DB1337" w:rsidR="000A56D7" w:rsidRDefault="006F051B" w:rsidP="00217CAA">
            <w:pPr>
              <w:pStyle w:val="a9"/>
              <w:snapToGrid/>
              <w:spacing w:line="276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6F051B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76712697" wp14:editId="50D32FBC">
                  <wp:extent cx="7260772" cy="2983018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8939" cy="300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39C69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36F420B7" w14:textId="77CB6418" w:rsidR="000A56D7" w:rsidRDefault="00AB5186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运用指针数组实现特定顺序输出，实现信息解密</w:t>
            </w:r>
          </w:p>
          <w:p w14:paraId="4E97EBA4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537CBBE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89017B5" w14:textId="2EBBA805" w:rsidR="000A56D7" w:rsidRDefault="00AB51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数字密匙</w:t>
            </w:r>
            <w:r w:rsidR="00443827">
              <w:rPr>
                <w:rFonts w:hint="eastAsia"/>
              </w:rPr>
              <w:t>//</w:t>
            </w:r>
            <w:r w:rsidR="00443827">
              <w:rPr>
                <w:rFonts w:hint="eastAsia"/>
              </w:rPr>
              <w:t>备注：密码是</w:t>
            </w:r>
            <w:r w:rsidR="00443827">
              <w:rPr>
                <w:rFonts w:hint="eastAsia"/>
              </w:rPr>
              <w:t>1</w:t>
            </w:r>
            <w:r w:rsidR="00443827">
              <w:t xml:space="preserve"> </w:t>
            </w:r>
            <w:r w:rsidR="00443827">
              <w:rPr>
                <w:rFonts w:hint="eastAsia"/>
              </w:rPr>
              <w:t>0</w:t>
            </w:r>
            <w:r w:rsidR="00443827">
              <w:t xml:space="preserve"> </w:t>
            </w:r>
            <w:r w:rsidR="00443827">
              <w:rPr>
                <w:rFonts w:hint="eastAsia"/>
              </w:rPr>
              <w:t>2</w:t>
            </w:r>
            <w:r w:rsidR="00443827">
              <w:t xml:space="preserve"> </w:t>
            </w:r>
            <w:r w:rsidR="00443827">
              <w:rPr>
                <w:rFonts w:hint="eastAsia"/>
              </w:rPr>
              <w:t>3</w:t>
            </w:r>
            <w:r w:rsidR="00443827">
              <w:t xml:space="preserve"> </w:t>
            </w:r>
            <w:r w:rsidR="00443827">
              <w:rPr>
                <w:rFonts w:hint="eastAsia"/>
              </w:rPr>
              <w:t>4</w:t>
            </w:r>
            <w:r w:rsidR="00443827">
              <w:t xml:space="preserve"> </w:t>
            </w:r>
            <w:r w:rsidR="00443827">
              <w:rPr>
                <w:rFonts w:hint="eastAsia"/>
              </w:rPr>
              <w:t>5</w:t>
            </w:r>
            <w:r w:rsidR="00443827">
              <w:t xml:space="preserve"> </w:t>
            </w:r>
            <w:r w:rsidR="00443827">
              <w:rPr>
                <w:rFonts w:hint="eastAsia"/>
              </w:rPr>
              <w:t>0</w:t>
            </w:r>
            <w:r w:rsidR="00443827">
              <w:t xml:space="preserve"> </w:t>
            </w:r>
            <w:r w:rsidR="00443827">
              <w:rPr>
                <w:rFonts w:hint="eastAsia"/>
              </w:rPr>
              <w:t>6</w:t>
            </w:r>
            <w:r w:rsidR="00443827">
              <w:t xml:space="preserve"> </w:t>
            </w:r>
            <w:r w:rsidR="00443827">
              <w:rPr>
                <w:rFonts w:hint="eastAsia"/>
              </w:rPr>
              <w:t>3</w:t>
            </w:r>
            <w:r w:rsidR="00443827">
              <w:t xml:space="preserve"> </w:t>
            </w:r>
            <w:r w:rsidR="00443827">
              <w:rPr>
                <w:rFonts w:hint="eastAsia"/>
              </w:rPr>
              <w:t>7</w:t>
            </w:r>
            <w:r w:rsidR="00443827">
              <w:t xml:space="preserve"> </w:t>
            </w:r>
            <w:r w:rsidR="00443827">
              <w:rPr>
                <w:rFonts w:hint="eastAsia"/>
              </w:rPr>
              <w:t>0</w:t>
            </w:r>
            <w:r w:rsidR="00443827">
              <w:t xml:space="preserve"> </w:t>
            </w:r>
            <w:r w:rsidR="00443827">
              <w:rPr>
                <w:rFonts w:hint="eastAsia"/>
              </w:rPr>
              <w:t>8</w:t>
            </w:r>
            <w:r w:rsidR="00443827">
              <w:t xml:space="preserve"> </w:t>
            </w:r>
            <w:r w:rsidR="00443827">
              <w:rPr>
                <w:rFonts w:hint="eastAsia"/>
              </w:rPr>
              <w:t>3</w:t>
            </w:r>
            <w:r w:rsidR="00443827">
              <w:t xml:space="preserve"> </w:t>
            </w:r>
            <w:r w:rsidR="00443827">
              <w:rPr>
                <w:rFonts w:hint="eastAsia"/>
              </w:rPr>
              <w:t>9</w:t>
            </w:r>
            <w:r w:rsidR="00443827">
              <w:t xml:space="preserve"> </w:t>
            </w:r>
            <w:r w:rsidR="00443827">
              <w:rPr>
                <w:rFonts w:hint="eastAsia"/>
              </w:rPr>
              <w:t>5</w:t>
            </w:r>
            <w:r w:rsidR="00443827">
              <w:t xml:space="preserve"> </w:t>
            </w:r>
            <w:r w:rsidR="00443827">
              <w:rPr>
                <w:rFonts w:hint="eastAsia"/>
              </w:rPr>
              <w:t>4</w:t>
            </w:r>
            <w:r w:rsidR="00443827">
              <w:t xml:space="preserve"> </w:t>
            </w:r>
            <w:r w:rsidR="00443827">
              <w:rPr>
                <w:rFonts w:hint="eastAsia"/>
              </w:rPr>
              <w:t>5</w:t>
            </w:r>
            <w:r w:rsidR="00443827">
              <w:t xml:space="preserve"> </w:t>
            </w:r>
            <w:r w:rsidR="00443827">
              <w:rPr>
                <w:rFonts w:hint="eastAsia"/>
              </w:rPr>
              <w:t>9</w:t>
            </w:r>
            <w:r w:rsidR="00443827">
              <w:t xml:space="preserve"> </w:t>
            </w:r>
          </w:p>
          <w:p w14:paraId="08BD9D87" w14:textId="6AF5BDEA" w:rsidR="00AB5186" w:rsidRDefault="00AB51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多组</w:t>
            </w:r>
          </w:p>
          <w:p w14:paraId="7083ACA5" w14:textId="7D1D2C1F" w:rsidR="00AB5186" w:rsidRDefault="00AB51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键盘输入，</w:t>
            </w:r>
            <w:r w:rsidR="00443827">
              <w:rPr>
                <w:rFonts w:hint="eastAsia"/>
              </w:rPr>
              <w:t>18</w:t>
            </w:r>
            <w:r w:rsidR="00443827">
              <w:rPr>
                <w:rFonts w:hint="eastAsia"/>
              </w:rPr>
              <w:t>个</w:t>
            </w:r>
            <w:r>
              <w:rPr>
                <w:rFonts w:hint="eastAsia"/>
              </w:rPr>
              <w:t>数值，</w:t>
            </w:r>
            <w:r w:rsidR="00443827">
              <w:rPr>
                <w:rFonts w:hint="eastAsia"/>
              </w:rPr>
              <w:t>用</w:t>
            </w:r>
            <w:r>
              <w:rPr>
                <w:rFonts w:hint="eastAsia"/>
              </w:rPr>
              <w:t>空格分开</w:t>
            </w:r>
          </w:p>
          <w:p w14:paraId="5A79FFDD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1559ACBC" w14:textId="48F248A8" w:rsidR="000A56D7" w:rsidRPr="00AB5186" w:rsidRDefault="00AB51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型数组</w:t>
            </w:r>
          </w:p>
          <w:p w14:paraId="2C446DE8" w14:textId="43DCD2E5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8392D4E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248BE2E1" w14:textId="635E98BC" w:rsidR="000A56D7" w:rsidRDefault="002844B4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根据输入的多组数值，提取指针数组预设的位置并且输出</w:t>
            </w:r>
          </w:p>
          <w:p w14:paraId="258B878A" w14:textId="4071C0A3" w:rsidR="000A56D7" w:rsidRPr="009614B4" w:rsidRDefault="00490410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就是按照输入的数值来改变指针数组的顺序，一个一个提取出字符</w:t>
            </w:r>
          </w:p>
          <w:p w14:paraId="74DB7CA4" w14:textId="7CBC7705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52EF1F3" w14:textId="659ED66C" w:rsidR="00443827" w:rsidRPr="00443827" w:rsidRDefault="00443827" w:rsidP="00443827">
            <w:pPr>
              <w:pStyle w:val="a9"/>
              <w:snapToGrid/>
              <w:spacing w:line="276" w:lineRule="auto"/>
              <w:ind w:left="854" w:firstLine="0"/>
            </w:pPr>
            <w:r w:rsidRPr="00443827">
              <w:rPr>
                <w:rFonts w:hint="eastAsia"/>
                <w:b/>
              </w:rPr>
              <w:t>错误密码：</w:t>
            </w:r>
          </w:p>
          <w:p w14:paraId="234992AC" w14:textId="3528C5D0" w:rsidR="000A56D7" w:rsidRDefault="0044382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43827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8399BCB" wp14:editId="551AB5C7">
                  <wp:extent cx="5198065" cy="1540369"/>
                  <wp:effectExtent l="0" t="0" r="317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065" cy="154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EB092" w14:textId="77777777" w:rsidR="000A56D7" w:rsidRDefault="0044382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正确密码：</w:t>
            </w:r>
          </w:p>
          <w:p w14:paraId="588C83F5" w14:textId="7C18FE65" w:rsidR="00443827" w:rsidRPr="000A56D7" w:rsidRDefault="0044382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43827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65E4727C" wp14:editId="0808DA63">
                  <wp:extent cx="5219837" cy="1121258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837" cy="112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80F" w14:paraId="1391CB6C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5C1EC705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23C5FF68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7DE40488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2F8EC7C0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50D99B79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5B35AA53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34D425EB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9BF7433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7D5404C7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472E4DB8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1DA1E751" w14:textId="77777777" w:rsidR="005F5F24" w:rsidRDefault="00404843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04843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实验一：</w:t>
            </w:r>
          </w:p>
          <w:p w14:paraId="3F9C1338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题：求数组各元素之和，用指针技术</w:t>
            </w:r>
          </w:p>
          <w:p w14:paraId="619A2EC6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3013D31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19563C9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B21C78C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9F1222C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42B8C36E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52E3DCF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a[6] = { 0 }, * p = a, sum = 0;</w:t>
            </w:r>
          </w:p>
          <w:p w14:paraId="1A0608CA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请输入六个数字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8BF802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&lt;= 5; i++)</w:t>
            </w:r>
          </w:p>
          <w:p w14:paraId="38B661A2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7CC55E6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a[i];</w:t>
            </w:r>
          </w:p>
          <w:p w14:paraId="05082E6D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5E9C538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&lt;= 5; i++)</w:t>
            </w:r>
          </w:p>
          <w:p w14:paraId="143FC2F9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2784D3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sum += *p;</w:t>
            </w:r>
          </w:p>
          <w:p w14:paraId="201F7F9A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指针运算</w:t>
            </w:r>
          </w:p>
          <w:p w14:paraId="736EEE9D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1C4FBAB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和为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CF781B2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E377ACF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85509A2" w14:textId="77777777" w:rsidR="00404843" w:rsidRDefault="00404843" w:rsidP="00404843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0A87BEE1" w14:textId="77777777" w:rsidR="00A51086" w:rsidRDefault="00A51086" w:rsidP="00404843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A51086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实验二</w:t>
            </w:r>
          </w:p>
          <w:p w14:paraId="53208035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E344BA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9D05462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8421203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9B9D1D5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8B3C2ED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a[40], b[20], * pa = a, * pb = b;</w:t>
            </w:r>
          </w:p>
          <w:p w14:paraId="5349E353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10; i++)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允许程序多次运行</w:t>
            </w:r>
          </w:p>
          <w:p w14:paraId="54A2D033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51A27B2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pa = a, pb = b;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指针复位操作</w:t>
            </w:r>
          </w:p>
          <w:p w14:paraId="5771921B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输入两组最大为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个字符的字符串，我将为你将后者连接到前者后面。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第一个字符串：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FF09B9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6524D7F8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第二个字符串：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7E3629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71F0A067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(*pa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指针移动至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字符串结束符</w:t>
            </w:r>
          </w:p>
          <w:p w14:paraId="374683A2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pa++;</w:t>
            </w:r>
          </w:p>
          <w:p w14:paraId="2734AD34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(*pb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赋值</w:t>
            </w:r>
          </w:p>
          <w:p w14:paraId="2AE56514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638B27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*pa++ = *pb++;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//*pa=*pb;pa++;pb++;</w:t>
            </w:r>
          </w:p>
          <w:p w14:paraId="2EDE3DAC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*pa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F0B58B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7168F8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合并后字符串：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D4B2E9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AE04CB0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9EAF70D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47126A5" w14:textId="77777777" w:rsidR="00A51086" w:rsidRDefault="00A51086" w:rsidP="00A51086">
            <w:pPr>
              <w:pStyle w:val="a9"/>
              <w:spacing w:line="240" w:lineRule="auto"/>
              <w:ind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63CE604D" w14:textId="4758B910" w:rsidR="00443827" w:rsidRDefault="00443827" w:rsidP="00A51086">
            <w:pPr>
              <w:pStyle w:val="a9"/>
              <w:spacing w:line="240" w:lineRule="auto"/>
              <w:ind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</w:p>
          <w:p w14:paraId="31C07D6B" w14:textId="77777777" w:rsidR="00443827" w:rsidRDefault="00443827" w:rsidP="00A51086">
            <w:pPr>
              <w:pStyle w:val="a9"/>
              <w:spacing w:line="240" w:lineRule="auto"/>
              <w:ind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</w:p>
          <w:p w14:paraId="10A9BA07" w14:textId="55A4EEA0" w:rsidR="00443827" w:rsidRDefault="00443827" w:rsidP="00A51086">
            <w:pPr>
              <w:pStyle w:val="a9"/>
              <w:spacing w:line="240" w:lineRule="auto"/>
              <w:ind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44382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实验</w:t>
            </w:r>
            <w:r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三</w:t>
            </w:r>
            <w:r w:rsidRPr="0044382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：</w:t>
            </w:r>
          </w:p>
          <w:p w14:paraId="281DA698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48CE937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CDBAE35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2B70F2F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3CE2F28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67F3C408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DB45115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a[18] = { 0 };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输入位置</w:t>
            </w:r>
          </w:p>
          <w:p w14:paraId="599754DD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Role[]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'_'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'O'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'V'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密码协议，可以更改</w:t>
            </w:r>
          </w:p>
          <w:p w14:paraId="1D9F9201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r[10];</w:t>
            </w:r>
          </w:p>
          <w:p w14:paraId="0DB10389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E16A1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14:paraId="14AF2370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DEF2C9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r[i] = &amp;Role[i];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对齐</w:t>
            </w:r>
          </w:p>
          <w:p w14:paraId="7B8DAF4F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8B547A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18; i++)</w:t>
            </w:r>
          </w:p>
          <w:p w14:paraId="4D3479A7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12BD16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a[i];</w:t>
            </w:r>
          </w:p>
          <w:p w14:paraId="390C9503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BD6A09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信息为：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999BDC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18; i++)</w:t>
            </w:r>
          </w:p>
          <w:p w14:paraId="4AFD106D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96C06B4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*r[a[i]];</w:t>
            </w:r>
          </w:p>
          <w:p w14:paraId="704A10D0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73EB34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E131C9B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3D43AB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59DD67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558F699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9D1E5DF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66860BD" w14:textId="046C8211" w:rsidR="00443827" w:rsidRPr="005F5F24" w:rsidRDefault="00443827" w:rsidP="00443827">
            <w:pPr>
              <w:pStyle w:val="a9"/>
              <w:spacing w:line="240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14:paraId="1B48497F" w14:textId="77777777" w:rsidR="00D74590" w:rsidRDefault="00D74590" w:rsidP="002F0737">
      <w:pPr>
        <w:jc w:val="center"/>
      </w:pPr>
    </w:p>
    <w:sectPr w:rsidR="00D74590" w:rsidSect="00717CC1">
      <w:footerReference w:type="default" r:id="rId15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118B7" w14:textId="77777777" w:rsidR="00567714" w:rsidRDefault="00567714">
      <w:r>
        <w:separator/>
      </w:r>
    </w:p>
  </w:endnote>
  <w:endnote w:type="continuationSeparator" w:id="0">
    <w:p w14:paraId="772837E7" w14:textId="77777777" w:rsidR="00567714" w:rsidRDefault="0056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CBBA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C34A3" w14:textId="77777777" w:rsidR="00567714" w:rsidRDefault="00567714">
      <w:r>
        <w:separator/>
      </w:r>
    </w:p>
  </w:footnote>
  <w:footnote w:type="continuationSeparator" w:id="0">
    <w:p w14:paraId="71396DE5" w14:textId="77777777" w:rsidR="00567714" w:rsidRDefault="00567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D6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00D6"/>
    <w:rsid w:val="000952D4"/>
    <w:rsid w:val="000A083C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17CAA"/>
    <w:rsid w:val="00226611"/>
    <w:rsid w:val="002564B3"/>
    <w:rsid w:val="00270C3B"/>
    <w:rsid w:val="00273E6B"/>
    <w:rsid w:val="00276D02"/>
    <w:rsid w:val="00281B77"/>
    <w:rsid w:val="002843B3"/>
    <w:rsid w:val="002844B4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04843"/>
    <w:rsid w:val="00434BF4"/>
    <w:rsid w:val="00435352"/>
    <w:rsid w:val="00443827"/>
    <w:rsid w:val="00457DA6"/>
    <w:rsid w:val="004654CB"/>
    <w:rsid w:val="004708BC"/>
    <w:rsid w:val="0047398F"/>
    <w:rsid w:val="00473EE2"/>
    <w:rsid w:val="00490410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67714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51B"/>
    <w:rsid w:val="006F0B7E"/>
    <w:rsid w:val="006F2441"/>
    <w:rsid w:val="007175D0"/>
    <w:rsid w:val="00717CC1"/>
    <w:rsid w:val="0072024E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F019B"/>
    <w:rsid w:val="009F1CBD"/>
    <w:rsid w:val="009F3678"/>
    <w:rsid w:val="00A039A1"/>
    <w:rsid w:val="00A05AF2"/>
    <w:rsid w:val="00A1123A"/>
    <w:rsid w:val="00A1411E"/>
    <w:rsid w:val="00A14BBA"/>
    <w:rsid w:val="00A355B5"/>
    <w:rsid w:val="00A51086"/>
    <w:rsid w:val="00A55DE5"/>
    <w:rsid w:val="00A56ED0"/>
    <w:rsid w:val="00A61C8A"/>
    <w:rsid w:val="00A71623"/>
    <w:rsid w:val="00A9277D"/>
    <w:rsid w:val="00AA77F2"/>
    <w:rsid w:val="00AB4A16"/>
    <w:rsid w:val="00AB518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4BDA51"/>
  <w15:chartTrackingRefBased/>
  <w15:docId w15:val="{8F0B7CA5-4D97-4065-9048-16DB8A14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131</TotalTime>
  <Pages>8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4</cp:revision>
  <cp:lastPrinted>2009-09-17T08:43:00Z</cp:lastPrinted>
  <dcterms:created xsi:type="dcterms:W3CDTF">2020-06-02T04:44:00Z</dcterms:created>
  <dcterms:modified xsi:type="dcterms:W3CDTF">2020-06-16T05:44:00Z</dcterms:modified>
</cp:coreProperties>
</file>