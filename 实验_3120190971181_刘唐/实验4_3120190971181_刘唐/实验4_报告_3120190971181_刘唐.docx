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D0AA7" w14:textId="77777777" w:rsidR="00782F93" w:rsidRDefault="00782F93" w:rsidP="00782F93">
      <w:r>
        <w:object w:dxaOrig="2325" w:dyaOrig="2175" w14:anchorId="05A62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820308" r:id="rId8"/>
        </w:object>
      </w:r>
      <w:r>
        <w:rPr>
          <w:rFonts w:hint="eastAsia"/>
        </w:rPr>
        <w:t xml:space="preserve">              </w:t>
      </w:r>
    </w:p>
    <w:p w14:paraId="12DE8223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536110F4" wp14:editId="4DD448B7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278B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E80ED7E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323C721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9AF3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098EF0D4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4BB9A62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E0C3FC7" w14:textId="77777777" w:rsidTr="00057C45">
        <w:trPr>
          <w:jc w:val="center"/>
        </w:trPr>
        <w:tc>
          <w:tcPr>
            <w:tcW w:w="1523" w:type="dxa"/>
          </w:tcPr>
          <w:p w14:paraId="2C289F7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2D7A0B32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73CD97D6" w14:textId="77777777" w:rsidTr="00057C45">
        <w:trPr>
          <w:jc w:val="center"/>
        </w:trPr>
        <w:tc>
          <w:tcPr>
            <w:tcW w:w="1523" w:type="dxa"/>
          </w:tcPr>
          <w:p w14:paraId="76F77B20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0F3B5F8F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396EB768" w14:textId="77777777" w:rsidTr="00057C45">
        <w:trPr>
          <w:jc w:val="center"/>
        </w:trPr>
        <w:tc>
          <w:tcPr>
            <w:tcW w:w="1523" w:type="dxa"/>
          </w:tcPr>
          <w:p w14:paraId="3146D0FF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04CCA1FA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B32D740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77EE479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0A0FF20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20C53BA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98F581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912CD5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8787FE1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1CE951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D3B19C1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57DF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E93A9D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15BF08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2F280D51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1E6F5D7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4472326A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D6680F" w14:paraId="7E50A6E5" w14:textId="77777777" w:rsidTr="00457DA6">
        <w:trPr>
          <w:jc w:val="center"/>
        </w:trPr>
        <w:tc>
          <w:tcPr>
            <w:tcW w:w="1551" w:type="dxa"/>
          </w:tcPr>
          <w:p w14:paraId="6C04E957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1378B0D5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1824A98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51888B31" w14:textId="63B21ACB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8492227" w14:textId="77777777" w:rsidTr="00457DA6">
        <w:trPr>
          <w:jc w:val="center"/>
        </w:trPr>
        <w:tc>
          <w:tcPr>
            <w:tcW w:w="1551" w:type="dxa"/>
          </w:tcPr>
          <w:p w14:paraId="771FA60F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14328BD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722C148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201C027E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D985D09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09360421" w14:textId="6212B410" w:rsidR="00D6680F" w:rsidRPr="00457DA6" w:rsidRDefault="00B11AAB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020/6/3</w:t>
            </w:r>
          </w:p>
        </w:tc>
      </w:tr>
      <w:tr w:rsidR="00D6680F" w14:paraId="09B761C7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28B02CE7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28CDDBA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B2ECA2F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2D0F6470" w14:textId="03F44429" w:rsidR="00B60E50" w:rsidRPr="000B154A" w:rsidRDefault="00B11AAB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B11AAB">
              <w:rPr>
                <w:rFonts w:ascii="宋体" w:hAnsi="宋体" w:hint="eastAsia"/>
                <w:color w:val="000000"/>
                <w:szCs w:val="51"/>
              </w:rPr>
              <w:t>掌握结构体的定义和使用、结构体指针的定义与使用。</w:t>
            </w:r>
          </w:p>
        </w:tc>
      </w:tr>
      <w:tr w:rsidR="006A7226" w14:paraId="4C32B9D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3122F586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2531DE1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520D120" w14:textId="121DE6B7" w:rsidR="002175FC" w:rsidRPr="00DF3534" w:rsidRDefault="009D6E02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创建一个有个人姓名，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，工资的结构体并赋值给另一个，输出另一个的内容</w:t>
            </w:r>
          </w:p>
          <w:p w14:paraId="57036CC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970D1F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833584E" w14:textId="21C771E3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24CF79EF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4685983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E2E7B3C" w14:textId="24C39E58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两个定义的结构体中</w:t>
            </w:r>
          </w:p>
          <w:p w14:paraId="283A782D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662125D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0B5C4F5" w14:textId="48C87794" w:rsidR="002175FC" w:rsidRDefault="009D6E02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主函数外定义并改名</w:t>
            </w:r>
          </w:p>
          <w:p w14:paraId="7DB9061B" w14:textId="5F923093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主函数内初始化一个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并赋值给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065E5E0F" w14:textId="39A1AB79" w:rsidR="009D6E02" w:rsidRDefault="009D6E02" w:rsidP="009D6E02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2</w:t>
            </w:r>
          </w:p>
          <w:p w14:paraId="7851BDA6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72E5708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671BDD1D" w14:textId="13FE4AE8" w:rsidR="006A7226" w:rsidRDefault="009D6E02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 wp14:anchorId="1D8C6380" wp14:editId="09D7A3F4">
                  <wp:extent cx="4795495" cy="19621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179" cy="198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E802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887DB4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EF3C44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28BCB174" w14:textId="648F0C99" w:rsidR="000A56D7" w:rsidRDefault="001747AD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结构体数组排序</w:t>
            </w:r>
            <w:r w:rsidR="007679E6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="007679E6">
              <w:t>有</w:t>
            </w:r>
            <w:r w:rsidR="007679E6">
              <w:rPr>
                <w:rStyle w:val="HTML"/>
              </w:rPr>
              <w:t>n</w:t>
            </w:r>
            <w:r w:rsidR="007679E6">
              <w:t>个学生的信息</w:t>
            </w:r>
            <w:r w:rsidR="007679E6">
              <w:t>(</w:t>
            </w:r>
            <w:r w:rsidR="007679E6">
              <w:t>包括学号，姓名，成绩</w:t>
            </w:r>
            <w:r w:rsidR="007679E6">
              <w:t>)</w:t>
            </w:r>
            <w:r w:rsidR="007679E6">
              <w:t>，要求按照成绩的高低顺序输出学生的信息。</w:t>
            </w:r>
          </w:p>
          <w:p w14:paraId="69F07FB0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A5F66E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376EAE4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第一行为整数</w:t>
            </w:r>
            <w:r>
              <w:rPr>
                <w:rStyle w:val="HTML"/>
              </w:rPr>
              <w:t>n</w:t>
            </w:r>
            <w:r>
              <w:t>表示有</w:t>
            </w:r>
            <w:r>
              <w:rPr>
                <w:rStyle w:val="HTML"/>
              </w:rPr>
              <w:t>n</w:t>
            </w:r>
            <w:r>
              <w:t>个学生，</w:t>
            </w:r>
            <w:r>
              <w:t xml:space="preserve"> </w:t>
            </w:r>
            <w:r>
              <w:rPr>
                <w:rStyle w:val="HTML"/>
              </w:rPr>
              <w:t>1&lt;=n&lt;=20</w:t>
            </w:r>
            <w:r>
              <w:t>。</w:t>
            </w:r>
          </w:p>
          <w:p w14:paraId="0087ED90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接下来包含</w:t>
            </w:r>
            <w:r>
              <w:rPr>
                <w:rStyle w:val="HTML"/>
              </w:rPr>
              <w:t>n</w:t>
            </w:r>
            <w:r>
              <w:t>行数据，</w:t>
            </w:r>
          </w:p>
          <w:p w14:paraId="23F22189" w14:textId="77777777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每行数据代表一个学生的信息，</w:t>
            </w:r>
          </w:p>
          <w:p w14:paraId="48FB1E81" w14:textId="79B15AB7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t>按学号（</w:t>
            </w:r>
            <w:r>
              <w:rPr>
                <w:rStyle w:val="HTML"/>
              </w:rPr>
              <w:t>11</w:t>
            </w:r>
            <w:r>
              <w:t>位的整数），姓名（字符串，长度不超过</w:t>
            </w:r>
            <w:r>
              <w:rPr>
                <w:rStyle w:val="HTML"/>
              </w:rPr>
              <w:t>20</w:t>
            </w:r>
            <w:r>
              <w:t>）和成绩（整数）。</w:t>
            </w:r>
          </w:p>
          <w:p w14:paraId="64CE275C" w14:textId="7FC89C8A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输入实例：</w:t>
            </w:r>
          </w:p>
          <w:p w14:paraId="027BCE33" w14:textId="77777777" w:rsidR="001747AD" w:rsidRDefault="001747AD" w:rsidP="001747AD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5</w:t>
            </w:r>
          </w:p>
          <w:p w14:paraId="62A23E1C" w14:textId="77777777" w:rsidR="001747AD" w:rsidRDefault="001747AD" w:rsidP="001747AD">
            <w:pPr>
              <w:pStyle w:val="l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10101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Zhang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78</w:t>
            </w:r>
          </w:p>
          <w:p w14:paraId="0535B23C" w14:textId="77777777" w:rsidR="001747AD" w:rsidRDefault="001747AD" w:rsidP="001747AD">
            <w:pPr>
              <w:pStyle w:val="l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10103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Wang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98</w:t>
            </w:r>
          </w:p>
          <w:p w14:paraId="78036E27" w14:textId="77777777" w:rsidR="001747AD" w:rsidRDefault="001747AD" w:rsidP="001747AD">
            <w:pPr>
              <w:pStyle w:val="l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10106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86</w:t>
            </w:r>
          </w:p>
          <w:p w14:paraId="36A5BD83" w14:textId="77777777" w:rsidR="001747AD" w:rsidRDefault="001747AD" w:rsidP="001747AD">
            <w:pPr>
              <w:pStyle w:val="l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r>
              <w:rPr>
                <w:rStyle w:val="lit"/>
              </w:rPr>
              <w:t>10108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Ling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73</w:t>
            </w:r>
          </w:p>
          <w:p w14:paraId="0F64216F" w14:textId="77777777" w:rsidR="001747AD" w:rsidRDefault="001747AD" w:rsidP="001747AD">
            <w:pPr>
              <w:pStyle w:val="l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</w:pPr>
            <w:r>
              <w:rPr>
                <w:rStyle w:val="lit"/>
              </w:rPr>
              <w:t>10110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Sun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100</w:t>
            </w:r>
          </w:p>
          <w:p w14:paraId="4E2A4D13" w14:textId="77777777" w:rsidR="001747AD" w:rsidRP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3C8CEDC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9B4B0FA" w14:textId="78F80A59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EB1E354" w14:textId="564DC0D6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结构体如下：</w:t>
            </w:r>
          </w:p>
          <w:p w14:paraId="267EACA2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64B18DEE" w14:textId="77777777" w:rsidR="001747AD" w:rsidRDefault="001747AD" w:rsidP="001747AD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9EBD74" w14:textId="5A46E762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06D6C464" w14:textId="2EA71114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7838DB1C" w14:textId="3E6B8D51" w:rsidR="001747AD" w:rsidRDefault="001747AD" w:rsidP="001747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7FEBC86D" w14:textId="383AB683" w:rsidR="001747AD" w:rsidRDefault="001747AD" w:rsidP="001747AD">
            <w:pPr>
              <w:pStyle w:val="a9"/>
              <w:snapToGrid/>
              <w:spacing w:line="276" w:lineRule="auto"/>
              <w:ind w:left="854" w:firstLineChars="100" w:firstLine="190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03F6459C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9D91C89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928635A" w14:textId="0ECCD761" w:rsidR="000A56D7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冒泡排</w:t>
            </w:r>
            <w:r w:rsidR="009F14E9">
              <w:rPr>
                <w:rFonts w:hint="eastAsia"/>
              </w:rPr>
              <w:t>个</w:t>
            </w:r>
            <w:r>
              <w:rPr>
                <w:rFonts w:hint="eastAsia"/>
              </w:rPr>
              <w:t>序</w:t>
            </w:r>
          </w:p>
          <w:p w14:paraId="561FB73B" w14:textId="77777777" w:rsidR="007679E6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每次</w:t>
            </w:r>
          </w:p>
          <w:p w14:paraId="76F680D9" w14:textId="31424361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从第</w:t>
            </w:r>
            <w:r w:rsidR="007679E6">
              <w:rPr>
                <w:rFonts w:hint="eastAsia"/>
              </w:rPr>
              <w:t>0</w:t>
            </w:r>
            <w:r w:rsidR="007679E6">
              <w:rPr>
                <w:rFonts w:hint="eastAsia"/>
              </w:rPr>
              <w:t>个</w:t>
            </w:r>
            <w:r>
              <w:rPr>
                <w:rFonts w:hint="eastAsia"/>
              </w:rPr>
              <w:t>结构体开始往后一个比较</w:t>
            </w:r>
          </w:p>
          <w:p w14:paraId="77DA26EB" w14:textId="31C4818B" w:rsidR="001747AD" w:rsidRDefault="001747AD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i</w:t>
            </w:r>
            <w:r>
              <w:t>.score</w:t>
            </w:r>
            <w:r>
              <w:rPr>
                <w:rFonts w:hint="eastAsia"/>
              </w:rPr>
              <w:t>&gt;</w:t>
            </w:r>
            <w:r>
              <w:t xml:space="preserve">i+1.score?i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i+1</w:t>
            </w:r>
            <w:r>
              <w:rPr>
                <w:rFonts w:hint="eastAsia"/>
              </w:rPr>
              <w:t>交换，</w:t>
            </w:r>
            <w:r>
              <w:rPr>
                <w:rFonts w:hint="eastAsia"/>
              </w:rPr>
              <w:t>c</w:t>
            </w:r>
            <w:r>
              <w:t>ontinue;</w:t>
            </w:r>
          </w:p>
          <w:p w14:paraId="5AAA838B" w14:textId="0635BE46" w:rsidR="001747AD" w:rsidRDefault="007679E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  <w:p w14:paraId="5D783448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677A9E06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60D2D49" w14:textId="159A0789" w:rsidR="000A56D7" w:rsidRPr="000A56D7" w:rsidRDefault="00E220F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20F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511FD8D4" wp14:editId="4DCE107C">
                  <wp:extent cx="3472634" cy="2471122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634" cy="247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32F2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AA23731" w14:textId="4291FA8A" w:rsid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48C06362" w14:textId="72F4201C" w:rsidR="007679E6" w:rsidRPr="00E220F9" w:rsidRDefault="007679E6" w:rsidP="007679E6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E220F9">
              <w:rPr>
                <w:rFonts w:ascii="宋体" w:hAnsi="宋体" w:hint="eastAsia"/>
                <w:b/>
                <w:color w:val="000000"/>
                <w:szCs w:val="21"/>
              </w:rPr>
              <w:t>结构体指针计算学生分数的【平均</w:t>
            </w:r>
            <w:r w:rsidR="00052CB9" w:rsidRPr="00E220F9">
              <w:rPr>
                <w:rFonts w:ascii="宋体" w:hAnsi="宋体" w:hint="eastAsia"/>
                <w:b/>
                <w:color w:val="000000"/>
                <w:szCs w:val="21"/>
              </w:rPr>
              <w:t>分</w:t>
            </w:r>
            <w:r w:rsidRPr="00E220F9">
              <w:rPr>
                <w:rFonts w:ascii="宋体" w:hAnsi="宋体" w:hint="eastAsia"/>
                <w:b/>
                <w:color w:val="000000"/>
                <w:szCs w:val="21"/>
              </w:rPr>
              <w:t>】</w:t>
            </w:r>
          </w:p>
          <w:p w14:paraId="434DC5BB" w14:textId="4B4230D6" w:rsidR="00362B59" w:rsidRDefault="00362B59" w:rsidP="00362B59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t>有</w:t>
            </w:r>
            <w:r>
              <w:rPr>
                <w:rStyle w:val="HTML"/>
              </w:rPr>
              <w:t>n</w:t>
            </w:r>
            <w:r>
              <w:t>个学生的信息</w:t>
            </w:r>
            <w:r>
              <w:t>(</w:t>
            </w:r>
            <w:r>
              <w:t>包括学号，姓名，成绩</w:t>
            </w:r>
            <w:r>
              <w:t>)</w:t>
            </w:r>
            <w:r>
              <w:t>，要求</w:t>
            </w:r>
            <w:r>
              <w:rPr>
                <w:rFonts w:hint="eastAsia"/>
              </w:rPr>
              <w:t>输出学生的分数平均值。用结构体指针技术。</w:t>
            </w:r>
          </w:p>
          <w:p w14:paraId="796DF692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0A992D90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7C70FADC" w14:textId="77777777" w:rsidR="00362B59" w:rsidRPr="00362B59" w:rsidRDefault="00362B59" w:rsidP="00362B59">
            <w:pPr>
              <w:pStyle w:val="a9"/>
            </w:pPr>
            <w:r w:rsidRPr="00362B59">
              <w:t>第一行为整数</w:t>
            </w:r>
            <w:r w:rsidRPr="00362B59">
              <w:t>n</w:t>
            </w:r>
            <w:r w:rsidRPr="00362B59">
              <w:t>表示有</w:t>
            </w:r>
            <w:r w:rsidRPr="00362B59">
              <w:t>n</w:t>
            </w:r>
            <w:r w:rsidRPr="00362B59">
              <w:t>个学生，</w:t>
            </w:r>
            <w:r w:rsidRPr="00362B59">
              <w:t xml:space="preserve"> 1&lt;=n&lt;=20</w:t>
            </w:r>
            <w:r w:rsidRPr="00362B59">
              <w:t>。</w:t>
            </w:r>
          </w:p>
          <w:p w14:paraId="1554C661" w14:textId="77777777" w:rsidR="00362B59" w:rsidRPr="00362B59" w:rsidRDefault="00362B59" w:rsidP="00362B59">
            <w:pPr>
              <w:pStyle w:val="a9"/>
            </w:pPr>
            <w:r w:rsidRPr="00362B59">
              <w:t>接下来包含</w:t>
            </w:r>
            <w:r w:rsidRPr="00362B59">
              <w:t>n</w:t>
            </w:r>
            <w:r w:rsidRPr="00362B59">
              <w:t>行数据，</w:t>
            </w:r>
          </w:p>
          <w:p w14:paraId="704B45D6" w14:textId="77777777" w:rsidR="00362B59" w:rsidRPr="00362B59" w:rsidRDefault="00362B59" w:rsidP="00362B59">
            <w:pPr>
              <w:pStyle w:val="a9"/>
            </w:pPr>
            <w:r w:rsidRPr="00362B59">
              <w:t>每行数据代表一个学生的信息，</w:t>
            </w:r>
          </w:p>
          <w:p w14:paraId="12C31157" w14:textId="3DC379D6" w:rsidR="00362B59" w:rsidRPr="00362B59" w:rsidRDefault="00362B59" w:rsidP="00362B59">
            <w:pPr>
              <w:pStyle w:val="a9"/>
            </w:pPr>
            <w:r w:rsidRPr="00362B59">
              <w:t>按姓名（字符串，长度不超过</w:t>
            </w:r>
            <w:r w:rsidRPr="00362B59">
              <w:t>20</w:t>
            </w:r>
            <w:r w:rsidRPr="00362B59">
              <w:t>）和成绩（整数）。</w:t>
            </w:r>
          </w:p>
          <w:p w14:paraId="607CEDFA" w14:textId="77777777" w:rsidR="00362B59" w:rsidRPr="00362B59" w:rsidRDefault="00362B59" w:rsidP="00362B59">
            <w:pPr>
              <w:pStyle w:val="a9"/>
            </w:pPr>
            <w:r w:rsidRPr="00362B59">
              <w:t>输入</w:t>
            </w:r>
            <w:r w:rsidRPr="00362B59">
              <w:rPr>
                <w:rFonts w:hint="eastAsia"/>
              </w:rPr>
              <w:t>实例：</w:t>
            </w:r>
          </w:p>
          <w:p w14:paraId="33C27294" w14:textId="77777777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5</w:t>
            </w:r>
          </w:p>
          <w:p w14:paraId="45B25AAD" w14:textId="0F25CFF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Zhang 78</w:t>
            </w:r>
          </w:p>
          <w:p w14:paraId="664D808D" w14:textId="38A7628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Wang 98</w:t>
            </w:r>
          </w:p>
          <w:p w14:paraId="46499C08" w14:textId="087B0F23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 86</w:t>
            </w:r>
          </w:p>
          <w:p w14:paraId="10F3AD96" w14:textId="7400797E" w:rsidR="00362B59" w:rsidRPr="00362B59" w:rsidRDefault="00362B59" w:rsidP="00362B59">
            <w:pPr>
              <w:pStyle w:val="a9"/>
              <w:spacing w:line="276" w:lineRule="auto"/>
              <w:ind w:left="854"/>
            </w:pPr>
            <w:r w:rsidRPr="00362B59">
              <w:t>Ling 73</w:t>
            </w:r>
          </w:p>
          <w:p w14:paraId="6F56FC53" w14:textId="5141D76D" w:rsidR="00362B59" w:rsidRPr="00362B59" w:rsidRDefault="00362B59" w:rsidP="00362B59">
            <w:pPr>
              <w:pStyle w:val="a9"/>
              <w:spacing w:line="276" w:lineRule="auto"/>
              <w:ind w:left="854" w:firstLineChars="200" w:firstLine="420"/>
            </w:pPr>
            <w:r w:rsidRPr="00362B59">
              <w:t>Sun 100</w:t>
            </w:r>
          </w:p>
          <w:p w14:paraId="08333C3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09A61D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B7A266D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个学生就存在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个结构体中</w:t>
            </w:r>
          </w:p>
          <w:p w14:paraId="5821080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rPr>
                <w:rFonts w:hint="eastAsia"/>
              </w:rPr>
              <w:t>结构体如下：</w:t>
            </w:r>
          </w:p>
          <w:p w14:paraId="063CD121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>struct student</w:t>
            </w:r>
          </w:p>
          <w:p w14:paraId="4929DB61" w14:textId="6179C5EF" w:rsidR="00362B59" w:rsidRDefault="00362B59" w:rsidP="00362B59">
            <w:pPr>
              <w:pStyle w:val="a9"/>
              <w:spacing w:line="276" w:lineRule="auto"/>
              <w:ind w:left="854"/>
            </w:pPr>
            <w:r>
              <w:t>{</w:t>
            </w:r>
          </w:p>
          <w:p w14:paraId="65D1E629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char name[21];</w:t>
            </w:r>
          </w:p>
          <w:p w14:paraId="4077AF80" w14:textId="77777777" w:rsidR="00362B59" w:rsidRDefault="00362B59" w:rsidP="00362B59">
            <w:pPr>
              <w:pStyle w:val="a9"/>
              <w:spacing w:line="276" w:lineRule="auto"/>
              <w:ind w:left="854"/>
            </w:pPr>
            <w:r>
              <w:t xml:space="preserve">              int score;</w:t>
            </w:r>
          </w:p>
          <w:p w14:paraId="2DA8A770" w14:textId="4A949DF6" w:rsidR="000A56D7" w:rsidRDefault="00362B59" w:rsidP="00362B59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t>};</w:t>
            </w:r>
          </w:p>
          <w:p w14:paraId="3A2C32D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CA7B3C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58A7D5CB" w14:textId="590D3D9D" w:rsidR="000A56D7" w:rsidRDefault="00362B5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一个结构体指针，通过自增操作求结构体数组内分数的和，计算。</w:t>
            </w:r>
          </w:p>
          <w:p w14:paraId="39C1AF0D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6656B8D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DBD44C" w14:textId="19E61E15" w:rsidR="000A56D7" w:rsidRDefault="00D91A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C1CD835" wp14:editId="17B29D64">
                  <wp:extent cx="2556341" cy="2876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252" cy="290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C1372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2F8CFDA4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110DE4D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F2CFE5A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C267605" w14:textId="203A9F5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</w:t>
            </w:r>
            <w:r w:rsidR="00E220F9">
              <w:rPr>
                <w:rFonts w:ascii="黑体" w:eastAsia="黑体" w:hAnsi="黑体" w:hint="eastAsia"/>
              </w:rPr>
              <w:t>V</w:t>
            </w:r>
            <w:r w:rsidR="00F554B7">
              <w:rPr>
                <w:rFonts w:ascii="黑体" w:eastAsia="黑体" w:hAnsi="黑体" w:hint="eastAsia"/>
              </w:rPr>
              <w:t>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E220F9">
              <w:rPr>
                <w:rFonts w:ascii="黑体" w:eastAsia="黑体" w:hAnsi="黑体" w:hint="eastAsia"/>
              </w:rPr>
              <w:t>S</w:t>
            </w:r>
            <w:r w:rsidR="00F554B7">
              <w:rPr>
                <w:rFonts w:ascii="黑体" w:eastAsia="黑体" w:hAnsi="黑体" w:hint="eastAsia"/>
              </w:rPr>
              <w:t>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A8A87E9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D97226F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4EEB4A2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387ADC1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77218FD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67514F5D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0A10F08B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37939741" w14:textId="7D69F644" w:rsidR="005F5F24" w:rsidRDefault="00E220F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9D6E02" w:rsidRPr="009D6E0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="006666D7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---------------------------------------------------------------------------</w:t>
            </w:r>
            <w:r w:rsidR="009D6E02" w:rsidRPr="009D6E0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391E8C40" w14:textId="65640C3C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以下是主函数文件夹，可命名为“工资管理.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cpp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1C9988C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922368E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"person.h"</w:t>
            </w:r>
          </w:p>
          <w:p w14:paraId="4093B8C2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23B5C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01823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3EC3EA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2D91D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李华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,3120190971,20000.00 };</w:t>
            </w:r>
          </w:p>
          <w:p w14:paraId="4440F63E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 = p1;</w:t>
            </w:r>
          </w:p>
          <w:p w14:paraId="0B337C26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工资：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p2.salary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只有一行输出，所以给多几行空格好看一点</w:t>
            </w:r>
          </w:p>
          <w:p w14:paraId="4ED91FBD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14:paraId="21EB0D1F" w14:textId="7813244A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以下是头文件，命名为：“person.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h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2D4F473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14:paraId="556CA90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9C6DE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name[20];</w:t>
            </w:r>
          </w:p>
          <w:p w14:paraId="4030BE9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290B620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14:paraId="6B1BD19E" w14:textId="34BC2D23" w:rsidR="006666D7" w:rsidRP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7893EB59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</w:p>
          <w:p w14:paraId="0F365BD5" w14:textId="77777777" w:rsidR="006666D7" w:rsidRDefault="006666D7" w:rsidP="006666D7">
            <w:pPr>
              <w:pStyle w:val="a9"/>
              <w:spacing w:line="240" w:lineRule="auto"/>
              <w:ind w:left="428" w:firstLine="0"/>
              <w:rPr>
                <w:rFonts w:ascii="宋体"/>
                <w:color w:val="000000"/>
                <w:szCs w:val="21"/>
              </w:rPr>
            </w:pPr>
          </w:p>
          <w:p w14:paraId="67060D18" w14:textId="1C1EB90E" w:rsidR="009D6E02" w:rsidRDefault="00E220F9" w:rsidP="006666D7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7679E6" w:rsidRPr="007679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二</w:t>
            </w:r>
            <w:r w:rsidR="006666D7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--------------------------------------------------------------------------</w:t>
            </w:r>
            <w:r w:rsidR="007679E6" w:rsidRPr="007679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3DBA2BF6" w14:textId="70CF0799" w:rsidR="007679E6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以下是主函数文件夹，可命名为“学生成绩排名.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cpp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57E94B0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2BF027D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735CE02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学生结构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62CE73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3AEDD35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6904E3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5ED28A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63D13E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arr[20], 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//t=temp</w:t>
            </w:r>
          </w:p>
          <w:p w14:paraId="2031C6E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i, j, max;</w:t>
            </w:r>
          </w:p>
          <w:p w14:paraId="30A8967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输入人数：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A1011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1B38921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输入学生信息：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A06C30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386345EE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37E82C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arr[i].number;</w:t>
            </w:r>
          </w:p>
          <w:p w14:paraId="376C7C9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arr[i].name;</w:t>
            </w:r>
          </w:p>
          <w:p w14:paraId="57F4745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arr[i].score;</w:t>
            </w:r>
          </w:p>
          <w:p w14:paraId="581FEC05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AE616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 - 1; i++)</w:t>
            </w:r>
          </w:p>
          <w:p w14:paraId="4BDC2B66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n - 1; j++)</w:t>
            </w:r>
          </w:p>
          <w:p w14:paraId="5879C69D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(arr[j].score &lt; arr[j + 1].score) 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arr[j], arr[j]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arr[j + 1], arr[j + 1]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52C557B7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成绩排序如下：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C2E9C9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0B8FA9DA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173BDF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(i)</w:t>
            </w:r>
          </w:p>
          <w:p w14:paraId="704BF8F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9BBB3B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arr[i].number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arr[i].score;</w:t>
            </w:r>
          </w:p>
          <w:p w14:paraId="4A6A9EA0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5431F2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40CF83D" w14:textId="77777777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1636035" w14:textId="7C9DC5EC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BEF83A" w14:textId="70098D95" w:rsidR="00E220F9" w:rsidRDefault="00E220F9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6666D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darkGray"/>
              </w:rPr>
              <w:t>以下是头文件，命名为：“学生结构.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h</w:t>
            </w:r>
            <w:r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”</w:t>
            </w:r>
            <w:r w:rsidR="006666D7" w:rsidRPr="006666D7"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darkGray"/>
              </w:rPr>
              <w:t>:</w:t>
            </w:r>
          </w:p>
          <w:p w14:paraId="68BBDC82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0A07620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848C1F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number;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//id</w:t>
            </w:r>
          </w:p>
          <w:p w14:paraId="7A45301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4B53A226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62806EE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98983AB" w14:textId="77777777" w:rsidR="006666D7" w:rsidRDefault="006666D7" w:rsidP="00E220F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72F3C95F" w14:textId="73E99ECA" w:rsidR="007679E6" w:rsidRDefault="00D91A86" w:rsidP="007679E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D91A8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  <w:r w:rsidR="00D439E2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-------------------------------------------------------------------------</w:t>
            </w:r>
            <w:r w:rsidRPr="00D91A8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2115ECC8" w14:textId="77777777" w:rsidR="00D91A86" w:rsidRDefault="006666D7" w:rsidP="00D91A86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noProof w:val="0"/>
                <w:color w:val="000000" w:themeColor="text1"/>
                <w:sz w:val="19"/>
                <w:szCs w:val="19"/>
              </w:rPr>
            </w:pPr>
            <w:r w:rsidRPr="006666D7">
              <w:rPr>
                <w:rFonts w:ascii="新宋体" w:eastAsia="新宋体" w:cs="新宋体" w:hint="eastAsia"/>
                <w:noProof w:val="0"/>
                <w:color w:val="000000" w:themeColor="text1"/>
                <w:sz w:val="19"/>
                <w:szCs w:val="19"/>
                <w:highlight w:val="darkGray"/>
              </w:rPr>
              <w:t>主函数文件：“指针计算平均分.</w:t>
            </w:r>
            <w:r w:rsidRPr="006666D7">
              <w:rPr>
                <w:rFonts w:ascii="新宋体" w:eastAsia="新宋体" w:cs="新宋体"/>
                <w:noProof w:val="0"/>
                <w:color w:val="000000" w:themeColor="text1"/>
                <w:sz w:val="19"/>
                <w:szCs w:val="19"/>
                <w:highlight w:val="darkGray"/>
              </w:rPr>
              <w:t>cpp</w:t>
            </w:r>
            <w:r w:rsidRPr="006666D7">
              <w:rPr>
                <w:rFonts w:ascii="新宋体" w:eastAsia="新宋体" w:cs="新宋体" w:hint="eastAsia"/>
                <w:noProof w:val="0"/>
                <w:color w:val="000000" w:themeColor="text1"/>
                <w:sz w:val="19"/>
                <w:szCs w:val="19"/>
                <w:highlight w:val="darkGray"/>
              </w:rPr>
              <w:t>”：</w:t>
            </w:r>
          </w:p>
          <w:p w14:paraId="29CEF45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个学生的信息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包括学号，姓名，成绩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，要求按照成绩的高低顺序输出学生的信息。</w:t>
            </w:r>
          </w:p>
          <w:p w14:paraId="0381B99B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2BA21A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"student.h"</w:t>
            </w:r>
          </w:p>
          <w:p w14:paraId="59AA2CA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07F0D54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2F3E7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7CF55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4DCB95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arr[20], * p = arr;</w:t>
            </w:r>
          </w:p>
          <w:p w14:paraId="42BFE573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i, sum = 0;</w:t>
            </w:r>
          </w:p>
          <w:p w14:paraId="56D23D4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849D3C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C90F099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4F6AE35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A05E9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arr[i].name;</w:t>
            </w:r>
          </w:p>
          <w:p w14:paraId="6D58B1F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arr[i].score;</w:t>
            </w:r>
          </w:p>
          <w:p w14:paraId="7EB07A5D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534AFA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n - 1; i++)</w:t>
            </w:r>
          </w:p>
          <w:p w14:paraId="3D704923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B2A84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p-&gt;score;</w:t>
            </w:r>
          </w:p>
          <w:p w14:paraId="3BEE2FC4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p++;</w:t>
            </w:r>
          </w:p>
          <w:p w14:paraId="3BAB3DBB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6C0C5F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235F65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成绩平均值：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/ 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0F7917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FA52133" w14:textId="334C842D" w:rsidR="006666D7" w:rsidRDefault="006666D7" w:rsidP="006666D7">
            <w:pPr>
              <w:autoSpaceDE w:val="0"/>
              <w:autoSpaceDN w:val="0"/>
              <w:adjustRightInd w:val="0"/>
              <w:ind w:firstLine="37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A46F3F" w14:textId="19778658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5CF7840E" w14:textId="54432A12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以下是头文件：“student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.h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</w:p>
          <w:p w14:paraId="7E67F571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53FDEB8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501DA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name[21];</w:t>
            </w:r>
          </w:p>
          <w:p w14:paraId="528D4270" w14:textId="77777777" w:rsid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46E8AD68" w14:textId="04CB15B1" w:rsidR="006666D7" w:rsidRPr="006666D7" w:rsidRDefault="006666D7" w:rsidP="006666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55E81CC" w14:textId="77777777" w:rsidR="00D74590" w:rsidRDefault="00D74590" w:rsidP="006666D7"/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A8450" w14:textId="77777777" w:rsidR="001076B8" w:rsidRDefault="001076B8">
      <w:r>
        <w:separator/>
      </w:r>
    </w:p>
  </w:endnote>
  <w:endnote w:type="continuationSeparator" w:id="0">
    <w:p w14:paraId="3B1299AA" w14:textId="77777777" w:rsidR="001076B8" w:rsidRDefault="0010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4A6FF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B34D7" w14:textId="77777777" w:rsidR="001076B8" w:rsidRDefault="001076B8">
      <w:r>
        <w:separator/>
      </w:r>
    </w:p>
  </w:footnote>
  <w:footnote w:type="continuationSeparator" w:id="0">
    <w:p w14:paraId="735B2408" w14:textId="77777777" w:rsidR="001076B8" w:rsidRDefault="0010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3F7263"/>
    <w:multiLevelType w:val="multilevel"/>
    <w:tmpl w:val="1FD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3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9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3"/>
  </w:num>
  <w:num w:numId="7">
    <w:abstractNumId w:val="6"/>
  </w:num>
  <w:num w:numId="8">
    <w:abstractNumId w:val="5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5"/>
  </w:num>
  <w:num w:numId="15">
    <w:abstractNumId w:val="12"/>
  </w:num>
  <w:num w:numId="16">
    <w:abstractNumId w:val="7"/>
  </w:num>
  <w:num w:numId="17">
    <w:abstractNumId w:val="4"/>
  </w:num>
  <w:num w:numId="18">
    <w:abstractNumId w:val="9"/>
  </w:num>
  <w:num w:numId="19">
    <w:abstractNumId w:val="8"/>
  </w:num>
  <w:num w:numId="20">
    <w:abstractNumId w:val="20"/>
  </w:num>
  <w:num w:numId="21">
    <w:abstractNumId w:val="16"/>
  </w:num>
  <w:num w:numId="22">
    <w:abstractNumId w:val="3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2CB9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076B8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47AD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055BA"/>
    <w:rsid w:val="00327204"/>
    <w:rsid w:val="00327756"/>
    <w:rsid w:val="0033037A"/>
    <w:rsid w:val="003356F3"/>
    <w:rsid w:val="00341951"/>
    <w:rsid w:val="00342AE4"/>
    <w:rsid w:val="00360893"/>
    <w:rsid w:val="00362B59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4F51A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666D7"/>
    <w:rsid w:val="00676343"/>
    <w:rsid w:val="0068371F"/>
    <w:rsid w:val="0068632A"/>
    <w:rsid w:val="00697D1C"/>
    <w:rsid w:val="006A7226"/>
    <w:rsid w:val="006B564C"/>
    <w:rsid w:val="006C3C40"/>
    <w:rsid w:val="006C6E11"/>
    <w:rsid w:val="006C7902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679E6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6E02"/>
    <w:rsid w:val="009F019B"/>
    <w:rsid w:val="009F14E9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11AAB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39E2"/>
    <w:rsid w:val="00D46461"/>
    <w:rsid w:val="00D60573"/>
    <w:rsid w:val="00D615D0"/>
    <w:rsid w:val="00D6539D"/>
    <w:rsid w:val="00D6680F"/>
    <w:rsid w:val="00D71359"/>
    <w:rsid w:val="00D73027"/>
    <w:rsid w:val="00D73A64"/>
    <w:rsid w:val="00D74590"/>
    <w:rsid w:val="00D90BBA"/>
    <w:rsid w:val="00D91A86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220F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582D7"/>
  <w15:chartTrackingRefBased/>
  <w15:docId w15:val="{5F5414F0-060B-4B3B-AE02-3BA8052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666D7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styleId="HTML">
    <w:name w:val="HTML Code"/>
    <w:basedOn w:val="a1"/>
    <w:uiPriority w:val="99"/>
    <w:unhideWhenUsed/>
    <w:rsid w:val="001747AD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1"/>
    <w:rsid w:val="001747AD"/>
  </w:style>
  <w:style w:type="paragraph" w:customStyle="1" w:styleId="l1">
    <w:name w:val="l1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1"/>
    <w:rsid w:val="001747AD"/>
  </w:style>
  <w:style w:type="character" w:customStyle="1" w:styleId="typ">
    <w:name w:val="typ"/>
    <w:basedOn w:val="a1"/>
    <w:rsid w:val="001747AD"/>
  </w:style>
  <w:style w:type="paragraph" w:customStyle="1" w:styleId="l2">
    <w:name w:val="l2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0"/>
    <w:rsid w:val="001747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96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6</cp:revision>
  <cp:lastPrinted>2009-09-17T08:43:00Z</cp:lastPrinted>
  <dcterms:created xsi:type="dcterms:W3CDTF">2020-06-02T15:23:00Z</dcterms:created>
  <dcterms:modified xsi:type="dcterms:W3CDTF">2020-06-16T05:45:00Z</dcterms:modified>
</cp:coreProperties>
</file>