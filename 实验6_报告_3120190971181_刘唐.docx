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DB8D3" w14:textId="77777777" w:rsidR="00782F93" w:rsidRDefault="00782F93" w:rsidP="00782F93">
      <w:r>
        <w:object w:dxaOrig="2325" w:dyaOrig="2175" w14:anchorId="2CB36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35pt;height:49.6pt;mso-position-horizontal:right" o:ole="">
            <v:imagedata r:id="rId7" o:title=""/>
          </v:shape>
          <o:OLEObject Type="Embed" ProgID="PBrush" ShapeID="_x0000_i1025" DrawAspect="Content" ObjectID="_1652905227" r:id="rId8"/>
        </w:object>
      </w:r>
      <w:r>
        <w:rPr>
          <w:rFonts w:hint="eastAsia"/>
        </w:rPr>
        <w:t xml:space="preserve">              </w:t>
      </w:r>
    </w:p>
    <w:p w14:paraId="1B887210" w14:textId="77777777" w:rsidR="00782F93" w:rsidRDefault="00D15CAE" w:rsidP="00782F93">
      <w:pPr>
        <w:jc w:val="center"/>
      </w:pPr>
      <w:r w:rsidRPr="008C3C48">
        <w:rPr>
          <w:rFonts w:eastAsia="华文隶书"/>
          <w:noProof/>
        </w:rPr>
        <w:drawing>
          <wp:inline distT="0" distB="0" distL="0" distR="0" wp14:anchorId="78EF7C7F" wp14:editId="16881039">
            <wp:extent cx="3190875" cy="962025"/>
            <wp:effectExtent l="0" t="0" r="0" b="0"/>
            <wp:docPr id="2" name="图片 1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西华大学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C8995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</w:t>
      </w:r>
      <w:r w:rsidR="000214E7">
        <w:rPr>
          <w:rFonts w:eastAsia="隶书" w:hint="eastAsia"/>
          <w:sz w:val="72"/>
          <w:szCs w:val="72"/>
        </w:rPr>
        <w:t>与</w:t>
      </w:r>
      <w:r w:rsidR="000214E7">
        <w:rPr>
          <w:rFonts w:eastAsia="隶书"/>
          <w:sz w:val="72"/>
          <w:szCs w:val="72"/>
        </w:rPr>
        <w:t>软件工程</w:t>
      </w:r>
      <w:r>
        <w:rPr>
          <w:rFonts w:eastAsia="隶书" w:hint="eastAsia"/>
          <w:sz w:val="72"/>
          <w:szCs w:val="72"/>
        </w:rPr>
        <w:t>学院</w:t>
      </w:r>
    </w:p>
    <w:p w14:paraId="1686F4B2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上机</w:t>
      </w:r>
      <w:r w:rsidR="00F938BC">
        <w:rPr>
          <w:rFonts w:eastAsia="隶书" w:hint="eastAsia"/>
          <w:sz w:val="72"/>
          <w:szCs w:val="72"/>
        </w:rPr>
        <w:t>实验</w:t>
      </w:r>
      <w:r>
        <w:rPr>
          <w:rFonts w:eastAsia="隶书" w:hint="eastAsia"/>
          <w:sz w:val="72"/>
          <w:szCs w:val="72"/>
        </w:rPr>
        <w:t>报告</w:t>
      </w:r>
    </w:p>
    <w:p w14:paraId="526602CA" w14:textId="77777777" w:rsidR="00782F93" w:rsidRDefault="00782F93" w:rsidP="00782F93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2E85ED14" w14:textId="77777777" w:rsidR="00782F93" w:rsidRDefault="00782F93" w:rsidP="00782F93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="004C5FE5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19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/20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20</w:t>
      </w:r>
      <w:r w:rsidR="00F11653"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学年 第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学期 ）</w:t>
      </w:r>
    </w:p>
    <w:p w14:paraId="62E4EF1B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03B5CCA8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3"/>
        <w:gridCol w:w="2545"/>
        <w:gridCol w:w="857"/>
        <w:gridCol w:w="2896"/>
        <w:gridCol w:w="43"/>
      </w:tblGrid>
      <w:tr w:rsidR="00D6680F" w14:paraId="4A652CFB" w14:textId="77777777" w:rsidTr="00057C45">
        <w:trPr>
          <w:jc w:val="center"/>
        </w:trPr>
        <w:tc>
          <w:tcPr>
            <w:tcW w:w="1523" w:type="dxa"/>
          </w:tcPr>
          <w:p w14:paraId="70790772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课程名称</w:t>
            </w:r>
          </w:p>
        </w:tc>
        <w:tc>
          <w:tcPr>
            <w:tcW w:w="6341" w:type="dxa"/>
            <w:gridSpan w:val="4"/>
            <w:vAlign w:val="bottom"/>
          </w:tcPr>
          <w:p w14:paraId="6E1F8604" w14:textId="77777777" w:rsidR="00D6680F" w:rsidRDefault="00C64EA7" w:rsidP="00D6539D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 w:rsidR="000A56D7" w:rsidRPr="000A56D7">
              <w:rPr>
                <w:rFonts w:ascii="宋体" w:hAnsi="宋体" w:hint="eastAsia"/>
                <w:sz w:val="28"/>
              </w:rPr>
              <w:t>C/C++程序设计</w:t>
            </w:r>
          </w:p>
        </w:tc>
      </w:tr>
      <w:tr w:rsidR="00D6680F" w14:paraId="31C1C397" w14:textId="77777777" w:rsidTr="00057C45">
        <w:trPr>
          <w:jc w:val="center"/>
        </w:trPr>
        <w:tc>
          <w:tcPr>
            <w:tcW w:w="1523" w:type="dxa"/>
          </w:tcPr>
          <w:p w14:paraId="267B77D2" w14:textId="77777777" w:rsidR="00D6680F" w:rsidRPr="00824E73" w:rsidRDefault="00824E73" w:rsidP="00D6539D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课程代码</w:t>
            </w:r>
          </w:p>
        </w:tc>
        <w:tc>
          <w:tcPr>
            <w:tcW w:w="6341" w:type="dxa"/>
            <w:gridSpan w:val="4"/>
            <w:noWrap/>
          </w:tcPr>
          <w:p w14:paraId="69B07693" w14:textId="77777777" w:rsidR="00D6680F" w:rsidRPr="00A71623" w:rsidRDefault="000A56D7" w:rsidP="00A9277D">
            <w:pPr>
              <w:tabs>
                <w:tab w:val="left" w:pos="6870"/>
              </w:tabs>
              <w:ind w:firstLineChars="40" w:firstLine="112"/>
              <w:jc w:val="left"/>
              <w:rPr>
                <w:rFonts w:ascii="宋体" w:hAnsi="宋体"/>
                <w:sz w:val="28"/>
              </w:rPr>
            </w:pPr>
            <w:r w:rsidRPr="000A56D7">
              <w:rPr>
                <w:rFonts w:ascii="宋体" w:hAnsi="宋体"/>
                <w:sz w:val="28"/>
              </w:rPr>
              <w:t>190901019</w:t>
            </w:r>
          </w:p>
        </w:tc>
      </w:tr>
      <w:tr w:rsidR="00D6680F" w14:paraId="73C293A5" w14:textId="77777777" w:rsidTr="00057C45">
        <w:trPr>
          <w:jc w:val="center"/>
        </w:trPr>
        <w:tc>
          <w:tcPr>
            <w:tcW w:w="1523" w:type="dxa"/>
          </w:tcPr>
          <w:p w14:paraId="717937B1" w14:textId="77777777" w:rsidR="00D6680F" w:rsidRPr="00D6539D" w:rsidRDefault="00016D61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任课</w:t>
            </w:r>
            <w:r w:rsidR="00D6680F" w:rsidRPr="00D6539D">
              <w:rPr>
                <w:rFonts w:ascii="黑体" w:eastAsia="黑体" w:hAnsi="黑体" w:hint="eastAsia"/>
                <w:sz w:val="28"/>
              </w:rPr>
              <w:t>教师</w:t>
            </w:r>
          </w:p>
        </w:tc>
        <w:tc>
          <w:tcPr>
            <w:tcW w:w="6341" w:type="dxa"/>
            <w:gridSpan w:val="4"/>
          </w:tcPr>
          <w:p w14:paraId="525A7836" w14:textId="77777777" w:rsidR="00D6680F" w:rsidRPr="00A71623" w:rsidRDefault="000B154A" w:rsidP="00A9277D">
            <w:pPr>
              <w:tabs>
                <w:tab w:val="left" w:pos="6870"/>
              </w:tabs>
              <w:ind w:firstLineChars="38" w:firstLine="114"/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王晓明</w:t>
            </w:r>
          </w:p>
        </w:tc>
      </w:tr>
      <w:tr w:rsidR="00D6680F" w14:paraId="04D94E02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0AA70D97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学生姓名</w:t>
            </w:r>
          </w:p>
        </w:tc>
        <w:tc>
          <w:tcPr>
            <w:tcW w:w="2545" w:type="dxa"/>
            <w:noWrap/>
          </w:tcPr>
          <w:p w14:paraId="45C11C04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hint="eastAsia"/>
                <w:sz w:val="28"/>
                <w:szCs w:val="28"/>
              </w:rPr>
              <w:t>刘唐</w:t>
            </w:r>
            <w:proofErr w:type="gramEnd"/>
          </w:p>
        </w:tc>
        <w:tc>
          <w:tcPr>
            <w:tcW w:w="857" w:type="dxa"/>
            <w:noWrap/>
          </w:tcPr>
          <w:p w14:paraId="1C5CAE35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年级</w:t>
            </w:r>
          </w:p>
        </w:tc>
        <w:tc>
          <w:tcPr>
            <w:tcW w:w="2896" w:type="dxa"/>
            <w:noWrap/>
          </w:tcPr>
          <w:p w14:paraId="2A93D82F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19级</w:t>
            </w:r>
          </w:p>
        </w:tc>
      </w:tr>
      <w:tr w:rsidR="00D6680F" w14:paraId="4460CF41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1F92486B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学号</w:t>
            </w:r>
          </w:p>
        </w:tc>
        <w:tc>
          <w:tcPr>
            <w:tcW w:w="2545" w:type="dxa"/>
            <w:noWrap/>
          </w:tcPr>
          <w:p w14:paraId="49F0F25C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3120190971181</w:t>
            </w:r>
          </w:p>
        </w:tc>
        <w:tc>
          <w:tcPr>
            <w:tcW w:w="857" w:type="dxa"/>
            <w:noWrap/>
          </w:tcPr>
          <w:p w14:paraId="3B8E83D2" w14:textId="77777777" w:rsidR="00D6680F" w:rsidRPr="00D6539D" w:rsidRDefault="00D6680F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专业</w:t>
            </w:r>
          </w:p>
        </w:tc>
        <w:tc>
          <w:tcPr>
            <w:tcW w:w="2896" w:type="dxa"/>
            <w:noWrap/>
          </w:tcPr>
          <w:p w14:paraId="6563E54E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计算机类</w:t>
            </w:r>
          </w:p>
        </w:tc>
      </w:tr>
      <w:tr w:rsidR="00824E73" w14:paraId="144701D3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50FBDC5C" w14:textId="77777777" w:rsidR="00824E73" w:rsidRPr="00D6539D" w:rsidRDefault="000214E7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</w:t>
            </w:r>
            <w:r w:rsidR="00824E73" w:rsidRPr="00D6539D">
              <w:rPr>
                <w:rFonts w:ascii="黑体" w:eastAsia="黑体" w:hAnsi="黑体" w:hint="eastAsia"/>
                <w:sz w:val="28"/>
              </w:rPr>
              <w:t>成绩</w:t>
            </w:r>
          </w:p>
        </w:tc>
        <w:tc>
          <w:tcPr>
            <w:tcW w:w="6298" w:type="dxa"/>
            <w:gridSpan w:val="3"/>
            <w:noWrap/>
          </w:tcPr>
          <w:p w14:paraId="694196E7" w14:textId="77777777" w:rsidR="00824E73" w:rsidRPr="001340A4" w:rsidRDefault="00824E73" w:rsidP="00A9277D">
            <w:pPr>
              <w:tabs>
                <w:tab w:val="left" w:pos="6870"/>
              </w:tabs>
              <w:ind w:firstLineChars="37" w:firstLine="111"/>
              <w:jc w:val="left"/>
              <w:rPr>
                <w:rFonts w:ascii="宋体" w:hAnsi="宋体"/>
                <w:b/>
                <w:color w:val="FF0000"/>
                <w:sz w:val="30"/>
              </w:rPr>
            </w:pPr>
          </w:p>
        </w:tc>
      </w:tr>
    </w:tbl>
    <w:p w14:paraId="031DB055" w14:textId="77777777" w:rsidR="00020EBD" w:rsidRDefault="00020EBD" w:rsidP="005366DE">
      <w:pPr>
        <w:rPr>
          <w:rFonts w:ascii="宋体" w:hAnsi="宋体"/>
          <w:b/>
          <w:bCs/>
          <w:color w:val="000000"/>
          <w:sz w:val="30"/>
          <w:szCs w:val="51"/>
        </w:rPr>
      </w:pPr>
    </w:p>
    <w:p w14:paraId="25025498" w14:textId="77777777" w:rsidR="00BD335D" w:rsidRDefault="00BD335D">
      <w:r>
        <w:br w:type="page"/>
      </w: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2005"/>
        <w:gridCol w:w="1363"/>
        <w:gridCol w:w="1260"/>
        <w:gridCol w:w="1440"/>
        <w:gridCol w:w="1672"/>
      </w:tblGrid>
      <w:tr w:rsidR="00A93848" w14:paraId="05F92331" w14:textId="77777777" w:rsidTr="00457DA6">
        <w:trPr>
          <w:jc w:val="center"/>
        </w:trPr>
        <w:tc>
          <w:tcPr>
            <w:tcW w:w="1551" w:type="dxa"/>
          </w:tcPr>
          <w:p w14:paraId="65740909" w14:textId="77777777" w:rsidR="00D6680F" w:rsidRPr="00D6539D" w:rsidRDefault="00020EBD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 w:rsidR="00D6680F" w:rsidRPr="00D6539D">
              <w:rPr>
                <w:rFonts w:ascii="黑体" w:eastAsia="黑体" w:hAnsi="黑体" w:hint="eastAsia"/>
                <w:sz w:val="28"/>
              </w:rPr>
              <w:t>实验名称</w:t>
            </w:r>
          </w:p>
        </w:tc>
        <w:tc>
          <w:tcPr>
            <w:tcW w:w="4628" w:type="dxa"/>
            <w:gridSpan w:val="3"/>
            <w:vAlign w:val="center"/>
          </w:tcPr>
          <w:p w14:paraId="2F8B897E" w14:textId="5EFAC6DE" w:rsidR="00D6680F" w:rsidRPr="00457DA6" w:rsidRDefault="000214E7" w:rsidP="00281B77">
            <w:pPr>
              <w:ind w:leftChars="5" w:left="10" w:firstLine="1"/>
              <w:jc w:val="left"/>
              <w:rPr>
                <w:rFonts w:ascii="黑体" w:eastAsia="黑体" w:hAnsi="黑体"/>
                <w:bCs/>
                <w:color w:val="0000FF"/>
                <w:sz w:val="28"/>
                <w:szCs w:val="51"/>
              </w:rPr>
            </w:pPr>
            <w:r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实验</w:t>
            </w:r>
            <w:r w:rsidR="00A93848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6：</w:t>
            </w:r>
            <w:r w:rsidR="00A93848" w:rsidRPr="00A93848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虚函数与抽象类</w:t>
            </w:r>
          </w:p>
        </w:tc>
        <w:tc>
          <w:tcPr>
            <w:tcW w:w="1440" w:type="dxa"/>
          </w:tcPr>
          <w:p w14:paraId="17267DD8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实验地点</w:t>
            </w:r>
          </w:p>
        </w:tc>
        <w:tc>
          <w:tcPr>
            <w:tcW w:w="1672" w:type="dxa"/>
            <w:vAlign w:val="center"/>
          </w:tcPr>
          <w:p w14:paraId="3AB67D7E" w14:textId="37D56534" w:rsidR="00D6680F" w:rsidRPr="00457DA6" w:rsidRDefault="00A93848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Home</w: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51"/>
              </w:rPr>
              <mc:AlternateContent>
                <mc:Choice Requires="w16se">
                  <w16se:symEx w16se:font="Segoe UI Emoji" w16se:char="1F30F"/>
                </mc:Choice>
                <mc:Fallback>
                  <w:t>🌏</w:t>
                </mc:Fallback>
              </mc:AlternateContent>
            </w:r>
          </w:p>
        </w:tc>
      </w:tr>
      <w:tr w:rsidR="00A93848" w14:paraId="1B02CBC0" w14:textId="77777777" w:rsidTr="00457DA6">
        <w:trPr>
          <w:jc w:val="center"/>
        </w:trPr>
        <w:tc>
          <w:tcPr>
            <w:tcW w:w="1551" w:type="dxa"/>
          </w:tcPr>
          <w:p w14:paraId="41C7CF2A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实验类型</w:t>
            </w:r>
          </w:p>
        </w:tc>
        <w:tc>
          <w:tcPr>
            <w:tcW w:w="2005" w:type="dxa"/>
            <w:vAlign w:val="center"/>
          </w:tcPr>
          <w:p w14:paraId="29635939" w14:textId="77777777" w:rsidR="00D6680F" w:rsidRPr="00457DA6" w:rsidRDefault="00457DA6" w:rsidP="005128E8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设计</w:t>
            </w:r>
          </w:p>
        </w:tc>
        <w:tc>
          <w:tcPr>
            <w:tcW w:w="1363" w:type="dxa"/>
          </w:tcPr>
          <w:p w14:paraId="6362A6D0" w14:textId="77777777" w:rsidR="00D6680F" w:rsidRPr="00D6539D" w:rsidRDefault="00D6680F" w:rsidP="00D6539D">
            <w:pPr>
              <w:tabs>
                <w:tab w:val="left" w:pos="6870"/>
              </w:tabs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实验学时</w:t>
            </w:r>
          </w:p>
        </w:tc>
        <w:tc>
          <w:tcPr>
            <w:tcW w:w="1260" w:type="dxa"/>
            <w:vAlign w:val="center"/>
          </w:tcPr>
          <w:p w14:paraId="5AA661DD" w14:textId="77777777" w:rsidR="00D6680F" w:rsidRPr="00457DA6" w:rsidRDefault="00E6135D" w:rsidP="00457DA6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2</w:t>
            </w:r>
          </w:p>
        </w:tc>
        <w:tc>
          <w:tcPr>
            <w:tcW w:w="1440" w:type="dxa"/>
          </w:tcPr>
          <w:p w14:paraId="3C052F21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实验日期</w:t>
            </w:r>
          </w:p>
        </w:tc>
        <w:tc>
          <w:tcPr>
            <w:tcW w:w="1672" w:type="dxa"/>
            <w:vAlign w:val="center"/>
          </w:tcPr>
          <w:p w14:paraId="2DEDE8A5" w14:textId="6407CD4F" w:rsidR="00D6680F" w:rsidRPr="00457DA6" w:rsidRDefault="00A93848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/>
                <w:color w:val="000000"/>
                <w:sz w:val="24"/>
                <w:szCs w:val="51"/>
              </w:rPr>
              <w:t>2020/6/5</w:t>
            </w:r>
          </w:p>
        </w:tc>
      </w:tr>
      <w:tr w:rsidR="00D6680F" w14:paraId="5AB1404D" w14:textId="77777777" w:rsidTr="009A722D">
        <w:trPr>
          <w:trHeight w:val="537"/>
          <w:jc w:val="center"/>
        </w:trPr>
        <w:tc>
          <w:tcPr>
            <w:tcW w:w="9291" w:type="dxa"/>
            <w:gridSpan w:val="6"/>
            <w:vAlign w:val="center"/>
          </w:tcPr>
          <w:p w14:paraId="554F3501" w14:textId="77777777" w:rsidR="00937D30" w:rsidRPr="001A230A" w:rsidRDefault="004017A7" w:rsidP="004017A7">
            <w:pPr>
              <w:numPr>
                <w:ilvl w:val="0"/>
                <w:numId w:val="21"/>
              </w:numPr>
              <w:rPr>
                <w:rFonts w:ascii="宋体" w:hAnsi="宋体"/>
                <w:color w:val="000000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撰写</w:t>
            </w:r>
            <w:r w:rsid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注意：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版面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格式已设置好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（不得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更改），填入内容即可。</w:t>
            </w:r>
          </w:p>
        </w:tc>
      </w:tr>
      <w:tr w:rsidR="00B60E50" w14:paraId="1CDC5F2F" w14:textId="77777777" w:rsidTr="005128E8">
        <w:trPr>
          <w:trHeight w:val="1644"/>
          <w:jc w:val="center"/>
        </w:trPr>
        <w:tc>
          <w:tcPr>
            <w:tcW w:w="9291" w:type="dxa"/>
            <w:gridSpan w:val="6"/>
          </w:tcPr>
          <w:p w14:paraId="5CFCBB1D" w14:textId="77777777" w:rsidR="00B60E50" w:rsidRPr="000B154A" w:rsidRDefault="00B60E50" w:rsidP="000B154A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实验目的</w:t>
            </w:r>
          </w:p>
          <w:p w14:paraId="66A32C03" w14:textId="256462B0" w:rsidR="00B60E50" w:rsidRPr="000B154A" w:rsidRDefault="00A93848" w:rsidP="000B154A">
            <w:pPr>
              <w:pStyle w:val="a9"/>
              <w:snapToGrid/>
              <w:spacing w:line="276" w:lineRule="auto"/>
              <w:ind w:left="782" w:firstLine="0"/>
              <w:rPr>
                <w:rFonts w:ascii="宋体" w:hAnsi="宋体"/>
                <w:color w:val="000000"/>
                <w:szCs w:val="51"/>
              </w:rPr>
            </w:pPr>
            <w:r w:rsidRPr="00A93848">
              <w:rPr>
                <w:rFonts w:ascii="宋体" w:hAnsi="宋体" w:hint="eastAsia"/>
                <w:color w:val="000000"/>
                <w:szCs w:val="51"/>
              </w:rPr>
              <w:t>掌握虚函数、抽象类的定义与使用。</w:t>
            </w:r>
          </w:p>
        </w:tc>
      </w:tr>
      <w:tr w:rsidR="006A7226" w14:paraId="67E4A27E" w14:textId="77777777" w:rsidTr="005128E8">
        <w:trPr>
          <w:trHeight w:val="924"/>
          <w:jc w:val="center"/>
        </w:trPr>
        <w:tc>
          <w:tcPr>
            <w:tcW w:w="9291" w:type="dxa"/>
            <w:gridSpan w:val="6"/>
          </w:tcPr>
          <w:p w14:paraId="4D3C5DB9" w14:textId="77777777" w:rsidR="002175FC" w:rsidRPr="008C0299" w:rsidRDefault="002175FC" w:rsidP="002175FC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实验内容</w:t>
            </w:r>
          </w:p>
          <w:p w14:paraId="1FE45F45" w14:textId="77777777" w:rsidR="002175FC" w:rsidRPr="009B1E09" w:rsidRDefault="002175FC" w:rsidP="002175FC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实验任务</w:t>
            </w:r>
            <w:r w:rsidR="000A56D7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  <w:p w14:paraId="1727A479" w14:textId="7D82895F" w:rsidR="002175FC" w:rsidRPr="00DF3534" w:rsidRDefault="002175FC" w:rsidP="002175FC">
            <w:pPr>
              <w:pStyle w:val="a9"/>
              <w:snapToGrid/>
              <w:spacing w:line="276" w:lineRule="auto"/>
              <w:ind w:left="785" w:firstLine="0"/>
            </w:pPr>
          </w:p>
          <w:p w14:paraId="66DD7798" w14:textId="77777777" w:rsidR="002175FC" w:rsidRPr="009B1E09" w:rsidRDefault="002175FC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5941E08D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 w:rsidR="004B6A41"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 w:rsidR="00A355B5">
              <w:t>来源</w:t>
            </w:r>
            <w:r w:rsidR="004B6A41">
              <w:rPr>
                <w:rFonts w:hint="eastAsia"/>
              </w:rPr>
              <w:t>、</w:t>
            </w:r>
            <w:r>
              <w:t>输入方式）</w:t>
            </w:r>
          </w:p>
          <w:p w14:paraId="4F50755C" w14:textId="77777777" w:rsidR="002175FC" w:rsidRDefault="002175FC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5CB33917" w14:textId="77777777" w:rsidR="000A56D7" w:rsidRPr="00DF20BF" w:rsidRDefault="000A56D7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62A20C0F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 w:rsidR="00D90BBA">
              <w:rPr>
                <w:rFonts w:hint="eastAsia"/>
              </w:rPr>
              <w:t>在</w:t>
            </w:r>
            <w:r w:rsidR="00D90BBA"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7DB57A15" w14:textId="77777777" w:rsidR="002175FC" w:rsidRDefault="002175FC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36196147" w14:textId="77777777" w:rsidR="000A56D7" w:rsidRPr="00F159BB" w:rsidRDefault="000A56D7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06B5BF22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</w:t>
            </w:r>
            <w:r w:rsidR="00832E90">
              <w:rPr>
                <w:rFonts w:hint="eastAsia"/>
              </w:rPr>
              <w:t>说明处理</w:t>
            </w:r>
            <w:r w:rsidR="00832E90">
              <w:t>步骤</w:t>
            </w:r>
            <w:r w:rsidR="00832E90">
              <w:rPr>
                <w:rFonts w:hint="eastAsia"/>
              </w:rPr>
              <w:t>。</w:t>
            </w:r>
            <w:r w:rsidR="008C336B">
              <w:rPr>
                <w:rFonts w:hint="eastAsia"/>
              </w:rPr>
              <w:t>若</w:t>
            </w:r>
            <w:r w:rsidR="008C336B">
              <w:t>不是非常</w:t>
            </w:r>
            <w:r w:rsidR="00832E90">
              <w:t>简单，需</w:t>
            </w:r>
            <w:r w:rsidR="008C336B">
              <w:rPr>
                <w:rFonts w:hint="eastAsia"/>
              </w:rPr>
              <w:t>要</w:t>
            </w:r>
            <w:r>
              <w:rPr>
                <w:rFonts w:hint="eastAsia"/>
              </w:rPr>
              <w:t>绘制</w:t>
            </w:r>
            <w:r>
              <w:t>流程图）</w:t>
            </w:r>
          </w:p>
          <w:p w14:paraId="057222C5" w14:textId="77777777" w:rsidR="002175FC" w:rsidRDefault="002175FC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06AC8183" w14:textId="77777777" w:rsidR="000A56D7" w:rsidRPr="009614B4" w:rsidRDefault="000A56D7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22F13CEF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</w:t>
            </w:r>
            <w:r w:rsidR="005C1C52">
              <w:rPr>
                <w:rFonts w:hint="eastAsia"/>
              </w:rPr>
              <w:t>。</w:t>
            </w:r>
            <w:r w:rsidR="00BD48AF">
              <w:t>图幅</w:t>
            </w:r>
            <w:r w:rsidR="00970932">
              <w:rPr>
                <w:rFonts w:hint="eastAsia"/>
              </w:rPr>
              <w:t>大小</w:t>
            </w:r>
            <w:r w:rsidR="00132FDC">
              <w:rPr>
                <w:rFonts w:hint="eastAsia"/>
              </w:rPr>
              <w:t>适当</w:t>
            </w:r>
            <w:r w:rsidR="00970932">
              <w:t>，</w:t>
            </w:r>
            <w:r w:rsidR="00BD48AF">
              <w:rPr>
                <w:rFonts w:hint="eastAsia"/>
              </w:rPr>
              <w:t>不</w:t>
            </w:r>
            <w:r w:rsidR="00970932">
              <w:rPr>
                <w:rFonts w:hint="eastAsia"/>
              </w:rPr>
              <w:t>能</w:t>
            </w:r>
            <w:r w:rsidR="00BD48AF">
              <w:t>太大</w:t>
            </w:r>
            <w:r>
              <w:t>）</w:t>
            </w:r>
          </w:p>
          <w:p w14:paraId="1BBB5519" w14:textId="77777777" w:rsidR="006A7226" w:rsidRDefault="006A7226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7CBC635D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623CEB55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561D0228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实验任务2</w:t>
            </w:r>
          </w:p>
          <w:p w14:paraId="6139C706" w14:textId="60A240A4" w:rsidR="008D6A6A" w:rsidRDefault="008D6A6A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人类的本质：</w:t>
            </w:r>
          </w:p>
          <w:p w14:paraId="31E8900C" w14:textId="3B7A6321" w:rsidR="000A56D7" w:rsidRDefault="00A04E21" w:rsidP="002175FC">
            <w:pPr>
              <w:pStyle w:val="a9"/>
              <w:snapToGrid/>
              <w:spacing w:line="276" w:lineRule="auto"/>
              <w:ind w:left="854" w:firstLine="0"/>
            </w:pPr>
            <w:r>
              <w:t>设计人类、英语学生类和复读机类三个类。</w:t>
            </w:r>
          </w:p>
          <w:p w14:paraId="24C99FAF" w14:textId="77777777" w:rsidR="00A04E21" w:rsidRPr="00A04E21" w:rsidRDefault="00A04E21" w:rsidP="00A04E21">
            <w:pPr>
              <w:pStyle w:val="a9"/>
              <w:spacing w:line="276" w:lineRule="auto"/>
              <w:ind w:left="854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具体要求如下：</w:t>
            </w:r>
          </w:p>
          <w:p w14:paraId="65FFC2C8" w14:textId="77777777" w:rsidR="00A04E21" w:rsidRPr="00A04E21" w:rsidRDefault="00A04E21" w:rsidP="00A04E21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人类（ Chinese ）</w:t>
            </w:r>
          </w:p>
          <w:p w14:paraId="1FE05411" w14:textId="77777777" w:rsidR="00A04E21" w:rsidRPr="00A04E21" w:rsidRDefault="00A04E21" w:rsidP="00A04E21">
            <w:pPr>
              <w:pStyle w:val="a9"/>
              <w:numPr>
                <w:ilvl w:val="1"/>
                <w:numId w:val="24"/>
              </w:numPr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它有一个虚函数 greet，函数输出中文问候，即你好。</w:t>
            </w:r>
          </w:p>
          <w:p w14:paraId="7C05C8BE" w14:textId="77777777" w:rsidR="00A04E21" w:rsidRPr="00A04E21" w:rsidRDefault="00A04E21" w:rsidP="00A04E21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英语学生类（ EnglishLearner ）</w:t>
            </w:r>
          </w:p>
          <w:p w14:paraId="04F3268D" w14:textId="77777777" w:rsidR="00A04E21" w:rsidRPr="00A04E21" w:rsidRDefault="00A04E21" w:rsidP="00A04E21">
            <w:pPr>
              <w:pStyle w:val="a9"/>
              <w:numPr>
                <w:ilvl w:val="1"/>
                <w:numId w:val="24"/>
              </w:numPr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继承 Chinese 类，重写 greet 函数，访问性为 public，输出英文问候，即Hello。</w:t>
            </w:r>
          </w:p>
          <w:p w14:paraId="7F1A96B5" w14:textId="77777777" w:rsidR="00A04E21" w:rsidRPr="00A04E21" w:rsidRDefault="00A04E21" w:rsidP="00A04E21">
            <w:pPr>
              <w:pStyle w:val="a9"/>
              <w:numPr>
                <w:ilvl w:val="0"/>
                <w:numId w:val="24"/>
              </w:numPr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复读机类（ Repeater ）</w:t>
            </w:r>
          </w:p>
          <w:p w14:paraId="3A149364" w14:textId="77777777" w:rsidR="00A04E21" w:rsidRPr="00A04E21" w:rsidRDefault="00A04E21" w:rsidP="00A04E21">
            <w:pPr>
              <w:pStyle w:val="a9"/>
              <w:numPr>
                <w:ilvl w:val="1"/>
                <w:numId w:val="24"/>
              </w:numPr>
              <w:spacing w:line="276" w:lineRule="auto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t>继承 Chinese 类，以 public 访问性重写 greet 函数，函数调用 Chinese 类的 greet 函数。</w:t>
            </w:r>
          </w:p>
          <w:p w14:paraId="2C09A61B" w14:textId="77777777" w:rsidR="00A04E21" w:rsidRDefault="00A04E21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 w:hint="eastAsia"/>
                <w:bCs/>
                <w:color w:val="000000"/>
                <w:szCs w:val="21"/>
              </w:rPr>
            </w:pPr>
          </w:p>
          <w:p w14:paraId="41EAFC31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6ED9C9DA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3421992C" w14:textId="12593189" w:rsidR="000A56D7" w:rsidRDefault="00A04E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无</w:t>
            </w:r>
          </w:p>
          <w:p w14:paraId="07FDF2E5" w14:textId="77777777" w:rsidR="000A56D7" w:rsidRPr="00DF20BF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345C00BA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4894A8A0" w14:textId="69B938B3" w:rsidR="000A56D7" w:rsidRDefault="00A04E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无</w:t>
            </w:r>
          </w:p>
          <w:p w14:paraId="0A15DFCA" w14:textId="77777777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0436FDD0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4CB3B53B" w14:textId="613D8736" w:rsidR="000A56D7" w:rsidRDefault="00A04E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调用三个对象的</w:t>
            </w:r>
            <w:r>
              <w:rPr>
                <w:rFonts w:hint="eastAsia"/>
              </w:rPr>
              <w:t>greet</w:t>
            </w:r>
            <w:r>
              <w:rPr>
                <w:rFonts w:hint="eastAsia"/>
              </w:rPr>
              <w:t>函数。</w:t>
            </w:r>
          </w:p>
          <w:p w14:paraId="6AAA6ED3" w14:textId="77777777" w:rsidR="00A04E21" w:rsidRDefault="00A04E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三个类中，</w:t>
            </w:r>
          </w:p>
          <w:p w14:paraId="253C79C4" w14:textId="6A12DB2C" w:rsidR="000A56D7" w:rsidRDefault="00A04E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一个是基类，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虚函数</w:t>
            </w:r>
            <w:r>
              <w:rPr>
                <w:rFonts w:hint="eastAsia"/>
              </w:rPr>
              <w:t>greet</w:t>
            </w:r>
            <w:r>
              <w:rPr>
                <w:rFonts w:hint="eastAsia"/>
              </w:rPr>
              <w:t>输出“你好”</w:t>
            </w:r>
          </w:p>
          <w:p w14:paraId="50650ADA" w14:textId="1B44AAB2" w:rsidR="00A04E21" w:rsidRDefault="00A04E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另外两个分别公有继承基类</w:t>
            </w:r>
          </w:p>
          <w:p w14:paraId="3455260A" w14:textId="08ADC0E5" w:rsidR="00A04E21" w:rsidRDefault="00A04E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对虚函数的操作：一个重载</w:t>
            </w:r>
            <w:r>
              <w:rPr>
                <w:rFonts w:hint="eastAsia"/>
              </w:rPr>
              <w:t>greet</w:t>
            </w:r>
            <w:r>
              <w:rPr>
                <w:rFonts w:hint="eastAsia"/>
              </w:rPr>
              <w:t>函数：输出“</w:t>
            </w:r>
            <w:r>
              <w:rPr>
                <w:rFonts w:hint="eastAsia"/>
              </w:rPr>
              <w:t>Hello</w:t>
            </w:r>
            <w:r>
              <w:rPr>
                <w:rFonts w:hint="eastAsia"/>
              </w:rPr>
              <w:t>”</w:t>
            </w:r>
          </w:p>
          <w:p w14:paraId="39A43559" w14:textId="4A6F4347" w:rsidR="00A04E21" w:rsidRPr="00A04E21" w:rsidRDefault="00A04E21" w:rsidP="000A56D7">
            <w:pPr>
              <w:pStyle w:val="a9"/>
              <w:snapToGrid/>
              <w:spacing w:line="276" w:lineRule="auto"/>
              <w:ind w:left="854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r>
              <w:rPr>
                <w:rFonts w:hint="eastAsia"/>
              </w:rPr>
              <w:t>另一个重载</w:t>
            </w:r>
            <w:r>
              <w:rPr>
                <w:rFonts w:hint="eastAsia"/>
              </w:rPr>
              <w:t>greet</w:t>
            </w:r>
            <w:r>
              <w:rPr>
                <w:rFonts w:hint="eastAsia"/>
              </w:rPr>
              <w:t>函数：调用基函数的</w:t>
            </w:r>
            <w:r>
              <w:rPr>
                <w:rFonts w:hint="eastAsia"/>
              </w:rPr>
              <w:t>greet</w:t>
            </w:r>
            <w:r>
              <w:rPr>
                <w:rFonts w:hint="eastAsia"/>
              </w:rPr>
              <w:t>函数</w:t>
            </w:r>
          </w:p>
          <w:p w14:paraId="1C182C2C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0B237B3F" w14:textId="4B96C252" w:rsidR="000A56D7" w:rsidRDefault="00A04E21" w:rsidP="00A04E21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A04E21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4BF2E938" wp14:editId="40E9DBB1">
                  <wp:extent cx="2618083" cy="1954037"/>
                  <wp:effectExtent l="0" t="0" r="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083" cy="1954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9AF75" w14:textId="77777777" w:rsidR="008D6A6A" w:rsidRDefault="008D6A6A" w:rsidP="00A04E21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 w:hint="eastAsia"/>
                <w:bCs/>
                <w:color w:val="000000"/>
                <w:szCs w:val="21"/>
              </w:rPr>
            </w:pPr>
          </w:p>
          <w:p w14:paraId="6B3BE4BE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  <w:p w14:paraId="73C34A73" w14:textId="28850C15" w:rsidR="000A56D7" w:rsidRDefault="00FA6C13" w:rsidP="000A56D7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2D870F0C" wp14:editId="66B0D26A">
                  <wp:extent cx="5053965" cy="817245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3965" cy="817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60C20AE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3A4E7346" w14:textId="79F18F6E" w:rsidR="000A56D7" w:rsidRPr="00F40EDF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43185C22" w14:textId="163B5738" w:rsidR="00F40EDF" w:rsidRPr="00F40EDF" w:rsidRDefault="00F40EDF" w:rsidP="00F40EDF">
            <w:pPr>
              <w:pStyle w:val="a9"/>
              <w:snapToGrid/>
              <w:spacing w:line="276" w:lineRule="auto"/>
              <w:ind w:left="854" w:firstLine="0"/>
              <w:rPr>
                <w:rFonts w:hint="eastAsia"/>
                <w:b/>
              </w:rPr>
            </w:pPr>
            <w:r w:rsidRPr="00F40EDF">
              <w:rPr>
                <w:rFonts w:hint="eastAsia"/>
                <w:b/>
              </w:rPr>
              <w:t>程序内执行</w:t>
            </w:r>
            <w:r>
              <w:rPr>
                <w:rFonts w:hint="eastAsia"/>
                <w:b/>
              </w:rPr>
              <w:t>输入</w:t>
            </w:r>
            <w:r w:rsidRPr="00F40EDF">
              <w:rPr>
                <w:rFonts w:hint="eastAsia"/>
                <w:b/>
              </w:rPr>
              <w:t>，每个数字都是</w:t>
            </w:r>
            <w:r w:rsidRPr="00F40EDF">
              <w:rPr>
                <w:rFonts w:hint="eastAsia"/>
                <w:b/>
              </w:rPr>
              <w:t>double</w:t>
            </w:r>
            <w:r w:rsidRPr="00F40EDF">
              <w:rPr>
                <w:rFonts w:hint="eastAsia"/>
                <w:b/>
              </w:rPr>
              <w:t>型</w:t>
            </w:r>
          </w:p>
          <w:p w14:paraId="715D6CDA" w14:textId="77777777" w:rsidR="00F40EDF" w:rsidRDefault="00F40EDF" w:rsidP="00F40E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circle(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1);</w:t>
            </w:r>
          </w:p>
          <w:p w14:paraId="2825ED8B" w14:textId="77777777" w:rsidR="00F40EDF" w:rsidRDefault="00F40EDF" w:rsidP="00F40E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Square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square(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1);</w:t>
            </w:r>
          </w:p>
          <w:p w14:paraId="5216BB32" w14:textId="77777777" w:rsidR="00F40EDF" w:rsidRDefault="00F40EDF" w:rsidP="00F40E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rectangle(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1, 1);</w:t>
            </w:r>
          </w:p>
          <w:p w14:paraId="4D1854DD" w14:textId="4F08606A" w:rsidR="00F40EDF" w:rsidRDefault="00F40EDF" w:rsidP="00F40E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Trapezoid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trapezoid(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1, 1, 1);</w:t>
            </w:r>
          </w:p>
          <w:p w14:paraId="6AB89AB1" w14:textId="2470516C" w:rsidR="000A56D7" w:rsidRPr="00F40EDF" w:rsidRDefault="00F40EDF" w:rsidP="00F40ED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triangle(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1, 1);</w:t>
            </w:r>
          </w:p>
          <w:p w14:paraId="47135F2D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4D372A3F" w14:textId="0F022CCB" w:rsidR="000A56D7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每一个类只定义了一个对象</w:t>
            </w:r>
          </w:p>
          <w:p w14:paraId="617D1A79" w14:textId="4FBC656C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所以各个对象只接收相对应的数字</w:t>
            </w:r>
          </w:p>
          <w:p w14:paraId="098BB249" w14:textId="38E5A8DF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每个数字都以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型存储</w:t>
            </w:r>
          </w:p>
          <w:p w14:paraId="5D8C56E4" w14:textId="1DC0228A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实际存储要素如下：</w:t>
            </w:r>
          </w:p>
          <w:p w14:paraId="6EF9D8C1" w14:textId="77777777" w:rsidR="00F40EDF" w:rsidRDefault="00F40EDF" w:rsidP="000A56D7">
            <w:pPr>
              <w:pStyle w:val="a9"/>
              <w:snapToGrid/>
              <w:spacing w:line="276" w:lineRule="auto"/>
              <w:ind w:left="854" w:firstLine="0"/>
              <w:rPr>
                <w:rFonts w:hint="eastAsia"/>
              </w:rPr>
            </w:pPr>
          </w:p>
          <w:p w14:paraId="3F5D4C5F" w14:textId="60538E82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圆形：半径</w:t>
            </w:r>
          </w:p>
          <w:p w14:paraId="008EFE2D" w14:textId="3832C753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方形：边长</w:t>
            </w:r>
          </w:p>
          <w:p w14:paraId="0F159E49" w14:textId="4BE26BC8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矩形：长和宽</w:t>
            </w:r>
          </w:p>
          <w:p w14:paraId="484DB0E5" w14:textId="4637FCC0" w:rsidR="00F40EDF" w:rsidRDefault="00F40EDF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梯形：上底下底，高</w:t>
            </w:r>
          </w:p>
          <w:p w14:paraId="6CE833AE" w14:textId="2A0FBD80" w:rsidR="00F40EDF" w:rsidRDefault="00F40EDF" w:rsidP="000A56D7">
            <w:pPr>
              <w:pStyle w:val="a9"/>
              <w:snapToGrid/>
              <w:spacing w:line="276" w:lineRule="auto"/>
              <w:ind w:left="854" w:firstLine="0"/>
              <w:rPr>
                <w:rFonts w:hint="eastAsia"/>
              </w:rPr>
            </w:pPr>
            <w:r>
              <w:rPr>
                <w:rFonts w:hint="eastAsia"/>
              </w:rPr>
              <w:t>三角形：底和高</w:t>
            </w:r>
          </w:p>
          <w:p w14:paraId="585C981D" w14:textId="77777777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73447995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24F93C4C" w14:textId="2531700A" w:rsidR="000A56D7" w:rsidRDefault="00A31390" w:rsidP="000A56D7">
            <w:pPr>
              <w:pStyle w:val="a9"/>
              <w:snapToGrid/>
              <w:spacing w:line="276" w:lineRule="auto"/>
              <w:ind w:left="854" w:firstLine="0"/>
              <w:rPr>
                <w:rFonts w:hint="eastAsia"/>
              </w:rPr>
            </w:pPr>
            <w:r>
              <w:rPr>
                <w:rFonts w:hint="eastAsia"/>
              </w:rPr>
              <w:t>每个派生类中用虚函数返回该图形面积</w:t>
            </w:r>
          </w:p>
          <w:p w14:paraId="088AEA22" w14:textId="77777777" w:rsidR="000A56D7" w:rsidRPr="009614B4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5444C882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6DCCF8DE" w14:textId="7F5BE209" w:rsidR="000A56D7" w:rsidRDefault="00F40EDF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F40EDF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02FB7918" wp14:editId="04615115">
                  <wp:extent cx="2618083" cy="1954037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083" cy="1954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44E16" w14:textId="77777777" w:rsidR="000A56D7" w:rsidRP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D6680F" w14:paraId="0B58B84B" w14:textId="77777777" w:rsidTr="005128E8">
        <w:trPr>
          <w:trHeight w:val="1795"/>
          <w:jc w:val="center"/>
        </w:trPr>
        <w:tc>
          <w:tcPr>
            <w:tcW w:w="9291" w:type="dxa"/>
            <w:gridSpan w:val="6"/>
          </w:tcPr>
          <w:p w14:paraId="493AA965" w14:textId="77777777" w:rsidR="00D6680F" w:rsidRPr="008C0299" w:rsidRDefault="00D6680F" w:rsidP="00F32289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实验环境</w:t>
            </w:r>
          </w:p>
          <w:p w14:paraId="6A815790" w14:textId="77777777" w:rsidR="00D6680F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操作系统</w:t>
            </w:r>
            <w:r>
              <w:rPr>
                <w:rFonts w:hint="eastAsia"/>
              </w:rPr>
              <w:t>：</w:t>
            </w:r>
            <w:r w:rsidR="00F554B7">
              <w:rPr>
                <w:rFonts w:hint="eastAsia"/>
              </w:rPr>
              <w:t>Windows10</w:t>
            </w:r>
          </w:p>
          <w:p w14:paraId="7F092146" w14:textId="77777777" w:rsidR="00ED4F14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开发</w:t>
            </w:r>
            <w:r w:rsidR="00BC28C1">
              <w:rPr>
                <w:rFonts w:ascii="黑体" w:eastAsia="黑体" w:hAnsi="黑体" w:hint="eastAsia"/>
              </w:rPr>
              <w:t>工具</w:t>
            </w:r>
            <w:r w:rsidR="00F554B7">
              <w:rPr>
                <w:rFonts w:ascii="黑体" w:eastAsia="黑体" w:hAnsi="黑体" w:hint="eastAsia"/>
              </w:rPr>
              <w:t>：visual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studio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2019</w:t>
            </w:r>
          </w:p>
          <w:p w14:paraId="1C4E8533" w14:textId="77777777" w:rsidR="00040D35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实验设备</w:t>
            </w:r>
            <w:r>
              <w:rPr>
                <w:rFonts w:hint="eastAsia"/>
              </w:rPr>
              <w:t>：</w:t>
            </w:r>
            <w:r w:rsidR="006A7226">
              <w:rPr>
                <w:rFonts w:hint="eastAsia"/>
              </w:rPr>
              <w:t>PC</w:t>
            </w:r>
          </w:p>
        </w:tc>
      </w:tr>
      <w:tr w:rsidR="00D6680F" w14:paraId="10814ECB" w14:textId="77777777" w:rsidTr="002D5254">
        <w:trPr>
          <w:trHeight w:val="1499"/>
          <w:jc w:val="center"/>
        </w:trPr>
        <w:tc>
          <w:tcPr>
            <w:tcW w:w="9291" w:type="dxa"/>
            <w:gridSpan w:val="6"/>
          </w:tcPr>
          <w:p w14:paraId="65A2C2A7" w14:textId="77777777" w:rsidR="002175FC" w:rsidRPr="008C0299" w:rsidRDefault="002175FC" w:rsidP="00C803A2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提交文档</w:t>
            </w:r>
          </w:p>
          <w:p w14:paraId="30125D5B" w14:textId="77777777" w:rsidR="00434BF4" w:rsidRDefault="002175FC" w:rsidP="00AD3786">
            <w:pPr>
              <w:pStyle w:val="a9"/>
              <w:snapToGrid/>
              <w:spacing w:line="276" w:lineRule="auto"/>
              <w:ind w:left="428" w:firstLine="0"/>
              <w:rPr>
                <w:rFonts w:ascii="黑体" w:eastAsia="黑体" w:hAnsi="黑体"/>
                <w:color w:val="FF0000"/>
                <w:szCs w:val="51"/>
              </w:rPr>
            </w:pPr>
            <w:r>
              <w:rPr>
                <w:rFonts w:ascii="宋体" w:hAnsi="宋体" w:hint="eastAsia"/>
                <w:color w:val="000000"/>
                <w:szCs w:val="51"/>
              </w:rPr>
              <w:t>提交</w:t>
            </w:r>
            <w:r w:rsidR="004C2165">
              <w:rPr>
                <w:rFonts w:ascii="宋体" w:hAnsi="宋体" w:hint="eastAsia"/>
                <w:color w:val="000000"/>
                <w:szCs w:val="51"/>
              </w:rPr>
              <w:t>本</w:t>
            </w:r>
            <w:r>
              <w:rPr>
                <w:rFonts w:ascii="宋体" w:hAnsi="宋体" w:hint="eastAsia"/>
                <w:color w:val="000000"/>
                <w:szCs w:val="51"/>
              </w:rPr>
              <w:t>实验</w:t>
            </w:r>
            <w:r>
              <w:rPr>
                <w:rFonts w:ascii="宋体" w:hAnsi="宋体"/>
                <w:color w:val="000000"/>
                <w:szCs w:val="51"/>
              </w:rPr>
              <w:t>报告</w:t>
            </w:r>
            <w:r w:rsidR="003356F3">
              <w:rPr>
                <w:rFonts w:ascii="宋体" w:hAnsi="宋体" w:hint="eastAsia"/>
                <w:color w:val="000000"/>
                <w:szCs w:val="51"/>
              </w:rPr>
              <w:t>（电子版</w:t>
            </w:r>
            <w:r w:rsidR="003356F3">
              <w:rPr>
                <w:rFonts w:ascii="宋体" w:hAnsi="宋体"/>
                <w:color w:val="000000"/>
                <w:szCs w:val="51"/>
              </w:rPr>
              <w:t>）</w:t>
            </w:r>
            <w:r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0F47F6">
              <w:rPr>
                <w:rFonts w:ascii="宋体" w:hAnsi="宋体" w:hint="eastAsia"/>
                <w:color w:val="000000"/>
                <w:szCs w:val="51"/>
              </w:rPr>
              <w:t>文件名</w:t>
            </w:r>
            <w:r w:rsidR="00C42D40">
              <w:rPr>
                <w:rFonts w:ascii="宋体" w:hAnsi="宋体" w:hint="eastAsia"/>
                <w:color w:val="000000"/>
                <w:szCs w:val="51"/>
              </w:rPr>
              <w:t>命名</w:t>
            </w:r>
            <w:r>
              <w:rPr>
                <w:rFonts w:ascii="宋体" w:hAnsi="宋体"/>
                <w:color w:val="000000"/>
                <w:szCs w:val="51"/>
              </w:rPr>
              <w:t>：</w:t>
            </w:r>
            <w:r w:rsidR="005B54E3" w:rsidRPr="00A1411E">
              <w:rPr>
                <w:rFonts w:ascii="黑体" w:eastAsia="黑体" w:hAnsi="黑体" w:hint="eastAsia"/>
                <w:color w:val="FF0000"/>
                <w:szCs w:val="51"/>
              </w:rPr>
              <w:t>实验X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报告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学号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姓名.</w:t>
            </w:r>
            <w:r w:rsidRPr="00A1411E">
              <w:rPr>
                <w:rFonts w:ascii="黑体" w:eastAsia="黑体" w:hAnsi="黑体"/>
                <w:color w:val="FF0000"/>
                <w:szCs w:val="51"/>
              </w:rPr>
              <w:t>doc</w:t>
            </w:r>
          </w:p>
          <w:p w14:paraId="4B9439FC" w14:textId="77777777" w:rsidR="008C625A" w:rsidRPr="00A61C8A" w:rsidRDefault="008C625A" w:rsidP="00F30BAF">
            <w:pPr>
              <w:pStyle w:val="a9"/>
              <w:snapToGrid/>
              <w:spacing w:line="276" w:lineRule="auto"/>
              <w:ind w:left="428" w:firstLine="0"/>
              <w:rPr>
                <w:rFonts w:ascii="宋体" w:hAnsi="宋体"/>
              </w:rPr>
            </w:pPr>
            <w:r w:rsidRPr="008C625A">
              <w:rPr>
                <w:rFonts w:ascii="宋体" w:hAnsi="宋体"/>
                <w:color w:val="000000"/>
                <w:szCs w:val="51"/>
              </w:rPr>
              <w:t>教师将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批阅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后（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有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分数）</w:t>
            </w:r>
            <w:r w:rsidR="00E87868">
              <w:rPr>
                <w:rFonts w:ascii="宋体" w:hAnsi="宋体" w:hint="eastAsia"/>
                <w:color w:val="000000"/>
                <w:szCs w:val="51"/>
              </w:rPr>
              <w:t>的</w:t>
            </w:r>
            <w:r w:rsidR="00F80628">
              <w:rPr>
                <w:rFonts w:ascii="宋体" w:hAnsi="宋体" w:hint="eastAsia"/>
                <w:color w:val="000000"/>
                <w:szCs w:val="51"/>
              </w:rPr>
              <w:t>全体</w:t>
            </w:r>
            <w:r w:rsidR="00F80628">
              <w:rPr>
                <w:rFonts w:ascii="宋体" w:hAnsi="宋体"/>
                <w:color w:val="000000"/>
                <w:szCs w:val="51"/>
              </w:rPr>
              <w:t>学生</w:t>
            </w:r>
            <w:r w:rsidRPr="008C625A">
              <w:rPr>
                <w:rFonts w:ascii="宋体" w:hAnsi="宋体"/>
                <w:color w:val="000000"/>
                <w:szCs w:val="51"/>
              </w:rPr>
              <w:t>实验报告刻入一张光盘</w:t>
            </w:r>
            <w:r w:rsidR="00201FFF">
              <w:rPr>
                <w:rFonts w:ascii="宋体" w:hAnsi="宋体" w:hint="eastAsia"/>
                <w:color w:val="000000"/>
                <w:szCs w:val="51"/>
              </w:rPr>
              <w:t>存档</w:t>
            </w:r>
            <w:r w:rsidR="00F30BAF"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813EAA">
              <w:rPr>
                <w:rFonts w:ascii="宋体" w:hAnsi="宋体" w:hint="eastAsia"/>
                <w:color w:val="000000"/>
                <w:szCs w:val="51"/>
              </w:rPr>
              <w:t>保证光盘</w:t>
            </w:r>
            <w:r w:rsidR="00813EAA">
              <w:rPr>
                <w:rFonts w:ascii="宋体" w:hAnsi="宋体"/>
                <w:color w:val="000000"/>
                <w:szCs w:val="51"/>
              </w:rPr>
              <w:t>可读。</w:t>
            </w:r>
          </w:p>
        </w:tc>
      </w:tr>
      <w:tr w:rsidR="00AB4A16" w14:paraId="1E5B25CE" w14:textId="77777777" w:rsidTr="005128E8">
        <w:trPr>
          <w:trHeight w:val="1637"/>
          <w:jc w:val="center"/>
        </w:trPr>
        <w:tc>
          <w:tcPr>
            <w:tcW w:w="9291" w:type="dxa"/>
            <w:gridSpan w:val="6"/>
          </w:tcPr>
          <w:p w14:paraId="4BB877D8" w14:textId="15BD1C62" w:rsidR="00AB4A16" w:rsidRDefault="00936015" w:rsidP="00AB4A16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附：</w:t>
            </w:r>
            <w:r w:rsidR="00AB4A16"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源代码</w:t>
            </w:r>
          </w:p>
          <w:p w14:paraId="12F69F44" w14:textId="63CACAB7" w:rsidR="008D6A6A" w:rsidRDefault="008D6A6A" w:rsidP="008D6A6A">
            <w:pPr>
              <w:ind w:left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</w:p>
          <w:p w14:paraId="75CFB787" w14:textId="3CC0A935" w:rsidR="002F4FAF" w:rsidRDefault="002F4FAF" w:rsidP="008D6A6A">
            <w:pPr>
              <w:ind w:left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</w:p>
          <w:p w14:paraId="46283723" w14:textId="77777777" w:rsidR="002F4FAF" w:rsidRDefault="002F4FAF" w:rsidP="008D6A6A">
            <w:pPr>
              <w:ind w:left="570"/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</w:pPr>
          </w:p>
          <w:p w14:paraId="7061FFF5" w14:textId="4D7E79F2" w:rsidR="008D6A6A" w:rsidRDefault="008D6A6A" w:rsidP="008D6A6A">
            <w:pPr>
              <w:ind w:left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2F4FAF"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yellow"/>
              </w:rPr>
              <w:t>实验</w:t>
            </w:r>
            <w:r w:rsidR="002F4FAF">
              <w:rPr>
                <w:rFonts w:ascii="黑体" w:eastAsia="黑体" w:hAnsi="黑体" w:hint="eastAsia"/>
                <w:bCs/>
                <w:color w:val="000000"/>
                <w:sz w:val="28"/>
                <w:szCs w:val="51"/>
                <w:highlight w:val="yellow"/>
              </w:rPr>
              <w:t>二=====================================================</w:t>
            </w:r>
          </w:p>
          <w:p w14:paraId="3365E1BB" w14:textId="1D13CDAE" w:rsidR="008D6A6A" w:rsidRDefault="008D6A6A" w:rsidP="008D6A6A">
            <w:pPr>
              <w:ind w:left="570"/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说明：以下代码为头文件，名为“人类的本质.</w:t>
            </w:r>
            <w:r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  <w:t>h</w:t>
            </w: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”</w:t>
            </w:r>
          </w:p>
          <w:p w14:paraId="3AEA68BC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DC0B81B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563CC68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0A5A181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Chinese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人类</w:t>
            </w:r>
          </w:p>
          <w:p w14:paraId="3D317EBF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{  </w:t>
            </w:r>
          </w:p>
          <w:p w14:paraId="2ED837A9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7DC12CE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greet(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10CA3C76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97E2341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你好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71B4AC8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D10B027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442854E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70109EE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EnglishLearner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Chinese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英语学生类</w:t>
            </w:r>
          </w:p>
          <w:p w14:paraId="3DE6CE65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A88D7D9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ECD93E5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greet(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FAF9FE4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F95D6A7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"Hello"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258A2EE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D6F4B44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11A7627F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D7A601A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Repeater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Chinese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复读机类</w:t>
            </w:r>
          </w:p>
          <w:p w14:paraId="3AC5A79A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BBB96D6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6966C0D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greet(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3BC2689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41F1A54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Chinese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greet(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841EA13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84E8FFA" w14:textId="1D158B01" w:rsidR="008D6A6A" w:rsidRDefault="008D6A6A" w:rsidP="008D6A6A">
            <w:pPr>
              <w:ind w:left="57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5E827503" w14:textId="6A0B8574" w:rsidR="008D6A6A" w:rsidRDefault="008D6A6A" w:rsidP="008D6A6A">
            <w:pPr>
              <w:ind w:left="57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/*-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------------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头文件结束-------------*/</w:t>
            </w:r>
          </w:p>
          <w:p w14:paraId="50C2246B" w14:textId="77777777" w:rsidR="008D6A6A" w:rsidRDefault="008D6A6A" w:rsidP="008D6A6A">
            <w:pPr>
              <w:ind w:left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</w:p>
          <w:p w14:paraId="56E2865B" w14:textId="66E27D58" w:rsidR="008D6A6A" w:rsidRDefault="008D6A6A" w:rsidP="008D6A6A">
            <w:pPr>
              <w:ind w:left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以下代码为主函数文件：“main.</w:t>
            </w:r>
            <w:r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  <w:t>cpp”</w:t>
            </w:r>
          </w:p>
          <w:p w14:paraId="4086FA6C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主函数不输入输出居然就不用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io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流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诶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！</w:t>
            </w:r>
          </w:p>
          <w:p w14:paraId="1541E378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人类的本质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.h"</w:t>
            </w:r>
          </w:p>
          <w:p w14:paraId="1BC02B18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641E98C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9A971AF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47B078A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Chinese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EDCFF1E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EnglishLearner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e;</w:t>
            </w:r>
          </w:p>
          <w:p w14:paraId="0F33EE67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Repeater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ii;</w:t>
            </w:r>
          </w:p>
          <w:p w14:paraId="564DAA5A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i.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greet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C8D1CBA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e.greet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4C940A33" w14:textId="77777777" w:rsidR="008D6A6A" w:rsidRDefault="008D6A6A" w:rsidP="008D6A6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ii.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greet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9EF9820" w14:textId="6202C3B2" w:rsidR="008D6A6A" w:rsidRDefault="008D6A6A" w:rsidP="008D6A6A">
            <w:pPr>
              <w:ind w:left="57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F1A7808" w14:textId="2C562BDF" w:rsidR="008D6A6A" w:rsidRPr="008D6A6A" w:rsidRDefault="008D6A6A" w:rsidP="008D6A6A">
            <w:pPr>
              <w:ind w:left="570"/>
              <w:rPr>
                <w:rFonts w:ascii="黑体" w:eastAsia="黑体" w:hAnsi="黑体" w:hint="eastAsia"/>
                <w:bCs/>
                <w:color w:val="000000"/>
                <w:szCs w:val="40"/>
              </w:rPr>
            </w:pPr>
            <w:r>
              <w:rPr>
                <w:rFonts w:ascii="黑体" w:eastAsia="黑体" w:hAnsi="黑体" w:hint="eastAsia"/>
                <w:bCs/>
                <w:color w:val="000000"/>
                <w:szCs w:val="40"/>
              </w:rPr>
              <w:t>/*</w:t>
            </w:r>
            <w:r w:rsidRPr="008D6A6A">
              <w:rPr>
                <w:rFonts w:ascii="黑体" w:eastAsia="黑体" w:hAnsi="黑体" w:hint="eastAsia"/>
                <w:bCs/>
                <w:color w:val="000000"/>
                <w:szCs w:val="40"/>
              </w:rPr>
              <w:t>-------------主文件结束------------</w:t>
            </w:r>
            <w:r>
              <w:rPr>
                <w:rFonts w:ascii="黑体" w:eastAsia="黑体" w:hAnsi="黑体" w:hint="eastAsia"/>
                <w:bCs/>
                <w:color w:val="000000"/>
                <w:szCs w:val="40"/>
              </w:rPr>
              <w:t>*/</w:t>
            </w:r>
          </w:p>
          <w:p w14:paraId="51A92398" w14:textId="60C77102" w:rsidR="008D6A6A" w:rsidRDefault="008D6A6A" w:rsidP="008D6A6A">
            <w:pPr>
              <w:ind w:left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</w:p>
          <w:p w14:paraId="5E473E0E" w14:textId="6E24813D" w:rsidR="008D6A6A" w:rsidRDefault="008D6A6A" w:rsidP="008D6A6A">
            <w:pPr>
              <w:ind w:left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</w:p>
          <w:p w14:paraId="097EFF6B" w14:textId="77777777" w:rsidR="008D6A6A" w:rsidRPr="008C0299" w:rsidRDefault="008D6A6A" w:rsidP="008D6A6A">
            <w:pPr>
              <w:ind w:left="570"/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</w:pPr>
          </w:p>
          <w:p w14:paraId="10D03CEA" w14:textId="46B689A1" w:rsidR="005F5F24" w:rsidRDefault="00FA6C13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8D6A6A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实验三：</w:t>
            </w:r>
            <w:r w:rsidR="002F4FAF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-----------------------------------------------------------------------</w:t>
            </w:r>
          </w:p>
          <w:p w14:paraId="77AEFE67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F62BCF7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9F819D5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E03F2DF" w14:textId="48CFB5FA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 w:rsidR="002F4FAF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抽象形状类</w:t>
            </w:r>
          </w:p>
          <w:p w14:paraId="18891D78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F3C50DF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7F75168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Shape() {}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构造函数，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本基类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无任何数据成员</w:t>
            </w:r>
          </w:p>
          <w:p w14:paraId="55FAC6D1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~Shape() {}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虚析构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函数，只须派生类收尾</w:t>
            </w:r>
          </w:p>
          <w:p w14:paraId="10AA1712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843CA87" w14:textId="082C7412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Area()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 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到时候用输出流来show，这里就不show了</w:t>
            </w:r>
          </w:p>
          <w:p w14:paraId="0BBD97B4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= 0;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函数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名有点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长，主要是因为之前一直遵循“输出最好不要再函数内实现，所以加了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show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的单词。</w:t>
            </w:r>
          </w:p>
          <w:p w14:paraId="03719522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772EA6E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E9856D3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圆形</w:t>
            </w:r>
          </w:p>
          <w:p w14:paraId="4547C6D3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DA37540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radius;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圆形只有周长属性（只用求面积嘛）</w:t>
            </w:r>
          </w:p>
          <w:p w14:paraId="32D607F8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7FC8857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Circle(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radius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圆构造函数接收半径</w:t>
            </w:r>
          </w:p>
          <w:p w14:paraId="0E0743E1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~Circle() {}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圆析构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函数不用做事</w:t>
            </w:r>
          </w:p>
          <w:p w14:paraId="47C3D326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Area(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3.14159 * radius * radius; }</w:t>
            </w:r>
          </w:p>
          <w:p w14:paraId="3E882C6D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圆形的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091D205A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D6ECC80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Square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正方形</w:t>
            </w:r>
          </w:p>
          <w:p w14:paraId="5EA81FFE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2E036C7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边长</w:t>
            </w:r>
          </w:p>
          <w:p w14:paraId="1EA25287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444BD9D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Square(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边长属性初始化</w:t>
            </w:r>
          </w:p>
          <w:p w14:paraId="6C2B0F31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Square(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4AF2BEDD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Area(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* x; }</w:t>
            </w:r>
          </w:p>
          <w:p w14:paraId="5D910C0F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正方形的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20888B3F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152A3AA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矩形</w:t>
            </w:r>
          </w:p>
          <w:p w14:paraId="4A5D77F0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ECF2174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x, y;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长，宽</w:t>
            </w:r>
          </w:p>
          <w:p w14:paraId="6B43553A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129761A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Rectangle(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y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收入边长属性</w:t>
            </w:r>
          </w:p>
          <w:p w14:paraId="7EA489CD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Rectangle(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09476CD2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Area(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* y; }</w:t>
            </w:r>
          </w:p>
          <w:p w14:paraId="142664C5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矩形的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1FF4A10D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06D32E24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Trapezoid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梯形</w:t>
            </w:r>
          </w:p>
          <w:p w14:paraId="6E9DDA51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8CD3AF4" w14:textId="638508AB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x, y, z;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上底，下底，高</w:t>
            </w:r>
          </w:p>
          <w:p w14:paraId="345B8147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57B4414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Trapezoid(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y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z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收入三要素属性</w:t>
            </w:r>
          </w:p>
          <w:p w14:paraId="54EF9173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Trapezoid(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05ABCEFC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Area(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((x + y) * z) / 2; }</w:t>
            </w:r>
          </w:p>
          <w:p w14:paraId="2B3043BC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梯形的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75A340E3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12FD2A25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三角形</w:t>
            </w:r>
          </w:p>
          <w:p w14:paraId="154693A7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F9B28B6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x, y;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底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，高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or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高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，底</w:t>
            </w:r>
          </w:p>
          <w:p w14:paraId="0E75AD0E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37CAAE1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Triangle(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y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收入底，高</w:t>
            </w:r>
          </w:p>
          <w:p w14:paraId="70B46DCD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Triangle(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54E5392C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Area(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* y) / 2; }</w:t>
            </w:r>
          </w:p>
          <w:p w14:paraId="78CF35CE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{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三角形的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40502476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5D9389D3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01B3E05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026FB8B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28CC00A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circle(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1);</w:t>
            </w:r>
          </w:p>
          <w:p w14:paraId="4CB01EDE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Square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square(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1);</w:t>
            </w:r>
          </w:p>
          <w:p w14:paraId="1B9CFF52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Rectangle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rectangle(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1, 1);</w:t>
            </w:r>
          </w:p>
          <w:p w14:paraId="70FBAA01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Trapezoid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trapezoid(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1, 1, 1);</w:t>
            </w:r>
          </w:p>
          <w:p w14:paraId="01B5D191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Triangle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triangle(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1, 1);</w:t>
            </w:r>
          </w:p>
          <w:p w14:paraId="37355C0D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14:paraId="1519374B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5] = { &amp;circle, &amp;square, &amp;rectangle, &amp;trapezoid, &amp;triangle };</w:t>
            </w:r>
          </w:p>
          <w:p w14:paraId="036AF731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Shape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** p;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等会用双重指针的自增</w:t>
            </w:r>
          </w:p>
          <w:p w14:paraId="3999B618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8EB7F66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(p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p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+ 5; p++)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p =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[5] -&gt;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五个对象</w:t>
            </w:r>
          </w:p>
          <w:p w14:paraId="5D834D3C" w14:textId="006E8CB1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 p-&gt;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五个对象（数组）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-&gt;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对象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内函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</w:t>
            </w:r>
          </w:p>
          <w:p w14:paraId="1136E731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(*p)-&gt;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相当于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[0]-&gt;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showShapeName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();</w:t>
            </w:r>
          </w:p>
          <w:p w14:paraId="025007F7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面积为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(*p)-&gt;Area()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34E34F1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sum += (*p)-&gt;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Area(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A51F3D1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50389D8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3CBF31E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总面积为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\t"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23AA2F6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E8A81C5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2A14A91" w14:textId="77777777" w:rsidR="00A31390" w:rsidRDefault="00A31390" w:rsidP="00A3139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EDA78D9" w14:textId="3F35DF9C" w:rsidR="00FA6C13" w:rsidRPr="005F5F24" w:rsidRDefault="00FA6C13" w:rsidP="00A31390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</w:tr>
    </w:tbl>
    <w:p w14:paraId="29C604D0" w14:textId="77777777" w:rsidR="00D74590" w:rsidRDefault="00D74590" w:rsidP="002F0737">
      <w:pPr>
        <w:jc w:val="center"/>
      </w:pPr>
    </w:p>
    <w:sectPr w:rsidR="00D74590" w:rsidSect="00717CC1">
      <w:footerReference w:type="default" r:id="rId13"/>
      <w:type w:val="continuous"/>
      <w:pgSz w:w="11906" w:h="16838" w:code="9"/>
      <w:pgMar w:top="1440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00BB3" w14:textId="77777777" w:rsidR="00612F21" w:rsidRDefault="00612F21">
      <w:r>
        <w:separator/>
      </w:r>
    </w:p>
  </w:endnote>
  <w:endnote w:type="continuationSeparator" w:id="0">
    <w:p w14:paraId="7A9208A9" w14:textId="77777777" w:rsidR="00612F21" w:rsidRDefault="00612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17D51" w14:textId="77777777" w:rsidR="00782F93" w:rsidRDefault="00782F93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F222A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2AC7F" w14:textId="77777777" w:rsidR="00612F21" w:rsidRDefault="00612F21">
      <w:r>
        <w:separator/>
      </w:r>
    </w:p>
  </w:footnote>
  <w:footnote w:type="continuationSeparator" w:id="0">
    <w:p w14:paraId="7661CB06" w14:textId="77777777" w:rsidR="00612F21" w:rsidRDefault="00612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32D"/>
    <w:multiLevelType w:val="hybridMultilevel"/>
    <w:tmpl w:val="F25A28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FD6724"/>
    <w:multiLevelType w:val="singleLevel"/>
    <w:tmpl w:val="84F08314"/>
    <w:lvl w:ilvl="0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8"/>
      </w:rPr>
    </w:lvl>
  </w:abstractNum>
  <w:abstractNum w:abstractNumId="2" w15:restartNumberingAfterBreak="0">
    <w:nsid w:val="12F91E6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" w15:restartNumberingAfterBreak="0">
    <w:nsid w:val="16F15806"/>
    <w:multiLevelType w:val="hybridMultilevel"/>
    <w:tmpl w:val="FA9E2DE4"/>
    <w:lvl w:ilvl="0" w:tplc="E292B65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B7606C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70F2452"/>
    <w:multiLevelType w:val="multilevel"/>
    <w:tmpl w:val="4552ADE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9BE09A5"/>
    <w:multiLevelType w:val="hybridMultilevel"/>
    <w:tmpl w:val="8432D912"/>
    <w:lvl w:ilvl="0" w:tplc="775EC38C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CB335F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8" w15:restartNumberingAfterBreak="0">
    <w:nsid w:val="2F812C97"/>
    <w:multiLevelType w:val="hybridMultilevel"/>
    <w:tmpl w:val="F118A88A"/>
    <w:lvl w:ilvl="0" w:tplc="279C109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FCD01D9"/>
    <w:multiLevelType w:val="hybridMultilevel"/>
    <w:tmpl w:val="427C12AE"/>
    <w:lvl w:ilvl="0" w:tplc="0414EB96">
      <w:start w:val="1"/>
      <w:numFmt w:val="decimal"/>
      <w:lvlText w:val="（%1）"/>
      <w:lvlJc w:val="left"/>
      <w:pPr>
        <w:tabs>
          <w:tab w:val="num" w:pos="1440"/>
        </w:tabs>
        <w:ind w:left="1440" w:hanging="102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1375135"/>
    <w:multiLevelType w:val="hybridMultilevel"/>
    <w:tmpl w:val="5204B3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A3C481D"/>
    <w:multiLevelType w:val="hybridMultilevel"/>
    <w:tmpl w:val="46B4DD02"/>
    <w:lvl w:ilvl="0" w:tplc="2AD0E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315BC7"/>
    <w:multiLevelType w:val="multilevel"/>
    <w:tmpl w:val="62246512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6735D2"/>
    <w:multiLevelType w:val="hybridMultilevel"/>
    <w:tmpl w:val="ECA2ACF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9B72A27"/>
    <w:multiLevelType w:val="hybridMultilevel"/>
    <w:tmpl w:val="ADD43D80"/>
    <w:lvl w:ilvl="0" w:tplc="C83C45B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4B7A3F6B"/>
    <w:multiLevelType w:val="hybridMultilevel"/>
    <w:tmpl w:val="1AE04DF8"/>
    <w:lvl w:ilvl="0" w:tplc="7BD060C0">
      <w:start w:val="20"/>
      <w:numFmt w:val="bullet"/>
      <w:lvlText w:val="★"/>
      <w:lvlJc w:val="left"/>
      <w:pPr>
        <w:ind w:left="360" w:hanging="360"/>
      </w:pPr>
      <w:rPr>
        <w:rFonts w:ascii="黑体" w:eastAsia="黑体" w:hAnsi="黑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566B90"/>
    <w:multiLevelType w:val="multilevel"/>
    <w:tmpl w:val="4B4401A6"/>
    <w:styleLink w:val="a"/>
    <w:lvl w:ilvl="0">
      <w:start w:val="1"/>
      <w:numFmt w:val="decimal"/>
      <w:lvlText w:val="（%1）"/>
      <w:lvlJc w:val="left"/>
      <w:pPr>
        <w:tabs>
          <w:tab w:val="num" w:pos="1148"/>
        </w:tabs>
        <w:ind w:left="0" w:firstLine="428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8"/>
        </w:tabs>
        <w:ind w:left="126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8"/>
        </w:tabs>
        <w:ind w:left="168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8"/>
        </w:tabs>
        <w:ind w:left="210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8"/>
        </w:tabs>
        <w:ind w:left="252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8"/>
        </w:tabs>
        <w:ind w:left="294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8"/>
        </w:tabs>
        <w:ind w:left="336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8"/>
        </w:tabs>
        <w:ind w:left="378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8"/>
        </w:tabs>
        <w:ind w:left="4208" w:hanging="420"/>
      </w:pPr>
      <w:rPr>
        <w:rFonts w:hint="eastAsia"/>
      </w:rPr>
    </w:lvl>
  </w:abstractNum>
  <w:abstractNum w:abstractNumId="17" w15:restartNumberingAfterBreak="0">
    <w:nsid w:val="65E12C1B"/>
    <w:multiLevelType w:val="hybridMultilevel"/>
    <w:tmpl w:val="76C4D4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8D16933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E267ED6"/>
    <w:multiLevelType w:val="hybridMultilevel"/>
    <w:tmpl w:val="26A04F66"/>
    <w:lvl w:ilvl="0" w:tplc="B95C96AA">
      <w:start w:val="1"/>
      <w:numFmt w:val="chineseCountingThousand"/>
      <w:lvlText w:val="%1、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385A32"/>
    <w:multiLevelType w:val="hybridMultilevel"/>
    <w:tmpl w:val="16E0CE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3753072"/>
    <w:multiLevelType w:val="multilevel"/>
    <w:tmpl w:val="9912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9D01B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3" w15:restartNumberingAfterBreak="0">
    <w:nsid w:val="795D2C34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"/>
  </w:num>
  <w:num w:numId="5">
    <w:abstractNumId w:val="16"/>
  </w:num>
  <w:num w:numId="6">
    <w:abstractNumId w:val="12"/>
  </w:num>
  <w:num w:numId="7">
    <w:abstractNumId w:val="5"/>
  </w:num>
  <w:num w:numId="8">
    <w:abstractNumId w:val="4"/>
  </w:num>
  <w:num w:numId="9">
    <w:abstractNumId w:val="17"/>
  </w:num>
  <w:num w:numId="10">
    <w:abstractNumId w:val="18"/>
  </w:num>
  <w:num w:numId="11">
    <w:abstractNumId w:val="0"/>
  </w:num>
  <w:num w:numId="12">
    <w:abstractNumId w:val="23"/>
  </w:num>
  <w:num w:numId="13">
    <w:abstractNumId w:val="20"/>
  </w:num>
  <w:num w:numId="14">
    <w:abstractNumId w:val="14"/>
  </w:num>
  <w:num w:numId="15">
    <w:abstractNumId w:val="11"/>
  </w:num>
  <w:num w:numId="16">
    <w:abstractNumId w:val="6"/>
  </w:num>
  <w:num w:numId="17">
    <w:abstractNumId w:val="3"/>
  </w:num>
  <w:num w:numId="18">
    <w:abstractNumId w:val="8"/>
  </w:num>
  <w:num w:numId="19">
    <w:abstractNumId w:val="7"/>
  </w:num>
  <w:num w:numId="20">
    <w:abstractNumId w:val="19"/>
  </w:num>
  <w:num w:numId="21">
    <w:abstractNumId w:val="15"/>
  </w:num>
  <w:num w:numId="22">
    <w:abstractNumId w:val="2"/>
  </w:num>
  <w:num w:numId="23">
    <w:abstractNumId w:val="2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48"/>
    <w:rsid w:val="00000BB2"/>
    <w:rsid w:val="00000CED"/>
    <w:rsid w:val="000015AF"/>
    <w:rsid w:val="00016D61"/>
    <w:rsid w:val="0001771E"/>
    <w:rsid w:val="00020EBD"/>
    <w:rsid w:val="000214E7"/>
    <w:rsid w:val="000227E5"/>
    <w:rsid w:val="00022F14"/>
    <w:rsid w:val="00040D35"/>
    <w:rsid w:val="00043884"/>
    <w:rsid w:val="00057579"/>
    <w:rsid w:val="00057681"/>
    <w:rsid w:val="00057C45"/>
    <w:rsid w:val="0006069D"/>
    <w:rsid w:val="000607C3"/>
    <w:rsid w:val="00061A8F"/>
    <w:rsid w:val="00062A55"/>
    <w:rsid w:val="00063A13"/>
    <w:rsid w:val="0006431E"/>
    <w:rsid w:val="000848DF"/>
    <w:rsid w:val="000952D4"/>
    <w:rsid w:val="000A56D7"/>
    <w:rsid w:val="000A7D32"/>
    <w:rsid w:val="000B154A"/>
    <w:rsid w:val="000B2BD8"/>
    <w:rsid w:val="000B535B"/>
    <w:rsid w:val="000C28A0"/>
    <w:rsid w:val="000F47F6"/>
    <w:rsid w:val="001043FB"/>
    <w:rsid w:val="001050F0"/>
    <w:rsid w:val="00126212"/>
    <w:rsid w:val="00132FDC"/>
    <w:rsid w:val="001340A4"/>
    <w:rsid w:val="001421BA"/>
    <w:rsid w:val="00143BE9"/>
    <w:rsid w:val="001505DC"/>
    <w:rsid w:val="00150882"/>
    <w:rsid w:val="00150AE5"/>
    <w:rsid w:val="00153D3D"/>
    <w:rsid w:val="00155DF9"/>
    <w:rsid w:val="00165E11"/>
    <w:rsid w:val="001A0C70"/>
    <w:rsid w:val="001A230A"/>
    <w:rsid w:val="001A461C"/>
    <w:rsid w:val="001B3E43"/>
    <w:rsid w:val="001C104B"/>
    <w:rsid w:val="001C4A7B"/>
    <w:rsid w:val="001D1711"/>
    <w:rsid w:val="001D69B2"/>
    <w:rsid w:val="001F4A6E"/>
    <w:rsid w:val="00201FFF"/>
    <w:rsid w:val="00202AA8"/>
    <w:rsid w:val="00204737"/>
    <w:rsid w:val="00206B23"/>
    <w:rsid w:val="002140BA"/>
    <w:rsid w:val="00216414"/>
    <w:rsid w:val="002175FC"/>
    <w:rsid w:val="00226611"/>
    <w:rsid w:val="002564B3"/>
    <w:rsid w:val="00270C3B"/>
    <w:rsid w:val="00273E6B"/>
    <w:rsid w:val="00276D02"/>
    <w:rsid w:val="00281B77"/>
    <w:rsid w:val="002843B3"/>
    <w:rsid w:val="00291628"/>
    <w:rsid w:val="0029690B"/>
    <w:rsid w:val="002A1A13"/>
    <w:rsid w:val="002C7711"/>
    <w:rsid w:val="002D5254"/>
    <w:rsid w:val="002D69EB"/>
    <w:rsid w:val="002E0070"/>
    <w:rsid w:val="002E0F2F"/>
    <w:rsid w:val="002F0737"/>
    <w:rsid w:val="002F37B4"/>
    <w:rsid w:val="002F4FAF"/>
    <w:rsid w:val="00327204"/>
    <w:rsid w:val="00327756"/>
    <w:rsid w:val="0033037A"/>
    <w:rsid w:val="003356F3"/>
    <w:rsid w:val="00341951"/>
    <w:rsid w:val="00342AE4"/>
    <w:rsid w:val="00360893"/>
    <w:rsid w:val="00364E8A"/>
    <w:rsid w:val="00394112"/>
    <w:rsid w:val="003958DE"/>
    <w:rsid w:val="003A23AF"/>
    <w:rsid w:val="003A3FC2"/>
    <w:rsid w:val="003A760E"/>
    <w:rsid w:val="003E19B4"/>
    <w:rsid w:val="003E35B6"/>
    <w:rsid w:val="003E532F"/>
    <w:rsid w:val="003F50A7"/>
    <w:rsid w:val="003F5288"/>
    <w:rsid w:val="003F7D58"/>
    <w:rsid w:val="004017A7"/>
    <w:rsid w:val="00434BF4"/>
    <w:rsid w:val="00435352"/>
    <w:rsid w:val="00457DA6"/>
    <w:rsid w:val="004654CB"/>
    <w:rsid w:val="004708BC"/>
    <w:rsid w:val="0047398F"/>
    <w:rsid w:val="00473EE2"/>
    <w:rsid w:val="0049202C"/>
    <w:rsid w:val="004B6A41"/>
    <w:rsid w:val="004C2165"/>
    <w:rsid w:val="004C5A21"/>
    <w:rsid w:val="004C5FE5"/>
    <w:rsid w:val="004D4653"/>
    <w:rsid w:val="00507622"/>
    <w:rsid w:val="005128E8"/>
    <w:rsid w:val="005172D0"/>
    <w:rsid w:val="005366DE"/>
    <w:rsid w:val="005369ED"/>
    <w:rsid w:val="005454AF"/>
    <w:rsid w:val="00545F86"/>
    <w:rsid w:val="00552764"/>
    <w:rsid w:val="00554C8B"/>
    <w:rsid w:val="00561993"/>
    <w:rsid w:val="00575B65"/>
    <w:rsid w:val="005910DC"/>
    <w:rsid w:val="005B54E3"/>
    <w:rsid w:val="005C1C52"/>
    <w:rsid w:val="005D7502"/>
    <w:rsid w:val="005E312F"/>
    <w:rsid w:val="005F5F24"/>
    <w:rsid w:val="0060416D"/>
    <w:rsid w:val="00612F21"/>
    <w:rsid w:val="006436C2"/>
    <w:rsid w:val="00643F86"/>
    <w:rsid w:val="00646649"/>
    <w:rsid w:val="00676343"/>
    <w:rsid w:val="0068371F"/>
    <w:rsid w:val="0068632A"/>
    <w:rsid w:val="00697D1C"/>
    <w:rsid w:val="006A7226"/>
    <w:rsid w:val="006B564C"/>
    <w:rsid w:val="006C3C40"/>
    <w:rsid w:val="006C6E11"/>
    <w:rsid w:val="006D231A"/>
    <w:rsid w:val="006E629D"/>
    <w:rsid w:val="006F0B7E"/>
    <w:rsid w:val="006F2441"/>
    <w:rsid w:val="007175D0"/>
    <w:rsid w:val="00717CC1"/>
    <w:rsid w:val="00721114"/>
    <w:rsid w:val="00721DCD"/>
    <w:rsid w:val="007341A0"/>
    <w:rsid w:val="00782F93"/>
    <w:rsid w:val="00784541"/>
    <w:rsid w:val="00794584"/>
    <w:rsid w:val="00796322"/>
    <w:rsid w:val="007A7B9D"/>
    <w:rsid w:val="007B39A3"/>
    <w:rsid w:val="007B44C3"/>
    <w:rsid w:val="007C1525"/>
    <w:rsid w:val="007C3FB4"/>
    <w:rsid w:val="007C55AB"/>
    <w:rsid w:val="007C621D"/>
    <w:rsid w:val="007E02E6"/>
    <w:rsid w:val="007F6E32"/>
    <w:rsid w:val="00813EAA"/>
    <w:rsid w:val="00824E73"/>
    <w:rsid w:val="0082550A"/>
    <w:rsid w:val="00832E90"/>
    <w:rsid w:val="008339BE"/>
    <w:rsid w:val="00847B17"/>
    <w:rsid w:val="00853D27"/>
    <w:rsid w:val="0085504B"/>
    <w:rsid w:val="00855F4A"/>
    <w:rsid w:val="00857776"/>
    <w:rsid w:val="00865D5B"/>
    <w:rsid w:val="0087732A"/>
    <w:rsid w:val="00882C51"/>
    <w:rsid w:val="00884875"/>
    <w:rsid w:val="00886F56"/>
    <w:rsid w:val="0089481A"/>
    <w:rsid w:val="008B47AC"/>
    <w:rsid w:val="008C0299"/>
    <w:rsid w:val="008C336B"/>
    <w:rsid w:val="008C3C48"/>
    <w:rsid w:val="008C625A"/>
    <w:rsid w:val="008C782A"/>
    <w:rsid w:val="008C7FD6"/>
    <w:rsid w:val="008D6A6A"/>
    <w:rsid w:val="008E7726"/>
    <w:rsid w:val="008F0701"/>
    <w:rsid w:val="00910774"/>
    <w:rsid w:val="00925DF7"/>
    <w:rsid w:val="009300B3"/>
    <w:rsid w:val="00936015"/>
    <w:rsid w:val="00937D30"/>
    <w:rsid w:val="009614B4"/>
    <w:rsid w:val="00970932"/>
    <w:rsid w:val="009766D0"/>
    <w:rsid w:val="009816E7"/>
    <w:rsid w:val="0099183A"/>
    <w:rsid w:val="009938D8"/>
    <w:rsid w:val="009A4052"/>
    <w:rsid w:val="009A722D"/>
    <w:rsid w:val="009B1E09"/>
    <w:rsid w:val="009B5C20"/>
    <w:rsid w:val="009C5522"/>
    <w:rsid w:val="009C7C61"/>
    <w:rsid w:val="009F019B"/>
    <w:rsid w:val="009F1CBD"/>
    <w:rsid w:val="009F3678"/>
    <w:rsid w:val="00A039A1"/>
    <w:rsid w:val="00A04E21"/>
    <w:rsid w:val="00A05AF2"/>
    <w:rsid w:val="00A1123A"/>
    <w:rsid w:val="00A1411E"/>
    <w:rsid w:val="00A14BBA"/>
    <w:rsid w:val="00A31390"/>
    <w:rsid w:val="00A355B5"/>
    <w:rsid w:val="00A55DE5"/>
    <w:rsid w:val="00A56ED0"/>
    <w:rsid w:val="00A61C8A"/>
    <w:rsid w:val="00A71623"/>
    <w:rsid w:val="00A9277D"/>
    <w:rsid w:val="00A93848"/>
    <w:rsid w:val="00AA77F2"/>
    <w:rsid w:val="00AB4A16"/>
    <w:rsid w:val="00AC3F5D"/>
    <w:rsid w:val="00AC4EBF"/>
    <w:rsid w:val="00AC6915"/>
    <w:rsid w:val="00AC711E"/>
    <w:rsid w:val="00AD3786"/>
    <w:rsid w:val="00AE004F"/>
    <w:rsid w:val="00AF042B"/>
    <w:rsid w:val="00B00E94"/>
    <w:rsid w:val="00B062E6"/>
    <w:rsid w:val="00B4171E"/>
    <w:rsid w:val="00B45500"/>
    <w:rsid w:val="00B60E50"/>
    <w:rsid w:val="00B64C57"/>
    <w:rsid w:val="00B759C4"/>
    <w:rsid w:val="00B76BFD"/>
    <w:rsid w:val="00B82D04"/>
    <w:rsid w:val="00B959E3"/>
    <w:rsid w:val="00BA4AF9"/>
    <w:rsid w:val="00BB3F7B"/>
    <w:rsid w:val="00BB7E09"/>
    <w:rsid w:val="00BC28C1"/>
    <w:rsid w:val="00BD1509"/>
    <w:rsid w:val="00BD335D"/>
    <w:rsid w:val="00BD48AF"/>
    <w:rsid w:val="00C04775"/>
    <w:rsid w:val="00C37541"/>
    <w:rsid w:val="00C42D40"/>
    <w:rsid w:val="00C64EA7"/>
    <w:rsid w:val="00C803A2"/>
    <w:rsid w:val="00C81044"/>
    <w:rsid w:val="00C82B78"/>
    <w:rsid w:val="00C97596"/>
    <w:rsid w:val="00CE021E"/>
    <w:rsid w:val="00CF222A"/>
    <w:rsid w:val="00D12A24"/>
    <w:rsid w:val="00D15CAE"/>
    <w:rsid w:val="00D37F06"/>
    <w:rsid w:val="00D46461"/>
    <w:rsid w:val="00D60573"/>
    <w:rsid w:val="00D6539D"/>
    <w:rsid w:val="00D6680F"/>
    <w:rsid w:val="00D71359"/>
    <w:rsid w:val="00D73027"/>
    <w:rsid w:val="00D73A64"/>
    <w:rsid w:val="00D74590"/>
    <w:rsid w:val="00D90BBA"/>
    <w:rsid w:val="00D95276"/>
    <w:rsid w:val="00D9758F"/>
    <w:rsid w:val="00DC120B"/>
    <w:rsid w:val="00DC1ED5"/>
    <w:rsid w:val="00DC2AD4"/>
    <w:rsid w:val="00DD3EBA"/>
    <w:rsid w:val="00DD6CB3"/>
    <w:rsid w:val="00DE292B"/>
    <w:rsid w:val="00DE6268"/>
    <w:rsid w:val="00DF20BF"/>
    <w:rsid w:val="00DF3534"/>
    <w:rsid w:val="00E07692"/>
    <w:rsid w:val="00E14F95"/>
    <w:rsid w:val="00E157D0"/>
    <w:rsid w:val="00E17D76"/>
    <w:rsid w:val="00E40155"/>
    <w:rsid w:val="00E43712"/>
    <w:rsid w:val="00E6135D"/>
    <w:rsid w:val="00E76B16"/>
    <w:rsid w:val="00E87868"/>
    <w:rsid w:val="00EB2D34"/>
    <w:rsid w:val="00EB2E08"/>
    <w:rsid w:val="00EB4380"/>
    <w:rsid w:val="00EC7B76"/>
    <w:rsid w:val="00ED4F14"/>
    <w:rsid w:val="00EE5B08"/>
    <w:rsid w:val="00F045F4"/>
    <w:rsid w:val="00F077DA"/>
    <w:rsid w:val="00F11653"/>
    <w:rsid w:val="00F159BB"/>
    <w:rsid w:val="00F30BAF"/>
    <w:rsid w:val="00F32289"/>
    <w:rsid w:val="00F40EDF"/>
    <w:rsid w:val="00F551B4"/>
    <w:rsid w:val="00F554B7"/>
    <w:rsid w:val="00F66798"/>
    <w:rsid w:val="00F72750"/>
    <w:rsid w:val="00F80628"/>
    <w:rsid w:val="00F90001"/>
    <w:rsid w:val="00F938BC"/>
    <w:rsid w:val="00F939E1"/>
    <w:rsid w:val="00FA6C13"/>
    <w:rsid w:val="00FD0315"/>
    <w:rsid w:val="00FD1C0E"/>
    <w:rsid w:val="00FD2CF4"/>
    <w:rsid w:val="00FD4F66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728AC2"/>
  <w15:chartTrackingRefBased/>
  <w15:docId w15:val="{B9557FC8-98AE-41D8-A8EE-C6915A26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40EDF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sz w:val="18"/>
      <w:szCs w:val="18"/>
    </w:r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styleId="a8">
    <w:name w:val="Body Text"/>
    <w:basedOn w:val="a0"/>
    <w:pPr>
      <w:jc w:val="center"/>
    </w:pPr>
    <w:rPr>
      <w:rFonts w:ascii="宋体" w:hAnsi="宋体"/>
      <w:sz w:val="24"/>
      <w:szCs w:val="21"/>
    </w:rPr>
  </w:style>
  <w:style w:type="paragraph" w:customStyle="1" w:styleId="1">
    <w:name w:val="项目1"/>
    <w:basedOn w:val="a0"/>
    <w:rsid w:val="00D9758F"/>
    <w:pPr>
      <w:numPr>
        <w:numId w:val="4"/>
      </w:numPr>
      <w:adjustRightInd w:val="0"/>
      <w:snapToGrid w:val="0"/>
      <w:spacing w:line="312" w:lineRule="atLeast"/>
      <w:textAlignment w:val="baseline"/>
    </w:pPr>
    <w:rPr>
      <w:kern w:val="0"/>
      <w:szCs w:val="20"/>
    </w:rPr>
  </w:style>
  <w:style w:type="numbering" w:customStyle="1" w:styleId="a">
    <w:name w:val="样式 编号"/>
    <w:rsid w:val="00D9758F"/>
    <w:pPr>
      <w:numPr>
        <w:numId w:val="5"/>
      </w:numPr>
    </w:pPr>
  </w:style>
  <w:style w:type="paragraph" w:customStyle="1" w:styleId="a9">
    <w:name w:val="步骤"/>
    <w:rsid w:val="00D9758F"/>
    <w:pPr>
      <w:widowControl w:val="0"/>
      <w:adjustRightInd w:val="0"/>
      <w:snapToGrid w:val="0"/>
      <w:spacing w:line="312" w:lineRule="atLeast"/>
      <w:ind w:firstLine="425"/>
      <w:jc w:val="both"/>
    </w:pPr>
    <w:rPr>
      <w:noProof/>
      <w:sz w:val="21"/>
    </w:rPr>
  </w:style>
  <w:style w:type="paragraph" w:customStyle="1" w:styleId="aa">
    <w:name w:val="列出段落"/>
    <w:basedOn w:val="a0"/>
    <w:uiPriority w:val="34"/>
    <w:qFormat/>
    <w:rsid w:val="00DF35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010;&#20154;&#25991;&#20214;\&#31532;&#20108;&#23398;&#26399;\my&#31508;&#35760;&#20197;&#21450;&#36164;&#26009;\c++\&#23454;&#39564;\&#23454;&#39564;1_&#25253;&#21578;_3120190971181_&#21016;&#217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实验1_报告_3120190971181_刘唐.dotx</Template>
  <TotalTime>299</TotalTime>
  <Pages>1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西华大学</dc:title>
  <dc:subject/>
  <dc:creator>刘唐</dc:creator>
  <cp:keywords>c++作业</cp:keywords>
  <dc:description/>
  <cp:lastModifiedBy>刘唐</cp:lastModifiedBy>
  <cp:revision>1</cp:revision>
  <cp:lastPrinted>2009-09-17T08:43:00Z</cp:lastPrinted>
  <dcterms:created xsi:type="dcterms:W3CDTF">2020-06-05T08:22:00Z</dcterms:created>
  <dcterms:modified xsi:type="dcterms:W3CDTF">2020-06-05T15:34:00Z</dcterms:modified>
</cp:coreProperties>
</file>