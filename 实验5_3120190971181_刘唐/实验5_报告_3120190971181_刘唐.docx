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188D9" w14:textId="77777777" w:rsidR="00782F93" w:rsidRDefault="00782F93" w:rsidP="00782F93">
      <w:r>
        <w:object w:dxaOrig="2325" w:dyaOrig="2175" w14:anchorId="3BE3FC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35pt;height:49.6pt;mso-position-horizontal:right" o:ole="">
            <v:imagedata r:id="rId7" o:title=""/>
          </v:shape>
          <o:OLEObject Type="Embed" ProgID="PBrush" ShapeID="_x0000_i1025" DrawAspect="Content" ObjectID="_1652763253" r:id="rId8"/>
        </w:object>
      </w:r>
      <w:r>
        <w:rPr>
          <w:rFonts w:hint="eastAsia"/>
        </w:rPr>
        <w:t xml:space="preserve">              </w:t>
      </w:r>
    </w:p>
    <w:p w14:paraId="3E0BC4CC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34545DEA" wp14:editId="23A3985A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9A963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10342EA8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3CEEA7E4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2AABACE5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1714A99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0EBA6B2F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4DC17EC6" w14:textId="77777777" w:rsidTr="00057C45">
        <w:trPr>
          <w:jc w:val="center"/>
        </w:trPr>
        <w:tc>
          <w:tcPr>
            <w:tcW w:w="1523" w:type="dxa"/>
          </w:tcPr>
          <w:p w14:paraId="20AEAA71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67CD65A6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62425072" w14:textId="77777777" w:rsidTr="00057C45">
        <w:trPr>
          <w:jc w:val="center"/>
        </w:trPr>
        <w:tc>
          <w:tcPr>
            <w:tcW w:w="1523" w:type="dxa"/>
          </w:tcPr>
          <w:p w14:paraId="13295A3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34775D48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083A3755" w14:textId="77777777" w:rsidTr="00057C45">
        <w:trPr>
          <w:jc w:val="center"/>
        </w:trPr>
        <w:tc>
          <w:tcPr>
            <w:tcW w:w="1523" w:type="dxa"/>
          </w:tcPr>
          <w:p w14:paraId="25151595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34E9CBBF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492D77D3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C695C4B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31068DBA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6377E24C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093173A0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1EB3C8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705AA40E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0549516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27E84B54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59EA34B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1527B997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387ED1ED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74484FBB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300784B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2B7A1B92" w14:textId="756DFC8B" w:rsidR="00BD335D" w:rsidRDefault="00BD335D">
      <w:r>
        <w:br w:type="page"/>
      </w:r>
      <w:r w:rsidR="008C7919">
        <w:t xml:space="preserve"> </w:t>
      </w:r>
    </w:p>
    <w:tbl>
      <w:tblPr>
        <w:tblW w:w="92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1"/>
        <w:gridCol w:w="2005"/>
        <w:gridCol w:w="1363"/>
        <w:gridCol w:w="1260"/>
        <w:gridCol w:w="1440"/>
        <w:gridCol w:w="1672"/>
      </w:tblGrid>
      <w:tr w:rsidR="008D1938" w14:paraId="4246F7F8" w14:textId="77777777" w:rsidTr="008D1938">
        <w:trPr>
          <w:jc w:val="center"/>
        </w:trPr>
        <w:tc>
          <w:tcPr>
            <w:tcW w:w="1551" w:type="dxa"/>
          </w:tcPr>
          <w:p w14:paraId="06807C65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628" w:type="dxa"/>
            <w:gridSpan w:val="3"/>
            <w:vAlign w:val="center"/>
          </w:tcPr>
          <w:p w14:paraId="0A30E5B1" w14:textId="37C26A89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F76B21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5：类与继承</w:t>
            </w:r>
          </w:p>
        </w:tc>
        <w:tc>
          <w:tcPr>
            <w:tcW w:w="1440" w:type="dxa"/>
          </w:tcPr>
          <w:p w14:paraId="10E87738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1672" w:type="dxa"/>
            <w:vAlign w:val="center"/>
          </w:tcPr>
          <w:p w14:paraId="4132507F" w14:textId="1EF56EC2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  <w:r>
              <w:rPr>
                <mc:AlternateContent>
                  <mc:Choice Requires="w16se">
                    <w:rFonts w:ascii="宋体" w:hAnsi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000000"/>
                <w:sz w:val="24"/>
                <w:szCs w:val="51"/>
              </w:rPr>
              <mc:AlternateContent>
                <mc:Choice Requires="w16se">
                  <w16se:symEx w16se:font="Segoe UI Emoji" w16se:char="1F3E1"/>
                </mc:Choice>
                <mc:Fallback>
                  <w:t>🏡</w:t>
                </mc:Fallback>
              </mc:AlternateContent>
            </w:r>
          </w:p>
        </w:tc>
      </w:tr>
      <w:tr w:rsidR="008D1938" w14:paraId="2A5436C3" w14:textId="77777777" w:rsidTr="008D1938">
        <w:trPr>
          <w:jc w:val="center"/>
        </w:trPr>
        <w:tc>
          <w:tcPr>
            <w:tcW w:w="1551" w:type="dxa"/>
          </w:tcPr>
          <w:p w14:paraId="37A3CB26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2005" w:type="dxa"/>
            <w:vAlign w:val="center"/>
          </w:tcPr>
          <w:p w14:paraId="21B5336B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3" w:type="dxa"/>
          </w:tcPr>
          <w:p w14:paraId="3F8255B4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260" w:type="dxa"/>
            <w:vAlign w:val="center"/>
          </w:tcPr>
          <w:p w14:paraId="061EBF53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40" w:type="dxa"/>
          </w:tcPr>
          <w:p w14:paraId="649E79F7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1672" w:type="dxa"/>
            <w:vAlign w:val="center"/>
          </w:tcPr>
          <w:p w14:paraId="2EB9D604" w14:textId="7F2D6DBA" w:rsidR="00D6680F" w:rsidRPr="00457DA6" w:rsidRDefault="00F76B21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2020/6/3</w:t>
            </w:r>
          </w:p>
        </w:tc>
      </w:tr>
      <w:tr w:rsidR="00D6680F" w14:paraId="6A5CD1C7" w14:textId="77777777" w:rsidTr="008D1938">
        <w:trPr>
          <w:trHeight w:val="537"/>
          <w:jc w:val="center"/>
        </w:trPr>
        <w:tc>
          <w:tcPr>
            <w:tcW w:w="9291" w:type="dxa"/>
            <w:gridSpan w:val="6"/>
            <w:vAlign w:val="center"/>
          </w:tcPr>
          <w:p w14:paraId="7BC5B279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6F309363" w14:textId="77777777" w:rsidTr="008D1938">
        <w:trPr>
          <w:trHeight w:val="1644"/>
          <w:jc w:val="center"/>
        </w:trPr>
        <w:tc>
          <w:tcPr>
            <w:tcW w:w="9291" w:type="dxa"/>
            <w:gridSpan w:val="6"/>
          </w:tcPr>
          <w:p w14:paraId="05E8A905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49A8E39B" w14:textId="0CF61F43" w:rsidR="00B60E50" w:rsidRPr="000B154A" w:rsidRDefault="00F76B21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掌握类与派生类的定义与使用。</w:t>
            </w:r>
          </w:p>
        </w:tc>
      </w:tr>
      <w:tr w:rsidR="006A7226" w14:paraId="1D62E656" w14:textId="77777777" w:rsidTr="008D1938">
        <w:trPr>
          <w:trHeight w:val="924"/>
          <w:jc w:val="center"/>
        </w:trPr>
        <w:tc>
          <w:tcPr>
            <w:tcW w:w="9291" w:type="dxa"/>
            <w:gridSpan w:val="6"/>
          </w:tcPr>
          <w:p w14:paraId="35933440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B485BAE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51F219A5" w14:textId="6B3D28FD" w:rsidR="002175FC" w:rsidRPr="00DF3534" w:rsidRDefault="009D04CC" w:rsidP="009D04CC">
            <w:pPr>
              <w:pStyle w:val="a9"/>
              <w:tabs>
                <w:tab w:val="left" w:pos="1739"/>
              </w:tabs>
              <w:snapToGrid/>
              <w:spacing w:line="276" w:lineRule="auto"/>
              <w:ind w:left="785" w:firstLine="0"/>
            </w:pPr>
            <w:r>
              <w:rPr>
                <w:rFonts w:hint="eastAsia"/>
              </w:rPr>
              <w:t>实现一个简单数组类，要求数组类初始化为五个整型空间，并且实现数组类内部返回最大值和最小值函数。</w:t>
            </w:r>
            <w:r>
              <w:tab/>
            </w:r>
          </w:p>
          <w:p w14:paraId="4FCEBD76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49472EA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4AD4E3BA" w14:textId="179EB01B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键盘输入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个整数</w:t>
            </w:r>
          </w:p>
          <w:p w14:paraId="64313F78" w14:textId="77777777" w:rsidR="000A56D7" w:rsidRPr="00DF20BF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505CC3D2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11D13857" w14:textId="02825D32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对象中的可改变大小的私有成员</w:t>
            </w:r>
          </w:p>
          <w:p w14:paraId="226B2E69" w14:textId="77777777" w:rsidR="000A56D7" w:rsidRPr="00F159BB" w:rsidRDefault="000A56D7" w:rsidP="002175FC">
            <w:pPr>
              <w:pStyle w:val="a9"/>
              <w:snapToGrid/>
              <w:spacing w:line="276" w:lineRule="auto"/>
              <w:ind w:left="854" w:firstLine="0"/>
            </w:pPr>
          </w:p>
          <w:p w14:paraId="04E02C98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271B6A68" w14:textId="2AA27DA7" w:rsidR="002175FC" w:rsidRDefault="009D04CC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申请一个</w:t>
            </w:r>
            <w:r>
              <w:rPr>
                <w:rFonts w:hint="eastAsia"/>
              </w:rPr>
              <w:t>IntArrsy</w:t>
            </w:r>
            <w:r>
              <w:rPr>
                <w:rFonts w:hint="eastAsia"/>
              </w:rPr>
              <w:t>类，内声明公有的设置值函数，大小函数，求最大最小值函数以及两个参数</w:t>
            </w:r>
          </w:p>
          <w:p w14:paraId="36BB3C19" w14:textId="75AE1E2F" w:rsidR="009D04CC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主函数内用</w:t>
            </w:r>
            <w:r>
              <w:rPr>
                <w:rFonts w:hint="eastAsia"/>
              </w:rPr>
              <w:t>size=5</w:t>
            </w:r>
            <w:r>
              <w:rPr>
                <w:rFonts w:hint="eastAsia"/>
              </w:rPr>
              <w:t>直接初始化申请长度为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的数组对象</w:t>
            </w:r>
          </w:p>
          <w:p w14:paraId="61CDF18B" w14:textId="2F7ACEAA" w:rsidR="000A56D7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用输入流写入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个数组内容</w:t>
            </w:r>
          </w:p>
          <w:p w14:paraId="155709AE" w14:textId="118050EE" w:rsidR="00A02BBD" w:rsidRPr="009614B4" w:rsidRDefault="00A02BBD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通过求大小值输出最大最小值</w:t>
            </w:r>
          </w:p>
          <w:p w14:paraId="34B85290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3A6CB323" w14:textId="67124615" w:rsidR="000A56D7" w:rsidRDefault="00A02BBD" w:rsidP="00A02BBD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2BBD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481FFE0E" wp14:editId="0E622AD7">
                  <wp:extent cx="2612640" cy="296099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60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21264B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4DC7109E" w14:textId="398E8545" w:rsidR="000A56D7" w:rsidRDefault="00A039BB" w:rsidP="00F76B21">
            <w:pPr>
              <w:pStyle w:val="a9"/>
              <w:tabs>
                <w:tab w:val="left" w:pos="3450"/>
              </w:tabs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讨论继承与派生的权限问题</w:t>
            </w:r>
            <w:r w:rsidR="00F76B21">
              <w:rPr>
                <w:rFonts w:ascii="宋体" w:hAnsi="宋体"/>
                <w:bCs/>
                <w:color w:val="000000"/>
                <w:szCs w:val="21"/>
              </w:rPr>
              <w:tab/>
            </w:r>
            <w:r w:rsidR="00F76B21">
              <w:rPr>
                <w:rFonts w:ascii="宋体" w:hAnsi="宋体" w:hint="eastAsia"/>
                <w:bCs/>
                <w:color w:val="000000"/>
                <w:szCs w:val="21"/>
              </w:rPr>
              <w:t>。</w:t>
            </w:r>
          </w:p>
          <w:p w14:paraId="68D56386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5D57FB9F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135CEAD7" w14:textId="58794FCF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6EA9F90B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9C40B04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0E76135" w14:textId="10BE20F3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无</w:t>
            </w:r>
          </w:p>
          <w:p w14:paraId="07891668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312D59B1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33D6A0D6" w14:textId="2855F527" w:rsidR="000A56D7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分别建立公有继承和私有继承</w:t>
            </w:r>
          </w:p>
          <w:p w14:paraId="04AA9A10" w14:textId="46FC30C9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1.</w:t>
            </w:r>
            <w:r w:rsidR="00A039BB">
              <w:rPr>
                <w:rFonts w:hint="eastAsia"/>
              </w:rPr>
              <w:t>尝试在公有继承派生类内部访问基类以及自身内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6ABA06A6" w14:textId="6A64ABD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2.</w:t>
            </w:r>
            <w:r w:rsidR="00A039BB">
              <w:rPr>
                <w:rFonts w:hint="eastAsia"/>
              </w:rPr>
              <w:t>尝试在私有继承派生类内部访问基类以及自身内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2C2FD4D0" w14:textId="6E6B2708" w:rsidR="00A039BB" w:rsidRDefault="00F76B21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3.</w:t>
            </w:r>
            <w:r w:rsidR="00A039BB">
              <w:rPr>
                <w:rFonts w:hint="eastAsia"/>
              </w:rPr>
              <w:t>尝试在公有继承派生类外部访问基类以及自身内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032733EE" w14:textId="25EE126E" w:rsidR="00A039BB" w:rsidRDefault="00F76B21" w:rsidP="00A039BB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4.</w:t>
            </w:r>
            <w:r w:rsidR="00A039BB">
              <w:rPr>
                <w:rFonts w:hint="eastAsia"/>
              </w:rPr>
              <w:t>尝试在私有继承派生类外部访问基类以及自身内</w:t>
            </w:r>
            <w:r>
              <w:rPr>
                <w:rFonts w:hint="eastAsia"/>
              </w:rPr>
              <w:t>部</w:t>
            </w:r>
            <w:r w:rsidR="00A039BB">
              <w:rPr>
                <w:rFonts w:hint="eastAsia"/>
              </w:rPr>
              <w:t>数据</w:t>
            </w:r>
          </w:p>
          <w:p w14:paraId="4BE4FACC" w14:textId="05D24F35" w:rsidR="000A56D7" w:rsidRDefault="00A039BB" w:rsidP="000A56D7">
            <w:pPr>
              <w:pStyle w:val="a9"/>
              <w:snapToGrid/>
              <w:spacing w:line="276" w:lineRule="auto"/>
              <w:ind w:left="854" w:firstLine="0"/>
              <w:rPr>
                <w:b/>
                <w:bCs/>
              </w:rPr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哎呀就是</w:t>
            </w:r>
            <w:r w:rsidRPr="00A039BB">
              <w:rPr>
                <w:rFonts w:hint="eastAsia"/>
                <w:b/>
                <w:bCs/>
              </w:rPr>
              <w:t>地毯式尝试访问</w:t>
            </w:r>
          </w:p>
          <w:p w14:paraId="70354E83" w14:textId="6B642B97" w:rsidR="00A039BB" w:rsidRPr="00A039BB" w:rsidRDefault="00A039BB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保护成员的权限</w:t>
            </w:r>
            <w:r w:rsidR="00A06A66">
              <w:rPr>
                <w:rFonts w:hint="eastAsia"/>
              </w:rPr>
              <w:t>属性较</w:t>
            </w:r>
            <w:r>
              <w:rPr>
                <w:rFonts w:hint="eastAsia"/>
              </w:rPr>
              <w:t>简单，就不加了</w:t>
            </w:r>
          </w:p>
          <w:p w14:paraId="2A7641C5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5C5FE5B" w14:textId="7AF742CD" w:rsidR="000A56D7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39BB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D858F2E" wp14:editId="07D2D2AC">
                  <wp:extent cx="2612640" cy="293377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AAB8E" w14:textId="67EF32E9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有输出就意味着内部访问成功</w:t>
            </w:r>
          </w:p>
          <w:p w14:paraId="261FC120" w14:textId="1415F38A" w:rsidR="00A039BB" w:rsidRPr="00A039BB" w:rsidRDefault="00A039BB" w:rsidP="002175FC">
            <w:pPr>
              <w:pStyle w:val="a9"/>
              <w:snapToGrid/>
              <w:spacing w:line="276" w:lineRule="auto"/>
              <w:ind w:left="854" w:firstLine="0"/>
              <w:rPr>
                <w:rFonts w:asciiTheme="majorHAnsi" w:eastAsiaTheme="majorHAnsi" w:hAnsiTheme="majorHAnsi"/>
                <w:b/>
                <w:color w:val="000000" w:themeColor="text1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//</w:t>
            </w:r>
            <w:r w:rsidRPr="00A039BB">
              <w:rPr>
                <w:rFonts w:asciiTheme="majorHAnsi" w:eastAsiaTheme="majorHAnsi" w:hAnsiTheme="majorHAnsi" w:hint="eastAsia"/>
                <w:b/>
                <w:color w:val="000000" w:themeColor="text1"/>
                <w:sz w:val="22"/>
                <w:szCs w:val="22"/>
              </w:rPr>
              <w:t>其中666意味着在外部访问成功</w:t>
            </w:r>
          </w:p>
          <w:p w14:paraId="67BBB017" w14:textId="333C78DD" w:rsidR="000A56D7" w:rsidRPr="00A06A66" w:rsidRDefault="00A06A66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/>
                <w:color w:val="000000"/>
                <w:szCs w:val="21"/>
              </w:rPr>
            </w:pPr>
            <w:r w:rsidRPr="00A06A66">
              <w:rPr>
                <w:rFonts w:ascii="宋体" w:hAnsi="宋体" w:hint="eastAsia"/>
                <w:b/>
                <w:color w:val="000000"/>
                <w:szCs w:val="21"/>
              </w:rPr>
              <w:t>//v1连内部访问都不行，外部访问肯定不行了</w:t>
            </w:r>
          </w:p>
          <w:p w14:paraId="265F43B0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2FB48EE8" w14:textId="5BA8B2EC" w:rsidR="000A56D7" w:rsidRDefault="008D1938" w:rsidP="000A56D7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71E4F9EC" wp14:editId="7854CC0A">
                  <wp:extent cx="4928688" cy="714866"/>
                  <wp:effectExtent l="0" t="0" r="5715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9115" cy="732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B1733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3C15CCDB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37A989F0" w14:textId="041C6A8C" w:rsidR="000A56D7" w:rsidRDefault="008D1938" w:rsidP="008D1938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已经放进去了</w:t>
            </w:r>
          </w:p>
          <w:p w14:paraId="513027F1" w14:textId="4382CE2E" w:rsidR="008D1938" w:rsidRPr="00DF20BF" w:rsidRDefault="008D1938" w:rsidP="008D1938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个学生数据</w:t>
            </w:r>
          </w:p>
          <w:p w14:paraId="7E1D9892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6A6593A6" w14:textId="626F5CFA" w:rsidR="000A56D7" w:rsidRPr="00F159BB" w:rsidRDefault="008D1938" w:rsidP="008D1938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对象数组</w:t>
            </w:r>
          </w:p>
          <w:p w14:paraId="55DE48A1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B9535F5" w14:textId="7183B310" w:rsidR="000A56D7" w:rsidRDefault="008D1938" w:rsidP="000A56D7">
            <w:pPr>
              <w:pStyle w:val="a9"/>
              <w:snapToGrid/>
              <w:spacing w:line="276" w:lineRule="auto"/>
              <w:ind w:left="854" w:firstLine="0"/>
              <w:rPr>
                <w:rFonts w:hint="eastAsia"/>
              </w:rPr>
            </w:pPr>
            <w:r>
              <w:rPr>
                <w:rFonts w:hint="eastAsia"/>
              </w:rPr>
              <w:t>对比每个学生的分数</w:t>
            </w:r>
          </w:p>
          <w:p w14:paraId="3643E04E" w14:textId="2CAEA1B0" w:rsidR="000A56D7" w:rsidRPr="009614B4" w:rsidRDefault="008D1938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max</w:t>
            </w:r>
            <w:r>
              <w:rPr>
                <w:rFonts w:hint="eastAsia"/>
              </w:rPr>
              <w:t>函数内输出最大</w:t>
            </w:r>
          </w:p>
          <w:p w14:paraId="6500E42E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6E3E9C5D" w14:textId="6A2EB389" w:rsidR="000A56D7" w:rsidRDefault="008D1938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8D1938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1CAA7007" wp14:editId="51988D8A">
                  <wp:extent cx="2612640" cy="293377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2640" cy="2933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8BF3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47DB2D0B" w14:textId="77777777" w:rsidTr="008D1938">
        <w:trPr>
          <w:trHeight w:val="1795"/>
          <w:jc w:val="center"/>
        </w:trPr>
        <w:tc>
          <w:tcPr>
            <w:tcW w:w="9291" w:type="dxa"/>
            <w:gridSpan w:val="6"/>
          </w:tcPr>
          <w:p w14:paraId="762B2ADC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实验环境</w:t>
            </w:r>
          </w:p>
          <w:p w14:paraId="71182DE8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47A62460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4BCE63E5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4847FA79" w14:textId="77777777" w:rsidTr="008D1938">
        <w:trPr>
          <w:trHeight w:val="1499"/>
          <w:jc w:val="center"/>
        </w:trPr>
        <w:tc>
          <w:tcPr>
            <w:tcW w:w="9291" w:type="dxa"/>
            <w:gridSpan w:val="6"/>
          </w:tcPr>
          <w:p w14:paraId="3E5BEB91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6768FB1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41753390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446ABBC2" w14:textId="77777777" w:rsidTr="008D1938">
        <w:trPr>
          <w:trHeight w:val="1637"/>
          <w:jc w:val="center"/>
        </w:trPr>
        <w:tc>
          <w:tcPr>
            <w:tcW w:w="9291" w:type="dxa"/>
            <w:gridSpan w:val="6"/>
          </w:tcPr>
          <w:p w14:paraId="0C60C1A9" w14:textId="3004EB86" w:rsidR="00AB4A16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47CC334B" w14:textId="3325B05B" w:rsidR="002465FF" w:rsidRDefault="002465FF" w:rsidP="002465FF">
            <w:pPr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//前方超多行预警</w:t>
            </w:r>
          </w:p>
          <w:p w14:paraId="75DD9A1B" w14:textId="023FCE6A" w:rsidR="00A02BBD" w:rsidRPr="002465FF" w:rsidRDefault="00A02BBD" w:rsidP="00A02BBD">
            <w:pPr>
              <w:rPr>
                <w:rFonts w:ascii="黑体" w:eastAsia="黑体" w:hAnsi="黑体"/>
                <w:bCs/>
                <w:color w:val="000000"/>
                <w:sz w:val="16"/>
                <w:szCs w:val="28"/>
              </w:rPr>
            </w:pPr>
            <w:r w:rsidRPr="002465FF">
              <w:rPr>
                <w:rFonts w:ascii="黑体" w:eastAsia="黑体" w:hAnsi="黑体" w:hint="eastAsia"/>
                <w:bCs/>
                <w:color w:val="000000"/>
                <w:sz w:val="22"/>
                <w:szCs w:val="44"/>
                <w:highlight w:val="yellow"/>
              </w:rPr>
              <w:t>实验1，类实现int数组</w:t>
            </w:r>
          </w:p>
          <w:p w14:paraId="2CDFF9B1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77ACD0D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D1925B8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8C8CDF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</w:p>
          <w:p w14:paraId="0A91AF68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202F13D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15ED7D71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52F20814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2A2CD1AA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4743DE7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4A7783E9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getMinVal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60C55F0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0249BF4B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data;</w:t>
            </w:r>
          </w:p>
          <w:p w14:paraId="623C515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14:paraId="3F08B605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C3BB8A1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A26D806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F3A285C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652B2484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array;</w:t>
            </w:r>
          </w:p>
          <w:p w14:paraId="4324C6A7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size = 0, v, max, min;</w:t>
            </w:r>
          </w:p>
          <w:p w14:paraId="74E5C151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in[] = { 1,2,3,4,5 };</w:t>
            </w:r>
          </w:p>
          <w:p w14:paraId="2D3639A9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array.setArray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in);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先进行初始化</w:t>
            </w:r>
          </w:p>
          <w:p w14:paraId="144EDE57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array.getSize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0B47032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请输入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数字：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540F7AC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86A3C3A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E95667F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6489DF7D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array.setVal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v);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初始化数组</w:t>
            </w:r>
          </w:p>
          <w:p w14:paraId="184FB7F2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508A38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array.getMaxVal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3DD34EE0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min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array.getMinVal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6E85BA9E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最大值为：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B553809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最小值为：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F5375D5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DC279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BE6F8E9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6E7D98F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79237C4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getSize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</w:p>
          <w:p w14:paraId="5F72147F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size;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获取数组大小</w:t>
            </w:r>
          </w:p>
          <w:p w14:paraId="3689321D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4854648B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68A1F27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7DF0A55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0) ||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&gt; size))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检查位置是否合法</w:t>
            </w:r>
          </w:p>
          <w:p w14:paraId="329C2F94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data[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//pos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是位置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是值</w:t>
            </w:r>
          </w:p>
          <w:p w14:paraId="2CDA0C4B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41676AF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2CD3DE75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getMaxVal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得到最大值</w:t>
            </w:r>
          </w:p>
          <w:p w14:paraId="570A01E6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5F7B4C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7ADE7F5E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44C933E2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5D82CF4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&gt; temp) {</w:t>
            </w:r>
          </w:p>
          <w:p w14:paraId="01419444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4BE19F7D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B04D6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B959F2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6606E930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322CD0CC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getMinVal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 {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得到最小值</w:t>
            </w:r>
          </w:p>
          <w:p w14:paraId="7C52ED56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 = data[0];</w:t>
            </w:r>
          </w:p>
          <w:p w14:paraId="1467E42C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size;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14:paraId="70A91D0F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2CCC7AE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&lt; temp) {</w:t>
            </w:r>
          </w:p>
          <w:p w14:paraId="2515222C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temp = 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36CCC229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8416001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0D00A6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20DEA491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85C145D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1F85E46A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IntArray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setArray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</w:t>
            </w:r>
          </w:p>
          <w:p w14:paraId="6E988BEC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D3CDFA2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大小空间性分配</w:t>
            </w:r>
          </w:p>
          <w:p w14:paraId="535C3047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data =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把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data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初始化了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这么长的数据空间</w:t>
            </w:r>
          </w:p>
          <w:p w14:paraId="12B4F953" w14:textId="77777777" w:rsidR="00A02BBD" w:rsidRDefault="00A02BBD" w:rsidP="00A02BB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len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++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)data[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14:paraId="64DE5B59" w14:textId="43CD9D59" w:rsidR="00A02BBD" w:rsidRPr="008C0299" w:rsidRDefault="00A02BBD" w:rsidP="00A02BBD">
            <w:pPr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582C3198" w14:textId="4376D186" w:rsidR="005F5F24" w:rsidRDefault="00A039BB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A039BB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</w:t>
            </w:r>
            <w:r w:rsidR="00F76B21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2</w:t>
            </w:r>
            <w:r w:rsidR="004A37E6" w:rsidRPr="004A37E6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讨论继承与派生的权限问题</w:t>
            </w:r>
            <w:r w:rsidR="004A37E6">
              <w:rPr>
                <w:rFonts w:ascii="宋体" w:hAnsi="宋体"/>
                <w:bCs/>
                <w:color w:val="000000"/>
                <w:szCs w:val="21"/>
              </w:rPr>
              <w:tab/>
            </w:r>
          </w:p>
          <w:p w14:paraId="007303CF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765D166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81F0E8B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A7DE3A7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2A9372EF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5ACF89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v1;</w:t>
            </w:r>
          </w:p>
          <w:p w14:paraId="07C89FE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36AC2B6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v2;</w:t>
            </w:r>
          </w:p>
          <w:p w14:paraId="060AD6C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Base(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68DD820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4D13CA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v1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118A4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v2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DF34A18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6E555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8CB8253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253A70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</w:t>
            </w:r>
          </w:p>
          <w:p w14:paraId="3E3CBC6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B154A2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v3;</w:t>
            </w:r>
          </w:p>
          <w:p w14:paraId="3AC9DE75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6D67FBC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v4;</w:t>
            </w:r>
          </w:p>
          <w:p w14:paraId="4931FF5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1E1E947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1633430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v3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9E0455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v4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419069A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1EEDA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008F0F5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B4CF60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公有继承内部访问：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2287D1A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v1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4F81ACFF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3CD687D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基类的公有成员，以公有继承，可以访问</w:t>
            </w:r>
          </w:p>
          <w:p w14:paraId="0D272DE9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v3:"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v3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派生类的私有成员，派生类内部可以访问</w:t>
            </w:r>
          </w:p>
          <w:p w14:paraId="33190A74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v4:"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v4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62B2D09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0F82F0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C301B85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6C9C9535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Base</w:t>
            </w:r>
          </w:p>
          <w:p w14:paraId="4E14FA07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5C8CE6A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v5;</w:t>
            </w:r>
          </w:p>
          <w:p w14:paraId="53A3734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408947A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v6;</w:t>
            </w:r>
          </w:p>
          <w:p w14:paraId="6D8F812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Derived2(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0)</w:t>
            </w:r>
          </w:p>
          <w:p w14:paraId="35599B3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9A3764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v5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EFE3719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v6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9948CBB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2E7A2D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func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</w:t>
            </w:r>
          </w:p>
          <w:p w14:paraId="3B5E37AB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88A6BD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私有继承内部访问：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15722D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&lt;&lt; v1 &lt;&lt; 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66DF895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//v1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的私有成员，任何继承不能访问！</w:t>
            </w:r>
          </w:p>
          <w:p w14:paraId="28A57BAB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基类公有成员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v2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基类的公有成员，派生内部可以访问</w:t>
            </w:r>
          </w:p>
          <w:p w14:paraId="6F862284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派生类私有成员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v5: 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v5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派生类的私有成员，派生类内部可以访问</w:t>
            </w:r>
          </w:p>
          <w:p w14:paraId="07E7022A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派生类公有成员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v6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v6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派生类的公有成员，派生类内外都可以访问</w:t>
            </w:r>
          </w:p>
          <w:p w14:paraId="444AC16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2EB46F9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70E5FC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D7E0EC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80A71F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</w:t>
            </w:r>
          </w:p>
          <w:p w14:paraId="13C3D480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ABBE0F4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4B1E227" w14:textId="0B913955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讨论公有继承访问权限：**************************************/</w:t>
            </w:r>
          </w:p>
          <w:p w14:paraId="673DF97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4F990C0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3D7007D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0DE8C68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3613F3B8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36799DCE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2A7B802" w14:textId="07A46F94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//obj.v1 =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274B0C34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私有数据通过公有继承下来，在派生类的内部都不能访问。</w:t>
            </w:r>
          </w:p>
          <w:p w14:paraId="051FFAE4" w14:textId="72057DF9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obj.v2 =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公有继承，可以在外部访问。</w:t>
            </w:r>
          </w:p>
          <w:p w14:paraId="36E8A1B2" w14:textId="69313004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//obj.v3 =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158FEB3B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4D3FE770" w14:textId="1A04985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obj.v4 =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279E8596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777936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外部访问后：</w:t>
            </w:r>
          </w:p>
          <w:p w14:paraId="115F7E76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178341BF" w14:textId="04F841BA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</w:p>
          <w:p w14:paraId="217DFDC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v3=5</w:t>
            </w:r>
          </w:p>
          <w:p w14:paraId="01D7FA10" w14:textId="436960AF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v4=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55A0D8B4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obj.func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14:paraId="16A667A2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公有继承内部访问后：输出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v3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v4</w:t>
            </w:r>
          </w:p>
          <w:p w14:paraId="08E26E19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71A66A0E" w14:textId="5D5132B1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讨论私有继承访问权限：************************************/</w:t>
            </w:r>
          </w:p>
          <w:p w14:paraId="183F850A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obj2 =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Derived2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(5, 6);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定义的时候：</w:t>
            </w:r>
          </w:p>
          <w:p w14:paraId="57DF7E1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v1=0</w:t>
            </w:r>
          </w:p>
          <w:p w14:paraId="33F6023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v2=0</w:t>
            </w:r>
          </w:p>
          <w:p w14:paraId="7FBEDB9A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v5=5</w:t>
            </w:r>
          </w:p>
          <w:p w14:paraId="57FB9FE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v6=6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14:paraId="6B332009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2360EA6A" w14:textId="1F0FFCFE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//obj.v1 =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580DA2C6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//1.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私有数据不能访问。</w:t>
            </w:r>
          </w:p>
          <w:p w14:paraId="1E2A5D99" w14:textId="2B3FEFD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//obj2.v2 =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ab/>
            </w:r>
          </w:p>
          <w:p w14:paraId="5A557DFD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//2.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Base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私有继承，只能在内部访问。</w:t>
            </w:r>
          </w:p>
          <w:p w14:paraId="1CCF30B9" w14:textId="5BFDACF6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//obj.v5 =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;</w:t>
            </w:r>
          </w:p>
          <w:p w14:paraId="538CEC9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//3.Dervied2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的私有成员，在类的外部不能访问。</w:t>
            </w:r>
          </w:p>
          <w:p w14:paraId="605C5BD4" w14:textId="7B7EF6B3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obj2.v6 =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666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//4.obj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自己的公有成员，可以在外部访问</w:t>
            </w:r>
          </w:p>
          <w:p w14:paraId="523BB619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7C5AE01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obj2.func();</w:t>
            </w:r>
          </w:p>
          <w:p w14:paraId="55B13CCC" w14:textId="3E6F75A1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私有继承内部访问后：输出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v2,v5,v6</w:t>
            </w:r>
          </w:p>
          <w:p w14:paraId="5500678C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B762F2F" w14:textId="77777777" w:rsidR="00A039BB" w:rsidRDefault="00A039BB" w:rsidP="00A039BB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6522AB8" w14:textId="77777777" w:rsidR="00A039BB" w:rsidRDefault="00A039BB" w:rsidP="00A039BB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4FF5081C" w14:textId="77777777" w:rsidR="008D1938" w:rsidRDefault="008D1938" w:rsidP="00A039BB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  <w:r w:rsidRPr="008D1938">
              <w:rPr>
                <w:rFonts w:ascii="新宋体" w:eastAsia="新宋体" w:hAnsi="宋体" w:cs="新宋体" w:hint="eastAsia"/>
                <w:bCs/>
                <w:color w:val="000000"/>
                <w:sz w:val="19"/>
                <w:szCs w:val="19"/>
                <w:highlight w:val="yellow"/>
              </w:rPr>
              <w:t>实验三</w:t>
            </w:r>
          </w:p>
          <w:p w14:paraId="21686533" w14:textId="77777777" w:rsidR="008D1938" w:rsidRDefault="008D1938" w:rsidP="00A039BB">
            <w:pPr>
              <w:pStyle w:val="a9"/>
              <w:spacing w:line="240" w:lineRule="auto"/>
              <w:ind w:left="428" w:firstLine="0"/>
              <w:rPr>
                <w:rFonts w:ascii="新宋体" w:eastAsia="新宋体" w:hAnsi="宋体" w:cs="新宋体"/>
                <w:bCs/>
                <w:color w:val="000000"/>
                <w:sz w:val="19"/>
                <w:szCs w:val="19"/>
              </w:rPr>
            </w:pPr>
          </w:p>
          <w:p w14:paraId="1FA0522D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47D523A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6C858A8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3EFDF9DA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</w:p>
          <w:p w14:paraId="3066EB5A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775F9649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14:paraId="2915705F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Student(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: id(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), score(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 {}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学生类</w:t>
            </w:r>
          </w:p>
          <w:p w14:paraId="3684BE1C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 = 0;</w:t>
            </w:r>
          </w:p>
          <w:p w14:paraId="1D7E0A98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 = 0;</w:t>
            </w:r>
          </w:p>
          <w:p w14:paraId="07693B92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6B1EF50D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DABE996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672CEEB0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1CDD5EA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10945524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25930578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[5] =</w:t>
            </w:r>
          </w:p>
          <w:p w14:paraId="144599B3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D2617FB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(19097118111, 75),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发现一个问题：用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做类型</w:t>
            </w:r>
          </w:p>
          <w:p w14:paraId="4972DB9D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(19097118112, 76),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学号就很难很长（值太大）</w:t>
            </w:r>
          </w:p>
          <w:p w14:paraId="565FF14C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(19097118113, 82),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所以下次就用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型数组吧</w:t>
            </w:r>
          </w:p>
          <w:p w14:paraId="39B8D397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(19097118114, 87),</w:t>
            </w:r>
          </w:p>
          <w:p w14:paraId="029A1FAD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(19097118115, 75)</w:t>
            </w:r>
          </w:p>
          <w:p w14:paraId="6DBDDED3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281A4096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max(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stu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5);</w:t>
            </w:r>
          </w:p>
          <w:p w14:paraId="122C95AF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3771039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B636A6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7E5B2CE8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AD6BFBD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6B866816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1E53F733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max(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对象指针</w:t>
            </w:r>
          </w:p>
          <w:p w14:paraId="163F25E3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0F9D3E73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Student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ma(0, 0);</w:t>
            </w:r>
          </w:p>
          <w:p w14:paraId="1E71721C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14:paraId="013355B9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-&gt;score; p &lt;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p++)</w:t>
            </w:r>
          </w:p>
          <w:p w14:paraId="296C3A81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80D255B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((p-&gt;score) &gt; max)</w:t>
            </w:r>
          </w:p>
          <w:p w14:paraId="6B5EE5C4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32A1804C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max = p-&gt;score;</w:t>
            </w:r>
          </w:p>
          <w:p w14:paraId="78C3B341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ma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14:paraId="06C0C80B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2CC6F230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745EB02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"NO.1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学生的信息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 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ma.id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分数：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ma.score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055A830" w14:textId="77777777" w:rsidR="008D1938" w:rsidRDefault="008D1938" w:rsidP="008D193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76F231BB" w14:textId="0645089F" w:rsidR="008D1938" w:rsidRPr="005F5F24" w:rsidRDefault="008D1938" w:rsidP="00A039BB">
            <w:pPr>
              <w:pStyle w:val="a9"/>
              <w:spacing w:line="240" w:lineRule="auto"/>
              <w:ind w:left="428" w:firstLine="0"/>
              <w:rPr>
                <w:rFonts w:ascii="宋体" w:hAnsi="宋体" w:hint="eastAsia"/>
                <w:bCs/>
                <w:color w:val="000000"/>
                <w:szCs w:val="21"/>
              </w:rPr>
            </w:pPr>
          </w:p>
        </w:tc>
      </w:tr>
    </w:tbl>
    <w:p w14:paraId="4DB1DFD0" w14:textId="77777777" w:rsidR="00D74590" w:rsidRDefault="00D74590" w:rsidP="002F0737">
      <w:pPr>
        <w:jc w:val="center"/>
      </w:pPr>
    </w:p>
    <w:sectPr w:rsidR="00D74590" w:rsidSect="00717CC1">
      <w:footerReference w:type="default" r:id="rId14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B931E" w14:textId="77777777" w:rsidR="00C45E46" w:rsidRDefault="00C45E46">
      <w:r>
        <w:separator/>
      </w:r>
    </w:p>
  </w:endnote>
  <w:endnote w:type="continuationSeparator" w:id="0">
    <w:p w14:paraId="2B881241" w14:textId="77777777" w:rsidR="00C45E46" w:rsidRDefault="00C45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B12170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BB34AA" w14:textId="77777777" w:rsidR="00C45E46" w:rsidRDefault="00C45E46">
      <w:r>
        <w:separator/>
      </w:r>
    </w:p>
  </w:footnote>
  <w:footnote w:type="continuationSeparator" w:id="0">
    <w:p w14:paraId="1D48D42E" w14:textId="77777777" w:rsidR="00C45E46" w:rsidRDefault="00C45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9BB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465FF"/>
    <w:rsid w:val="002564B3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112DD"/>
    <w:rsid w:val="00434BF4"/>
    <w:rsid w:val="00435352"/>
    <w:rsid w:val="00457DA6"/>
    <w:rsid w:val="004654CB"/>
    <w:rsid w:val="004708BC"/>
    <w:rsid w:val="0047398F"/>
    <w:rsid w:val="00473EE2"/>
    <w:rsid w:val="0049202C"/>
    <w:rsid w:val="004A37E6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4584"/>
    <w:rsid w:val="00796322"/>
    <w:rsid w:val="007A7B9D"/>
    <w:rsid w:val="007B39A3"/>
    <w:rsid w:val="007B44C3"/>
    <w:rsid w:val="007C1525"/>
    <w:rsid w:val="007C3FB4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919"/>
    <w:rsid w:val="008C7FD6"/>
    <w:rsid w:val="008D1938"/>
    <w:rsid w:val="008E7726"/>
    <w:rsid w:val="008F0701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D04CC"/>
    <w:rsid w:val="009F019B"/>
    <w:rsid w:val="009F1CBD"/>
    <w:rsid w:val="009F3678"/>
    <w:rsid w:val="00A02BBD"/>
    <w:rsid w:val="00A039A1"/>
    <w:rsid w:val="00A039BB"/>
    <w:rsid w:val="00A05AF2"/>
    <w:rsid w:val="00A06A66"/>
    <w:rsid w:val="00A1123A"/>
    <w:rsid w:val="00A1411E"/>
    <w:rsid w:val="00A14BBA"/>
    <w:rsid w:val="00A355B5"/>
    <w:rsid w:val="00A55DE5"/>
    <w:rsid w:val="00A56ED0"/>
    <w:rsid w:val="00A61C8A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C04775"/>
    <w:rsid w:val="00C37541"/>
    <w:rsid w:val="00C42D40"/>
    <w:rsid w:val="00C45E46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C120B"/>
    <w:rsid w:val="00DC1ED5"/>
    <w:rsid w:val="00DC2AD4"/>
    <w:rsid w:val="00DD3EBA"/>
    <w:rsid w:val="00DD6CB3"/>
    <w:rsid w:val="00DE292B"/>
    <w:rsid w:val="00DE6268"/>
    <w:rsid w:val="00DF20BF"/>
    <w:rsid w:val="00DF3534"/>
    <w:rsid w:val="00E07692"/>
    <w:rsid w:val="00E14F95"/>
    <w:rsid w:val="00E157D0"/>
    <w:rsid w:val="00E17D76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EF1A4E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76B21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29554"/>
  <w15:chartTrackingRefBased/>
  <w15:docId w15:val="{D53C4526-F5CA-44E4-8E2D-D1A88C6A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755</TotalTime>
  <Pages>1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2</cp:revision>
  <cp:lastPrinted>2009-09-17T08:43:00Z</cp:lastPrinted>
  <dcterms:created xsi:type="dcterms:W3CDTF">2020-06-03T03:09:00Z</dcterms:created>
  <dcterms:modified xsi:type="dcterms:W3CDTF">2020-06-04T00:08:00Z</dcterms:modified>
</cp:coreProperties>
</file>